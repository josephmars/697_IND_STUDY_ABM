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80C3" w14:textId="248485DD" w:rsidR="00705919" w:rsidRPr="002579FD" w:rsidRDefault="00C174B5" w:rsidP="00705919">
      <w:pPr>
        <w:pStyle w:val="Title"/>
      </w:pPr>
      <w:r>
        <w:t>INDEPENDENT STUDY - ABM</w:t>
      </w:r>
    </w:p>
    <w:p w14:paraId="040EAF36" w14:textId="77777777" w:rsidR="00371CFC" w:rsidRPr="002579FD" w:rsidRDefault="00371CFC" w:rsidP="006B25A2">
      <w:pPr>
        <w:pStyle w:val="NormalIndent"/>
        <w:ind w:firstLine="0"/>
      </w:pPr>
    </w:p>
    <w:p w14:paraId="42646DE7" w14:textId="77777777" w:rsidR="006345EA" w:rsidRPr="002579FD" w:rsidRDefault="006345EA" w:rsidP="006B25A2">
      <w:pPr>
        <w:pStyle w:val="NormalIndent"/>
        <w:ind w:firstLine="0"/>
      </w:pPr>
    </w:p>
    <w:p w14:paraId="21D9151B" w14:textId="55ABB8D9" w:rsidR="00B0378D" w:rsidRPr="002579FD" w:rsidRDefault="001D4E9A" w:rsidP="006345EA">
      <w:pPr>
        <w:pStyle w:val="NormalIndent"/>
        <w:ind w:firstLine="0"/>
        <w:jc w:val="center"/>
      </w:pPr>
      <w:r w:rsidRPr="002579FD">
        <w:t>Joseph Martínez</w:t>
      </w:r>
      <w:r w:rsidR="006345EA" w:rsidRPr="002579FD">
        <w:rPr>
          <w:vertAlign w:val="superscript"/>
        </w:rPr>
        <w:t>1</w:t>
      </w:r>
      <w:r w:rsidR="00B0378D" w:rsidRPr="002579FD">
        <w:t xml:space="preserve">, </w:t>
      </w:r>
      <w:r w:rsidR="00C174B5">
        <w:t>and Andrew J. Collins</w:t>
      </w:r>
      <w:r w:rsidR="00C174B5">
        <w:rPr>
          <w:vertAlign w:val="superscript"/>
        </w:rPr>
        <w:t>2</w:t>
      </w:r>
    </w:p>
    <w:p w14:paraId="200B6CA6" w14:textId="77777777" w:rsidR="00B0378D" w:rsidRPr="002579FD" w:rsidRDefault="00B0378D" w:rsidP="006345EA">
      <w:pPr>
        <w:pStyle w:val="NormalIndent"/>
        <w:ind w:firstLine="0"/>
        <w:jc w:val="center"/>
      </w:pPr>
    </w:p>
    <w:p w14:paraId="63ADA7EE" w14:textId="324E7872" w:rsidR="006345EA" w:rsidRDefault="006345EA" w:rsidP="004E4218">
      <w:pPr>
        <w:pStyle w:val="NormalIndent"/>
        <w:ind w:firstLine="0"/>
        <w:jc w:val="center"/>
      </w:pPr>
      <w:r w:rsidRPr="002579FD">
        <w:rPr>
          <w:vertAlign w:val="superscript"/>
        </w:rPr>
        <w:t>1</w:t>
      </w:r>
      <w:r w:rsidR="004E4218" w:rsidRPr="002579FD">
        <w:t>Virginia Modeling, Analysis, and Simulation Center, Old Dominion University, Suffolk, VA, USA</w:t>
      </w:r>
    </w:p>
    <w:p w14:paraId="6C590E54" w14:textId="54355992" w:rsidR="00C174B5" w:rsidRDefault="00897701" w:rsidP="00C174B5">
      <w:pPr>
        <w:pStyle w:val="NormalIndent"/>
        <w:ind w:firstLine="0"/>
        <w:jc w:val="center"/>
      </w:pPr>
      <w:r>
        <w:rPr>
          <w:vertAlign w:val="superscript"/>
        </w:rPr>
        <w:t>2</w:t>
      </w:r>
      <w:r w:rsidRPr="00897701">
        <w:t>Management &amp; Systems Engineering</w:t>
      </w:r>
      <w:r w:rsidR="00C174B5" w:rsidRPr="002579FD">
        <w:t xml:space="preserve">, Old Dominion University, </w:t>
      </w:r>
      <w:r>
        <w:t>Norfolk</w:t>
      </w:r>
      <w:r w:rsidR="00C174B5" w:rsidRPr="002579FD">
        <w:t>, VA, USA</w:t>
      </w:r>
    </w:p>
    <w:p w14:paraId="076E095B" w14:textId="27F90BFE" w:rsidR="00C174B5" w:rsidRPr="002579FD" w:rsidRDefault="00C174B5" w:rsidP="004E4218">
      <w:pPr>
        <w:pStyle w:val="NormalIndent"/>
        <w:ind w:firstLine="0"/>
        <w:jc w:val="center"/>
      </w:pPr>
    </w:p>
    <w:p w14:paraId="18103945" w14:textId="77777777" w:rsidR="00BF5F30" w:rsidRPr="002579FD" w:rsidRDefault="00BF5F30" w:rsidP="00BF5F30">
      <w:pPr>
        <w:pStyle w:val="NormalIndent"/>
        <w:ind w:firstLine="0"/>
      </w:pPr>
    </w:p>
    <w:p w14:paraId="4171BD72" w14:textId="77777777" w:rsidR="00BF5F30" w:rsidRPr="002579FD" w:rsidRDefault="00BF5F30" w:rsidP="00BF5F30">
      <w:pPr>
        <w:pStyle w:val="NormalIndent"/>
        <w:ind w:firstLine="0"/>
      </w:pPr>
    </w:p>
    <w:p w14:paraId="437D8CCA" w14:textId="77777777" w:rsidR="003D6A17" w:rsidRPr="002579FD" w:rsidRDefault="003D6A17" w:rsidP="006C761E">
      <w:pPr>
        <w:pStyle w:val="AbstractHeading"/>
      </w:pPr>
      <w:r w:rsidRPr="002579FD">
        <w:t>ABSTRACT</w:t>
      </w:r>
    </w:p>
    <w:p w14:paraId="11D604A9" w14:textId="356E1CE6" w:rsidR="00AF29A6" w:rsidRDefault="003D6A17" w:rsidP="00FD34D7">
      <w:pPr>
        <w:pStyle w:val="Heading1"/>
      </w:pPr>
      <w:r w:rsidRPr="002579FD">
        <w:t>INTRODUCTION</w:t>
      </w:r>
    </w:p>
    <w:p w14:paraId="3591847A" w14:textId="247837B3" w:rsidR="004645BB" w:rsidRDefault="004645BB" w:rsidP="004645BB">
      <w:pPr>
        <w:pStyle w:val="Heading2"/>
      </w:pPr>
      <w:r>
        <w:t>ABMs</w:t>
      </w:r>
    </w:p>
    <w:p w14:paraId="0F1091C0" w14:textId="0C62FAAA" w:rsidR="00527C65" w:rsidRPr="00527C65" w:rsidRDefault="00527C65" w:rsidP="00527C65">
      <w:r>
        <w:t>#TODO: Rewrite section with only useful information</w:t>
      </w:r>
    </w:p>
    <w:p w14:paraId="633B989E" w14:textId="4E8FEDD1" w:rsidR="00A93080" w:rsidRPr="002579FD" w:rsidRDefault="000A6D43" w:rsidP="00527C65">
      <w:pPr>
        <w:pStyle w:val="NormalIndent"/>
        <w:ind w:left="357"/>
        <w:rPr>
          <w:color w:val="000000" w:themeColor="text1"/>
          <w:szCs w:val="22"/>
        </w:rPr>
      </w:pPr>
      <w:bookmarkStart w:id="0" w:name="OLE_LINK1"/>
      <w:bookmarkStart w:id="1" w:name="OLE_LINK2"/>
      <w:r w:rsidRPr="002579FD">
        <w:rPr>
          <w:szCs w:val="22"/>
        </w:rPr>
        <w:t xml:space="preserve">One </w:t>
      </w:r>
      <w:r w:rsidR="00552171" w:rsidRPr="002579FD">
        <w:rPr>
          <w:szCs w:val="22"/>
        </w:rPr>
        <w:t xml:space="preserve">low-resource programming </w:t>
      </w:r>
      <w:r w:rsidR="002B5122" w:rsidRPr="002579FD">
        <w:rPr>
          <w:szCs w:val="22"/>
        </w:rPr>
        <w:t>language</w:t>
      </w:r>
      <w:r w:rsidR="00552171" w:rsidRPr="002579FD">
        <w:rPr>
          <w:szCs w:val="22"/>
        </w:rPr>
        <w:t xml:space="preserve"> is </w:t>
      </w:r>
      <w:r w:rsidR="00B55B13" w:rsidRPr="002579FD">
        <w:rPr>
          <w:szCs w:val="22"/>
        </w:rPr>
        <w:t>NetLogo</w:t>
      </w:r>
      <w:r w:rsidR="00552171" w:rsidRPr="002579FD">
        <w:rPr>
          <w:szCs w:val="22"/>
        </w:rPr>
        <w:t xml:space="preserve">, </w:t>
      </w:r>
      <w:r w:rsidR="00B566FB" w:rsidRPr="002579FD">
        <w:rPr>
          <w:szCs w:val="22"/>
        </w:rPr>
        <w:t xml:space="preserve">a multi-agent programming language and modeling environment for simulating complex phenomena </w:t>
      </w:r>
      <w:r w:rsidR="00D12EC1">
        <w:rPr>
          <w:szCs w:val="22"/>
        </w:rPr>
        <w:fldChar w:fldCharType="begin">
          <w:fldData xml:space="preserve">PEVuZE5vdGU+PENpdGU+PEF1dGhvcj5XaWxlbnNreTwvQXV0aG9yPjxZZWFyPjE5OTk8L1llYXI+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(Wilensky 1999)</w:t>
      </w:r>
      <w:r w:rsidR="00D12EC1">
        <w:rPr>
          <w:szCs w:val="22"/>
        </w:rPr>
        <w:fldChar w:fldCharType="end"/>
      </w:r>
      <w:r w:rsidR="008D502C" w:rsidRPr="002579FD">
        <w:rPr>
          <w:szCs w:val="22"/>
        </w:rPr>
        <w:t xml:space="preserve"> whose number of open-source codes and models is reduced compared to </w:t>
      </w:r>
      <w:r w:rsidR="008D502C" w:rsidRPr="002579FD">
        <w:t>high-resource programming languages.</w:t>
      </w:r>
      <w:r w:rsidR="008D502C" w:rsidRPr="002579FD">
        <w:rPr>
          <w:szCs w:val="22"/>
        </w:rPr>
        <w:t xml:space="preserve"> </w:t>
      </w:r>
      <w:r w:rsidR="00B566FB" w:rsidRPr="002579FD">
        <w:rPr>
          <w:szCs w:val="22"/>
        </w:rPr>
        <w:t xml:space="preserve"> </w:t>
      </w:r>
      <w:r w:rsidR="008D502C" w:rsidRPr="002579FD">
        <w:rPr>
          <w:szCs w:val="22"/>
        </w:rPr>
        <w:t xml:space="preserve">NetLogo </w:t>
      </w:r>
      <w:r w:rsidR="00422C41" w:rsidRPr="002579FD">
        <w:rPr>
          <w:szCs w:val="22"/>
        </w:rPr>
        <w:t>is highly</w:t>
      </w:r>
      <w:r w:rsidR="003828A7" w:rsidRPr="002579FD">
        <w:rPr>
          <w:szCs w:val="22"/>
        </w:rPr>
        <w:t xml:space="preserve"> </w:t>
      </w:r>
      <w:r w:rsidR="00B566FB" w:rsidRPr="002579FD">
        <w:rPr>
          <w:szCs w:val="22"/>
        </w:rPr>
        <w:t xml:space="preserve">popular </w:t>
      </w:r>
      <w:r w:rsidR="003828A7" w:rsidRPr="002579FD">
        <w:rPr>
          <w:szCs w:val="22"/>
        </w:rPr>
        <w:t>due</w:t>
      </w:r>
      <w:r w:rsidR="00A729BB" w:rsidRPr="002579FD">
        <w:rPr>
          <w:szCs w:val="22"/>
        </w:rPr>
        <w:t xml:space="preserve"> to its user-friendly interface</w:t>
      </w:r>
      <w:r w:rsidR="00D12EC1">
        <w:rPr>
          <w:szCs w:val="22"/>
        </w:rPr>
        <w:fldChar w:fldCharType="begin">
          <w:fldData xml:space="preserve">PEVuZE5vdGU+PENpdGU+PEF1dGhvcj5XaWxlbnNreTwvQXV0aG9yPjxZZWFyPjE5OTk8L1llYXI+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(Wilensky 1999)</w:t>
      </w:r>
      <w:r w:rsidR="00D12EC1">
        <w:rPr>
          <w:szCs w:val="22"/>
        </w:rPr>
        <w:fldChar w:fldCharType="end"/>
      </w:r>
      <w:r w:rsidR="00A729BB" w:rsidRPr="002579FD">
        <w:rPr>
          <w:szCs w:val="22"/>
        </w:rPr>
        <w:t>, extensive documentation, and the ability to incorporate real-world data</w:t>
      </w:r>
      <w:r w:rsidR="00C6460E">
        <w:rPr>
          <w:szCs w:val="22"/>
        </w:rPr>
        <w:t xml:space="preserve"> </w:t>
      </w:r>
      <w:r w:rsidR="00D12EC1">
        <w:rPr>
          <w:szCs w:val="22"/>
        </w:rPr>
        <w:fldChar w:fldCharType="begin">
          <w:fldData xml:space="preserve">PEVuZE5vdGU+PENpdGU+PEF1dGhvcj5XYWxrZXI8L0F1dGhvcj48WWVhcj4yMDE5PC9ZZWFyPjxS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</w:fldData>
        </w:fldChar>
      </w:r>
      <w:r w:rsidR="00D12EC1">
        <w:rPr>
          <w:szCs w:val="22"/>
        </w:rPr>
        <w:instrText xml:space="preserve"> ADDIN EN.JS.CITE </w:instrText>
      </w:r>
      <w:r w:rsidR="00D12EC1">
        <w:rPr>
          <w:szCs w:val="22"/>
        </w:rPr>
      </w:r>
      <w:r w:rsidR="00D12EC1">
        <w:rPr>
          <w:szCs w:val="22"/>
        </w:rPr>
        <w:fldChar w:fldCharType="separate"/>
      </w:r>
      <w:r w:rsidR="00D12EC1">
        <w:rPr>
          <w:noProof/>
          <w:szCs w:val="22"/>
        </w:rPr>
        <w:t>(Walker and Johnson 2019)</w:t>
      </w:r>
      <w:r w:rsidR="00D12EC1">
        <w:rPr>
          <w:szCs w:val="22"/>
        </w:rPr>
        <w:fldChar w:fldCharType="end"/>
      </w:r>
      <w:r w:rsidR="00A93080" w:rsidRPr="002579FD">
        <w:rPr>
          <w:szCs w:val="22"/>
        </w:rPr>
        <w:t>. W</w:t>
      </w:r>
      <w:r w:rsidR="00067473" w:rsidRPr="002579FD">
        <w:rPr>
          <w:szCs w:val="22"/>
        </w:rPr>
        <w:t xml:space="preserve">hich </w:t>
      </w:r>
      <w:r w:rsidR="00067473" w:rsidRPr="002579FD">
        <w:rPr>
          <w:color w:val="000000" w:themeColor="text1"/>
          <w:szCs w:val="22"/>
        </w:rPr>
        <w:t>combined with the</w:t>
      </w:r>
      <w:r w:rsidR="00A729BB" w:rsidRPr="002579FD">
        <w:rPr>
          <w:color w:val="000000" w:themeColor="text1"/>
          <w:szCs w:val="22"/>
        </w:rPr>
        <w:t xml:space="preserve"> ability to handle sophisticated modeling have made it widely used across various fields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PEVuZE5vdGU+PENpdGU+PEF1dGhvcj5Ta2xhcjwvQXV0aG9yPjxZZWFyPjIwMDc8L1llYXI+PFJl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</w:t>
      </w:r>
      <w:proofErr w:type="spellStart"/>
      <w:r w:rsidR="00D12EC1">
        <w:rPr>
          <w:noProof/>
          <w:color w:val="000000" w:themeColor="text1"/>
          <w:szCs w:val="22"/>
        </w:rPr>
        <w:t>Sklar</w:t>
      </w:r>
      <w:proofErr w:type="spellEnd"/>
      <w:r w:rsidR="00D12EC1">
        <w:rPr>
          <w:noProof/>
          <w:color w:val="000000" w:themeColor="text1"/>
          <w:szCs w:val="22"/>
        </w:rPr>
        <w:t xml:space="preserve"> 2007)</w:t>
      </w:r>
      <w:r w:rsidR="00D12EC1">
        <w:rPr>
          <w:color w:val="000000" w:themeColor="text1"/>
          <w:szCs w:val="22"/>
        </w:rPr>
        <w:fldChar w:fldCharType="end"/>
      </w:r>
      <w:r w:rsidR="00A729BB" w:rsidRPr="002579FD">
        <w:rPr>
          <w:color w:val="000000" w:themeColor="text1"/>
          <w:szCs w:val="22"/>
        </w:rPr>
        <w:t xml:space="preserve">. </w:t>
      </w:r>
      <w:bookmarkEnd w:id="0"/>
      <w:bookmarkEnd w:id="1"/>
      <w:r w:rsidR="00AC720B">
        <w:rPr>
          <w:color w:val="000000" w:themeColor="text1"/>
          <w:szCs w:val="22"/>
        </w:rPr>
        <w:t>Research focusing on the potential of LLMs to generate code of NetLogo could have a high impact on modelers in such fields.</w:t>
      </w:r>
      <w:r w:rsidR="006B108F">
        <w:rPr>
          <w:color w:val="000000" w:themeColor="text1"/>
          <w:szCs w:val="22"/>
        </w:rPr>
        <w:t xml:space="preserve"> </w:t>
      </w:r>
    </w:p>
    <w:p w14:paraId="5BD7D004" w14:textId="02F37C73" w:rsidR="00CA37B4" w:rsidRDefault="00994A72" w:rsidP="00527C65">
      <w:pPr>
        <w:pStyle w:val="NormalIndent"/>
        <w:ind w:left="357"/>
        <w:rPr>
          <w:color w:val="000000" w:themeColor="text1"/>
          <w:szCs w:val="22"/>
        </w:rPr>
      </w:pPr>
      <w:r w:rsidRPr="00077787">
        <w:rPr>
          <w:color w:val="000000" w:themeColor="text1"/>
          <w:szCs w:val="22"/>
        </w:rPr>
        <w:t>Agent-Based Models (</w:t>
      </w:r>
      <w:r w:rsidR="00E012D4" w:rsidRPr="00077787">
        <w:rPr>
          <w:color w:val="000000" w:themeColor="text1"/>
          <w:szCs w:val="22"/>
        </w:rPr>
        <w:t>A</w:t>
      </w:r>
      <w:r w:rsidR="0002643C" w:rsidRPr="00077787">
        <w:rPr>
          <w:color w:val="000000" w:themeColor="text1"/>
        </w:rPr>
        <w:t>BMs</w:t>
      </w:r>
      <w:r w:rsidRPr="00077787">
        <w:rPr>
          <w:color w:val="000000" w:themeColor="text1"/>
        </w:rPr>
        <w:t>)</w:t>
      </w:r>
      <w:r w:rsidR="009F57CC" w:rsidRPr="00077787">
        <w:rPr>
          <w:color w:val="000000" w:themeColor="text1"/>
        </w:rPr>
        <w:t xml:space="preserve"> </w:t>
      </w:r>
      <w:r w:rsidR="00ED670F" w:rsidRPr="00077787">
        <w:rPr>
          <w:color w:val="000000" w:themeColor="text1"/>
        </w:rPr>
        <w:t>are</w:t>
      </w:r>
      <w:r w:rsidR="004F6D7B" w:rsidRPr="00077787">
        <w:rPr>
          <w:color w:val="000000" w:themeColor="text1"/>
        </w:rPr>
        <w:t xml:space="preserve"> </w:t>
      </w:r>
      <w:r w:rsidR="00ED670F" w:rsidRPr="00077787">
        <w:rPr>
          <w:color w:val="000000" w:themeColor="text1"/>
        </w:rPr>
        <w:t>used to</w:t>
      </w:r>
      <w:r w:rsidR="009F57CC" w:rsidRPr="00077787">
        <w:rPr>
          <w:color w:val="000000" w:themeColor="text1"/>
          <w:szCs w:val="22"/>
        </w:rPr>
        <w:t xml:space="preserve"> model complex systems</w:t>
      </w:r>
      <w:r w:rsidR="009F57CC" w:rsidRPr="002579FD">
        <w:rPr>
          <w:color w:val="000000" w:themeColor="text1"/>
          <w:szCs w:val="22"/>
        </w:rPr>
        <w:t xml:space="preserve">, particularly those with autonomous, interacting agents 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PEVuZE5vdGU+PENpdGU+PEF1dGhvcj5NYWNhbDwvQXV0aG9yPjxZZWFyPjIwMDU8L1llYXI+PFJl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(Macal and North 2005)</w:t>
      </w:r>
      <w:r w:rsidR="00D12EC1">
        <w:rPr>
          <w:color w:val="000000" w:themeColor="text1"/>
          <w:szCs w:val="22"/>
        </w:rPr>
        <w:fldChar w:fldCharType="end"/>
      </w:r>
      <w:r w:rsidR="004F6D7B" w:rsidRPr="002579FD">
        <w:rPr>
          <w:color w:val="000000" w:themeColor="text1"/>
          <w:szCs w:val="22"/>
        </w:rPr>
        <w:t xml:space="preserve"> in an array of domains, such as ecology, social science, economics, biology, and game theory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PEVuZE5vdGU+PENpdGU+PEF1dGhvcj5BbGxhbjwvQXV0aG9yPjxZZWFyPjIwMTA8L1llYXI+PFJl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(Allan 2010)</w:t>
      </w:r>
      <w:r w:rsidR="00D12EC1">
        <w:rPr>
          <w:color w:val="000000" w:themeColor="text1"/>
          <w:szCs w:val="22"/>
        </w:rPr>
        <w:fldChar w:fldCharType="end"/>
      </w:r>
      <w:r w:rsidR="004F6D7B" w:rsidRPr="002579FD">
        <w:rPr>
          <w:color w:val="000000" w:themeColor="text1"/>
          <w:szCs w:val="22"/>
        </w:rPr>
        <w:t xml:space="preserve">. </w:t>
      </w:r>
      <w:r w:rsidR="00ED670F" w:rsidRPr="002579FD">
        <w:rPr>
          <w:color w:val="000000" w:themeColor="text1"/>
        </w:rPr>
        <w:t>T</w:t>
      </w:r>
      <w:r w:rsidR="007D34B1" w:rsidRPr="002579FD">
        <w:rPr>
          <w:color w:val="000000" w:themeColor="text1"/>
        </w:rPr>
        <w:t>hey are</w:t>
      </w:r>
      <w:r w:rsidR="009F57CC" w:rsidRPr="002579FD">
        <w:rPr>
          <w:color w:val="000000" w:themeColor="text1"/>
        </w:rPr>
        <w:t xml:space="preserve"> particularly useful in gaining insight into the emergent behavior of complex systems</w:t>
      </w:r>
      <w:r w:rsidR="00D12EC1">
        <w:rPr>
          <w:color w:val="000000" w:themeColor="text1"/>
        </w:rPr>
        <w:fldChar w:fldCharType="begin">
          <w:fldData xml:space="preserve">PEVuZE5vdGU+PENpdGU+PEF1dGhvcj5HYXJjaWE8L0F1dGhvcj48WWVhcj4yMDA1PC9ZZWFyPjxS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=
</w:fldData>
        </w:fldChar>
      </w:r>
      <w:r w:rsidR="00D12EC1">
        <w:rPr>
          <w:color w:val="000000" w:themeColor="text1"/>
        </w:rPr>
        <w:instrText xml:space="preserve"> ADDIN EN.JS.CITE </w:instrText>
      </w:r>
      <w:r w:rsidR="00D12EC1">
        <w:rPr>
          <w:color w:val="000000" w:themeColor="text1"/>
        </w:rPr>
      </w:r>
      <w:r w:rsidR="00D12EC1">
        <w:rPr>
          <w:color w:val="000000" w:themeColor="text1"/>
        </w:rPr>
        <w:fldChar w:fldCharType="separate"/>
      </w:r>
      <w:r w:rsidR="00D12EC1">
        <w:rPr>
          <w:noProof/>
          <w:color w:val="000000" w:themeColor="text1"/>
        </w:rPr>
        <w:t>(Garcia 2005)</w:t>
      </w:r>
      <w:r w:rsidR="00D12EC1">
        <w:rPr>
          <w:color w:val="000000" w:themeColor="text1"/>
        </w:rPr>
        <w:fldChar w:fldCharType="end"/>
      </w:r>
      <w:r w:rsidR="009F57CC" w:rsidRPr="002579FD">
        <w:rPr>
          <w:color w:val="000000" w:themeColor="text1"/>
        </w:rPr>
        <w:t xml:space="preserve">. </w:t>
      </w:r>
      <w:r w:rsidR="00917CB8" w:rsidRPr="002579FD">
        <w:rPr>
          <w:color w:val="000000" w:themeColor="text1"/>
        </w:rPr>
        <w:t>As LLMs have been adopted by a wider range of researchers, modelers have started to investigate their potential applications for ABMs.</w:t>
      </w:r>
      <w:r w:rsidR="00CF7BD9" w:rsidRPr="002579FD">
        <w:rPr>
          <w:color w:val="000000" w:themeColor="text1"/>
        </w:rPr>
        <w:t xml:space="preserve"> </w:t>
      </w:r>
      <w:r w:rsidR="00CF7BD9" w:rsidRPr="001F68F9">
        <w:rPr>
          <w:color w:val="000000" w:themeColor="text1"/>
        </w:rPr>
        <w:t>M</w:t>
      </w:r>
      <w:r w:rsidR="009F57CC" w:rsidRPr="001F68F9">
        <w:rPr>
          <w:color w:val="000000" w:themeColor="text1"/>
          <w:szCs w:val="22"/>
        </w:rPr>
        <w:t>ost</w:t>
      </w:r>
      <w:r w:rsidR="009F57CC" w:rsidRPr="002579FD">
        <w:rPr>
          <w:color w:val="000000" w:themeColor="text1"/>
          <w:szCs w:val="22"/>
        </w:rPr>
        <w:t xml:space="preserve"> of the</w:t>
      </w:r>
      <w:r w:rsidR="00CF7BD9" w:rsidRPr="002579FD">
        <w:rPr>
          <w:color w:val="000000" w:themeColor="text1"/>
          <w:szCs w:val="22"/>
        </w:rPr>
        <w:t>se</w:t>
      </w:r>
      <w:r w:rsidR="009F57CC" w:rsidRPr="002579FD">
        <w:rPr>
          <w:color w:val="000000" w:themeColor="text1"/>
          <w:szCs w:val="22"/>
        </w:rPr>
        <w:t xml:space="preserve"> efforts are through the concept of “intelligent agents”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PEVuZE5vdGU+PENpdGU+PEF1dGhvcj5KdW5wcnVuZzwvQXV0aG9yPjxZZWFyPjIwMjM8L1llYXI+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</w:t>
      </w:r>
      <w:proofErr w:type="spellStart"/>
      <w:r w:rsidR="00D12EC1">
        <w:rPr>
          <w:noProof/>
          <w:color w:val="000000" w:themeColor="text1"/>
          <w:szCs w:val="22"/>
        </w:rPr>
        <w:t>Junprung</w:t>
      </w:r>
      <w:proofErr w:type="spellEnd"/>
      <w:r w:rsidR="00D12EC1">
        <w:rPr>
          <w:noProof/>
          <w:color w:val="000000" w:themeColor="text1"/>
          <w:szCs w:val="22"/>
        </w:rPr>
        <w:t xml:space="preserve"> 2023; Park et al. 2023; Li et al. 2023)</w:t>
      </w:r>
      <w:r w:rsidR="00D12EC1">
        <w:rPr>
          <w:color w:val="000000" w:themeColor="text1"/>
          <w:szCs w:val="22"/>
        </w:rPr>
        <w:fldChar w:fldCharType="end"/>
      </w:r>
      <w:r w:rsidR="009F57CC" w:rsidRPr="002579FD">
        <w:rPr>
          <w:color w:val="000000" w:themeColor="text1"/>
          <w:szCs w:val="22"/>
        </w:rPr>
        <w:t xml:space="preserve">, where </w:t>
      </w:r>
      <w:r w:rsidR="009F31D7" w:rsidRPr="002579FD">
        <w:rPr>
          <w:color w:val="000000" w:themeColor="text1"/>
          <w:szCs w:val="22"/>
        </w:rPr>
        <w:t>a</w:t>
      </w:r>
      <w:r w:rsidR="009C79EC" w:rsidRPr="002579FD">
        <w:rPr>
          <w:color w:val="000000" w:themeColor="text1"/>
          <w:szCs w:val="22"/>
        </w:rPr>
        <w:t>n LLM gives the decision-making and behaviors</w:t>
      </w:r>
      <w:r w:rsidR="009F31D7" w:rsidRPr="002579FD">
        <w:rPr>
          <w:color w:val="000000" w:themeColor="text1"/>
          <w:szCs w:val="22"/>
        </w:rPr>
        <w:t xml:space="preserve"> of the agents</w:t>
      </w:r>
      <w:r w:rsidR="009F57CC" w:rsidRPr="002579FD">
        <w:rPr>
          <w:color w:val="000000" w:themeColor="text1"/>
          <w:szCs w:val="22"/>
        </w:rPr>
        <w:t xml:space="preserve"> with human-like characteristics. Other research has explored their use for </w:t>
      </w:r>
      <w:r w:rsidR="009F31D7" w:rsidRPr="002579FD">
        <w:rPr>
          <w:color w:val="000000" w:themeColor="text1"/>
          <w:szCs w:val="22"/>
        </w:rPr>
        <w:t>interpreting</w:t>
      </w:r>
      <w:r w:rsidR="009F57CC" w:rsidRPr="002579FD">
        <w:rPr>
          <w:color w:val="000000" w:themeColor="text1"/>
          <w:szCs w:val="22"/>
        </w:rPr>
        <w:t xml:space="preserve"> the agents</w:t>
      </w:r>
      <w:r w:rsidR="00EA1AE1" w:rsidRPr="002579FD">
        <w:rPr>
          <w:color w:val="000000" w:themeColor="text1"/>
          <w:szCs w:val="22"/>
        </w:rPr>
        <w:t>’</w:t>
      </w:r>
      <w:r w:rsidR="009F57CC" w:rsidRPr="002579FD">
        <w:rPr>
          <w:color w:val="000000" w:themeColor="text1"/>
          <w:szCs w:val="22"/>
        </w:rPr>
        <w:t xml:space="preserve"> actions in an ABM</w:t>
      </w:r>
      <w:r w:rsidR="00D12EC1">
        <w:rPr>
          <w:color w:val="000000" w:themeColor="text1"/>
          <w:szCs w:val="22"/>
        </w:rPr>
        <w:fldChar w:fldCharType="begin">
          <w:fldData xml:space="preserve">PEVuZE5vdGU+PENpdGU+PEF1dGhvcj5MeW5jaDwvQXV0aG9yPjxZZWFyPjIwMjQ8L1llYXI+PFJl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==
</w:fldData>
        </w:fldChar>
      </w:r>
      <w:r w:rsidR="00D12EC1">
        <w:rPr>
          <w:color w:val="000000" w:themeColor="text1"/>
          <w:szCs w:val="22"/>
        </w:rPr>
        <w:instrText xml:space="preserve"> ADDIN EN.JS.CITE </w:instrText>
      </w:r>
      <w:r w:rsidR="00D12EC1">
        <w:rPr>
          <w:color w:val="000000" w:themeColor="text1"/>
          <w:szCs w:val="22"/>
        </w:rPr>
      </w:r>
      <w:r w:rsidR="00D12EC1">
        <w:rPr>
          <w:color w:val="000000" w:themeColor="text1"/>
          <w:szCs w:val="22"/>
        </w:rPr>
        <w:fldChar w:fldCharType="separate"/>
      </w:r>
      <w:r w:rsidR="00D12EC1">
        <w:rPr>
          <w:noProof/>
          <w:color w:val="000000" w:themeColor="text1"/>
          <w:szCs w:val="22"/>
        </w:rPr>
        <w:t>(Lynch et al. 2024)</w:t>
      </w:r>
      <w:r w:rsidR="00D12EC1">
        <w:rPr>
          <w:color w:val="000000" w:themeColor="text1"/>
          <w:szCs w:val="22"/>
        </w:rPr>
        <w:fldChar w:fldCharType="end"/>
      </w:r>
      <w:r w:rsidR="009F57CC" w:rsidRPr="002579FD">
        <w:rPr>
          <w:color w:val="000000" w:themeColor="text1"/>
          <w:szCs w:val="22"/>
        </w:rPr>
        <w:t xml:space="preserve">. </w:t>
      </w:r>
    </w:p>
    <w:p w14:paraId="56494E1F" w14:textId="2EE4D850" w:rsidR="004645BB" w:rsidRDefault="004645BB" w:rsidP="004645BB">
      <w:pPr>
        <w:pStyle w:val="Heading2"/>
      </w:pPr>
      <w:r>
        <w:t>Minority language</w:t>
      </w:r>
      <w:r w:rsidR="00301DA8">
        <w:t xml:space="preserve"> </w:t>
      </w:r>
      <w:r w:rsidR="00527C65">
        <w:t>competition vs cooperation</w:t>
      </w:r>
    </w:p>
    <w:p w14:paraId="42B2C8C8" w14:textId="77777777" w:rsidR="00876954" w:rsidRPr="00876954" w:rsidRDefault="003B4950" w:rsidP="00876954">
      <w:r>
        <w:fldChar w:fldCharType="begin">
          <w:fldData xml:space="preserve">PEVuZE5vdGU+PENpdGU+PEF1dGhvcj5DaXZpY288L0F1dGhvcj48WWVhcj4yMDE5PC9ZZWFyPjxS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(Civico 2019)</w:t>
      </w:r>
      <w:r>
        <w:fldChar w:fldCharType="end"/>
      </w:r>
      <w:r w:rsidR="0086221A" w:rsidRPr="0086221A">
        <w:rPr>
          <w:rFonts w:ascii="Helvetica Neue" w:hAnsi="Helvetica Neue"/>
          <w:color w:val="131314"/>
          <w:spacing w:val="3"/>
          <w:sz w:val="21"/>
          <w:szCs w:val="21"/>
          <w:shd w:val="clear" w:color="auto" w:fill="F2F6FA"/>
        </w:rPr>
        <w:t xml:space="preserve"> </w:t>
      </w:r>
      <w:r w:rsidR="0086221A" w:rsidRPr="0086221A">
        <w:t>ABM simulates language contact and its effect on a minority language community. The model seeks to show that macro-level language contact dynamics can be explained by relatively simple micro-level behavioral patterns1. The model is validated using data from the case of Romansh speakers in the canton of Grisons, Switzerland</w:t>
      </w:r>
      <w:r w:rsidR="00876954">
        <w:t xml:space="preserve">. </w:t>
      </w:r>
      <w:r w:rsidR="00876954" w:rsidRPr="00876954">
        <w:t>The model finds that:</w:t>
      </w:r>
    </w:p>
    <w:p w14:paraId="5FCD746D" w14:textId="1B35DB45" w:rsidR="00876954" w:rsidRPr="00876954" w:rsidRDefault="00876954" w:rsidP="00876954">
      <w:pPr>
        <w:numPr>
          <w:ilvl w:val="0"/>
          <w:numId w:val="34"/>
        </w:numPr>
        <w:pBdr>
          <w:bottom w:val="single" w:sz="6" w:space="1" w:color="auto"/>
        </w:pBdr>
        <w:tabs>
          <w:tab w:val="left" w:pos="720"/>
        </w:tabs>
      </w:pPr>
      <w:r w:rsidRPr="00876954">
        <w:t>Exogamy is the strongest predictor of minority language decline</w:t>
      </w:r>
      <w:r w:rsidR="00A11F47">
        <w:t xml:space="preserve">. </w:t>
      </w:r>
      <w:r w:rsidR="00A11F47" w:rsidRPr="001C4AA6">
        <w:rPr>
          <w:b/>
          <w:bCs/>
          <w:color w:val="FF0000"/>
        </w:rPr>
        <w:t>Exogamy rate</w:t>
      </w:r>
      <w:r w:rsidR="00A11F47" w:rsidRPr="00A11F47">
        <w:rPr>
          <w:b/>
          <w:bCs/>
        </w:rPr>
        <w:t>:</w:t>
      </w:r>
      <w:r w:rsidR="00A11F47" w:rsidRPr="00A11F47">
        <w:t xml:space="preserve"> The likelihood that a female minority-language speaker will have a child with a majority-language speaker</w:t>
      </w:r>
    </w:p>
    <w:p w14:paraId="5608F808" w14:textId="77777777" w:rsidR="0095363F" w:rsidRPr="0095363F" w:rsidRDefault="0095363F" w:rsidP="0095363F">
      <w:pPr>
        <w:pStyle w:val="NormalIndent"/>
      </w:pPr>
    </w:p>
    <w:p w14:paraId="612418B6" w14:textId="38700971" w:rsidR="00B700FE" w:rsidRPr="00B700FE" w:rsidRDefault="009527E0" w:rsidP="009527E0">
      <w:pPr>
        <w:pStyle w:val="NormalIndent"/>
        <w:ind w:firstLine="0"/>
      </w:pPr>
      <w:r>
        <w:fldChar w:fldCharType="begin">
          <w:fldData xml:space="preserve">PEVuZE5vdGU+PENpdGU+PEF1dGhvcj5DYXN0ZWxsw7M8L0F1dGhvcj48WWVhcj4yMDEzPC9ZZWFy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(Castelló, Loureiro-Porto, and San Miguel 2013)</w:t>
      </w:r>
      <w:r>
        <w:fldChar w:fldCharType="end"/>
      </w:r>
      <w:r>
        <w:t xml:space="preserve"> </w:t>
      </w:r>
      <w:r w:rsidR="00B700FE" w:rsidRPr="00B700FE">
        <w:t>The models use two primary parameters:</w:t>
      </w:r>
    </w:p>
    <w:p w14:paraId="40AA00F6" w14:textId="64234A08" w:rsidR="00B700FE" w:rsidRDefault="00B700FE" w:rsidP="00B700FE">
      <w:pPr>
        <w:pStyle w:val="NormalIndent"/>
      </w:pPr>
      <w:r w:rsidRPr="00B700FE">
        <w:t>○</w:t>
      </w:r>
      <w:r>
        <w:t xml:space="preserve"> </w:t>
      </w:r>
      <w:r w:rsidRPr="00B700FE">
        <w:rPr>
          <w:b/>
          <w:bCs/>
          <w:color w:val="FF0000"/>
        </w:rPr>
        <w:t xml:space="preserve">Prestige </w:t>
      </w:r>
      <w:r w:rsidRPr="00B700FE">
        <w:rPr>
          <w:b/>
          <w:bCs/>
        </w:rPr>
        <w:t>(s):</w:t>
      </w:r>
      <w:r w:rsidRPr="00B700FE">
        <w:t xml:space="preserve"> This represents the social importance of a language. In the models, a higher prestige value means a language is more likely to be adopted.</w:t>
      </w:r>
    </w:p>
    <w:p w14:paraId="116A06CA" w14:textId="77777777" w:rsidR="00726BEA" w:rsidRDefault="000E525D" w:rsidP="00B700FE">
      <w:pPr>
        <w:pStyle w:val="NormalIndent"/>
      </w:pPr>
      <w:r w:rsidRPr="000E525D">
        <w:lastRenderedPageBreak/>
        <w:t>Prestige is a parameter that represents the relative social importance or status of a language within a community. In the models presented, the probability of an agent switching from one language to another depends on the prestige of the languages involve</w:t>
      </w:r>
      <w:r>
        <w:t>d.</w:t>
      </w:r>
    </w:p>
    <w:p w14:paraId="6BB2E2EA" w14:textId="06A960F5" w:rsidR="00726BEA" w:rsidRPr="00726BEA" w:rsidRDefault="00726BEA" w:rsidP="00726BEA">
      <w:pPr>
        <w:pStyle w:val="NormalIndent"/>
        <w:ind w:firstLine="0"/>
      </w:pPr>
      <w:r>
        <w:t>I</w:t>
      </w:r>
      <w:r w:rsidRPr="00726BEA">
        <w:t xml:space="preserve">ncluding prestige in the original </w:t>
      </w:r>
      <w:r>
        <w:t>Language Change</w:t>
      </w:r>
      <w:r w:rsidRPr="00726BEA">
        <w:t xml:space="preserve"> model is feasible because</w:t>
      </w:r>
      <w:r>
        <w:t xml:space="preserve"> (1) t</w:t>
      </w:r>
      <w:r w:rsidRPr="00726BEA">
        <w:t xml:space="preserve">he original model simulates language change dynamics without considering prestige. Incorporating prestige aligns the model more closely with the mechanisms described in the paper, providing a more realistic simulation. </w:t>
      </w:r>
      <w:r>
        <w:t xml:space="preserve">(2) </w:t>
      </w:r>
      <w:r w:rsidRPr="00726BEA">
        <w:t>Prestige can be added as a parameter influencing the agents</w:t>
      </w:r>
      <w:r w:rsidR="00745541">
        <w:t>’</w:t>
      </w:r>
      <w:r w:rsidRPr="00726BEA">
        <w:t xml:space="preserve"> decision-making processes, specifically affecting the probability of adopting a new grammar.</w:t>
      </w:r>
      <w:r>
        <w:t xml:space="preserve"> (3)</w:t>
      </w:r>
      <w:r w:rsidRPr="00726BEA">
        <w:t xml:space="preserve"> integrating prestige, the model can simulate scenarios where one grammar (language) is more socially dominant, allowing exploration of language shift phenomena influenced by social factors.</w:t>
      </w:r>
    </w:p>
    <w:p w14:paraId="55F974CB" w14:textId="4F4B28D3" w:rsidR="000E525D" w:rsidRDefault="000E525D" w:rsidP="00B700FE">
      <w:pPr>
        <w:pStyle w:val="NormalIndent"/>
      </w:pPr>
      <w:r>
        <w:t xml:space="preserve"> </w:t>
      </w:r>
    </w:p>
    <w:p w14:paraId="38522BD6" w14:textId="77777777" w:rsidR="000E525D" w:rsidRDefault="000E525D" w:rsidP="00B700FE">
      <w:pPr>
        <w:pStyle w:val="NormalIndent"/>
      </w:pPr>
    </w:p>
    <w:p w14:paraId="69FA2958" w14:textId="77777777" w:rsidR="00FE5BFA" w:rsidRDefault="00FE5BFA" w:rsidP="00B700FE">
      <w:pPr>
        <w:pStyle w:val="NormalIndent"/>
      </w:pPr>
    </w:p>
    <w:p w14:paraId="06EC9667" w14:textId="77777777" w:rsidR="0095363F" w:rsidRDefault="0095363F" w:rsidP="00B700FE">
      <w:pPr>
        <w:pStyle w:val="NormalIndent"/>
      </w:pPr>
    </w:p>
    <w:p w14:paraId="251E8C6F" w14:textId="77777777" w:rsidR="0095363F" w:rsidRDefault="0095363F" w:rsidP="00B700FE">
      <w:pPr>
        <w:pStyle w:val="NormalIndent"/>
      </w:pPr>
    </w:p>
    <w:p w14:paraId="3EEA4693" w14:textId="01755E97" w:rsidR="00F07193" w:rsidRPr="00F07193" w:rsidRDefault="00F03C58" w:rsidP="00F03C58">
      <w:pPr>
        <w:pStyle w:val="NormalIndent"/>
        <w:pBdr>
          <w:bottom w:val="single" w:sz="6" w:space="1" w:color="auto"/>
        </w:pBdr>
      </w:pPr>
      <w:r>
        <w:fldChar w:fldCharType="begin">
          <w:fldData xml:space="preserve">PEVuZE5vdGU+PENpdGUgQXV0aG9yWWVhcj0iMSI+PEF1dGhvcj5Db2xsaW5zPC9BdXRob3I+PFll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Collins, Vernon-Bido, and Lane (2017)</w:t>
      </w:r>
      <w:r>
        <w:fldChar w:fldCharType="end"/>
      </w:r>
      <w:r>
        <w:t xml:space="preserve"> </w:t>
      </w:r>
      <w:r w:rsidR="00F07193" w:rsidRPr="00F07193">
        <w:t xml:space="preserve">examine the effects of strategic behavior on group formation, specifically in an academic setting where researchers collaborate on publications. </w:t>
      </w:r>
    </w:p>
    <w:p w14:paraId="3A312A69" w14:textId="43BC9BDC" w:rsidR="00F07193" w:rsidRPr="00F07193" w:rsidRDefault="00F07193" w:rsidP="00F03C58">
      <w:pPr>
        <w:pStyle w:val="NormalIndent"/>
        <w:pBdr>
          <w:bottom w:val="single" w:sz="6" w:space="1" w:color="auto"/>
        </w:pBdr>
      </w:pPr>
      <w:r w:rsidRPr="00F07193">
        <w:t xml:space="preserve">The study found that concern for prestige </w:t>
      </w:r>
      <w:r w:rsidRPr="00F07193">
        <w:rPr>
          <w:b/>
          <w:bCs/>
        </w:rPr>
        <w:t>leads to smaller, more interconnected research groups</w:t>
      </w:r>
      <w:r w:rsidRPr="00F07193">
        <w:t>, as researchers prioritize collaborations with high-prestige individuals.</w:t>
      </w:r>
    </w:p>
    <w:p w14:paraId="0562CF51" w14:textId="0A5D8C72" w:rsidR="00F07193" w:rsidRPr="00F07193" w:rsidRDefault="00F07193" w:rsidP="00F03C58">
      <w:pPr>
        <w:pStyle w:val="NormalIndent"/>
        <w:pBdr>
          <w:bottom w:val="single" w:sz="6" w:space="1" w:color="auto"/>
        </w:pBdr>
      </w:pPr>
      <w:r w:rsidRPr="00F07193">
        <w:t xml:space="preserve">The level of prestige is influenced by a </w:t>
      </w:r>
      <w:r w:rsidRPr="00F07193">
        <w:rPr>
          <w:b/>
          <w:bCs/>
        </w:rPr>
        <w:t>smoothing factor</w:t>
      </w:r>
      <w:r w:rsidRPr="00F07193">
        <w:t>, which determines the rate at which prestige grows with successful collaborations.</w:t>
      </w:r>
    </w:p>
    <w:p w14:paraId="3AB812F8" w14:textId="41E19EE5" w:rsidR="00F07193" w:rsidRPr="00F07193" w:rsidRDefault="00F07193" w:rsidP="00F07193">
      <w:pPr>
        <w:pStyle w:val="NormalIndent"/>
        <w:pBdr>
          <w:bottom w:val="single" w:sz="6" w:space="1" w:color="auto"/>
        </w:pBdr>
      </w:pPr>
      <w:r w:rsidRPr="00F07193">
        <w:t xml:space="preserve">A higher smoothing factor results in </w:t>
      </w:r>
      <w:r w:rsidRPr="00F07193">
        <w:rPr>
          <w:b/>
          <w:bCs/>
        </w:rPr>
        <w:t>lower average</w:t>
      </w:r>
      <w:r w:rsidRPr="00F07193">
        <w:t xml:space="preserve"> prestige values because it limits the rate of prestige growth.</w:t>
      </w:r>
    </w:p>
    <w:p w14:paraId="107A6F36" w14:textId="77777777" w:rsidR="00F07193" w:rsidRDefault="00F07193" w:rsidP="00B700FE">
      <w:pPr>
        <w:pStyle w:val="NormalIndent"/>
        <w:pBdr>
          <w:bottom w:val="single" w:sz="6" w:space="1" w:color="auto"/>
        </w:pBdr>
      </w:pPr>
    </w:p>
    <w:p w14:paraId="2AFFC579" w14:textId="77777777" w:rsidR="00F07193" w:rsidRDefault="00F07193" w:rsidP="00B700FE">
      <w:pPr>
        <w:pStyle w:val="NormalIndent"/>
        <w:pBdr>
          <w:bottom w:val="single" w:sz="6" w:space="1" w:color="auto"/>
        </w:pBdr>
      </w:pPr>
    </w:p>
    <w:p w14:paraId="50C35AB9" w14:textId="77777777" w:rsidR="0095363F" w:rsidRDefault="0095363F" w:rsidP="00B700FE">
      <w:pPr>
        <w:pStyle w:val="NormalIndent"/>
      </w:pPr>
    </w:p>
    <w:p w14:paraId="3C9C78C6" w14:textId="77777777" w:rsidR="0095363F" w:rsidRDefault="0095363F" w:rsidP="00B700FE">
      <w:pPr>
        <w:pStyle w:val="NormalIndent"/>
      </w:pPr>
    </w:p>
    <w:p w14:paraId="6AAD98AE" w14:textId="77777777" w:rsidR="0095363F" w:rsidRDefault="0095363F" w:rsidP="00B700FE">
      <w:pPr>
        <w:pStyle w:val="NormalIndent"/>
      </w:pPr>
    </w:p>
    <w:p w14:paraId="14918221" w14:textId="77777777" w:rsidR="0095363F" w:rsidRDefault="0095363F" w:rsidP="00B700FE">
      <w:pPr>
        <w:pStyle w:val="NormalIndent"/>
      </w:pPr>
    </w:p>
    <w:p w14:paraId="2024CB12" w14:textId="77777777" w:rsidR="0095363F" w:rsidRDefault="0095363F" w:rsidP="00B700FE">
      <w:pPr>
        <w:pStyle w:val="NormalIndent"/>
      </w:pPr>
    </w:p>
    <w:p w14:paraId="1449BF1A" w14:textId="77777777" w:rsidR="0095363F" w:rsidRDefault="0095363F" w:rsidP="00B700FE">
      <w:pPr>
        <w:pStyle w:val="NormalIndent"/>
      </w:pPr>
    </w:p>
    <w:p w14:paraId="4A54E004" w14:textId="77777777" w:rsidR="0095363F" w:rsidRDefault="0095363F" w:rsidP="00B700FE">
      <w:pPr>
        <w:pStyle w:val="NormalIndent"/>
      </w:pPr>
    </w:p>
    <w:p w14:paraId="516381CE" w14:textId="6A688360" w:rsidR="00FE5BFA" w:rsidRDefault="00FE5BFA" w:rsidP="00B700FE">
      <w:pPr>
        <w:pStyle w:val="NormalIndent"/>
      </w:pPr>
      <w:r>
        <w:t xml:space="preserve">Other variables and papers considered were: </w:t>
      </w:r>
    </w:p>
    <w:p w14:paraId="14F4F12B" w14:textId="77777777" w:rsidR="00FE5BFA" w:rsidRPr="00B700FE" w:rsidRDefault="00FE5BFA" w:rsidP="00B700FE">
      <w:pPr>
        <w:pStyle w:val="NormalIndent"/>
      </w:pPr>
    </w:p>
    <w:p w14:paraId="233E6FA5" w14:textId="75B1480F" w:rsidR="00B700FE" w:rsidRDefault="00B700FE" w:rsidP="00B700FE">
      <w:pPr>
        <w:pStyle w:val="NormalIndent"/>
      </w:pPr>
      <w:r w:rsidRPr="00B700FE">
        <w:t>○</w:t>
      </w:r>
      <w:r>
        <w:t xml:space="preserve"> </w:t>
      </w:r>
      <w:r w:rsidRPr="00B700FE">
        <w:rPr>
          <w:b/>
          <w:bCs/>
        </w:rPr>
        <w:t>Volatility (a):</w:t>
      </w:r>
      <w:r w:rsidRPr="00B700FE">
        <w:t xml:space="preserve"> This represents the propensity of speakers to shift languages. High volatility (low values of </w:t>
      </w:r>
      <w:r w:rsidR="00956FD9">
        <w:t>‘</w:t>
      </w:r>
      <w:r w:rsidRPr="00B700FE">
        <w:t>a</w:t>
      </w:r>
      <w:r w:rsidR="00956FD9">
        <w:t>’</w:t>
      </w:r>
      <w:r w:rsidRPr="00B700FE">
        <w:t>) implies rapid language shift, while low volatility (high values of 'a') suggests resistance to change, often due to language loyalty.</w:t>
      </w:r>
    </w:p>
    <w:p w14:paraId="6FC31782" w14:textId="5DE85462" w:rsidR="005A09FF" w:rsidRDefault="005A09FF" w:rsidP="00B700FE">
      <w:pPr>
        <w:pStyle w:val="NormalIndent"/>
      </w:pPr>
      <w:r w:rsidRPr="005A09FF">
        <w:t>Social network structure plays a significant role in language contact outcomes</w:t>
      </w:r>
      <w:r w:rsidRPr="005A09FF">
        <w:rPr>
          <w:b/>
          <w:bCs/>
        </w:rPr>
        <w:t>.</w:t>
      </w:r>
      <w:r w:rsidRPr="005A09FF">
        <w:t xml:space="preserve"> The models show that local interactions (as in random and regular networks) tend to favor the more prestigious language, while networks with community structure can support the long-term coexistence of languages, particularly if the communities are relatively isolated</w:t>
      </w:r>
    </w:p>
    <w:p w14:paraId="3516A46B" w14:textId="77777777" w:rsidR="0051648E" w:rsidRDefault="0051648E" w:rsidP="00B700FE">
      <w:pPr>
        <w:pStyle w:val="NormalIndent"/>
      </w:pPr>
    </w:p>
    <w:p w14:paraId="7D9A51FB" w14:textId="77777777" w:rsidR="0051648E" w:rsidRPr="00B700FE" w:rsidRDefault="0051648E" w:rsidP="00B700FE">
      <w:pPr>
        <w:pStyle w:val="NormalIndent"/>
      </w:pPr>
    </w:p>
    <w:p w14:paraId="319206BD" w14:textId="77777777" w:rsidR="0019680C" w:rsidRDefault="00182AC7" w:rsidP="00B700FE">
      <w:pPr>
        <w:pStyle w:val="NormalIndent"/>
      </w:pPr>
      <w:r>
        <w:fldChar w:fldCharType="begin">
          <w:fldData xml:space="preserve">PEVuZE5vdGU+PENpdGU+PEF1dGhvcj5LYXJqdXM8L0F1dGhvcj48WWVhcj4yMDE4PC9ZZWFyPjxS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(Karjus and Ehala 2018)</w:t>
      </w:r>
      <w:r>
        <w:fldChar w:fldCharType="end"/>
      </w:r>
      <w:r>
        <w:t xml:space="preserve"> </w:t>
      </w:r>
      <w:r w:rsidR="009E6459" w:rsidRPr="009E6459">
        <w:t>this study aims to model synchronic language competition using realistic, data-based agents</w:t>
      </w:r>
      <w:r w:rsidR="009E6459">
        <w:t xml:space="preserve"> based on a survey in Estonia.</w:t>
      </w:r>
    </w:p>
    <w:p w14:paraId="45B26036" w14:textId="77777777" w:rsidR="0019680C" w:rsidRDefault="0019680C" w:rsidP="00B700FE">
      <w:pPr>
        <w:pStyle w:val="NormalIndent"/>
      </w:pPr>
    </w:p>
    <w:p w14:paraId="60BC1C4F" w14:textId="02CD5CFA" w:rsidR="00C17052" w:rsidRDefault="0019680C" w:rsidP="00B700FE">
      <w:pPr>
        <w:pStyle w:val="NormalIndent"/>
      </w:pPr>
      <w:r w:rsidRPr="0019680C">
        <w:t xml:space="preserve"> </w:t>
      </w:r>
      <w:r>
        <w:fldChar w:fldCharType="begin">
          <w:fldData xml:space="preserve">PEVuZE5vdGU+PENpdGU+PEF1dGhvcj5DYXN0ZWxsw7M8L0F1dGhvcj48WWVhcj4yMDA3PC9ZZWFy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(Castelló et al. 2007)</w:t>
      </w:r>
      <w:r>
        <w:fldChar w:fldCharType="end"/>
      </w:r>
      <w:r w:rsidR="00C10B87">
        <w:t xml:space="preserve"> </w:t>
      </w:r>
      <w:r w:rsidR="00C10B87" w:rsidRPr="00C10B87">
        <w:t xml:space="preserve">examine the role of </w:t>
      </w:r>
      <w:r w:rsidR="00C10B87" w:rsidRPr="00527C65">
        <w:rPr>
          <w:b/>
          <w:bCs/>
          <w:color w:val="FF0000"/>
        </w:rPr>
        <w:t xml:space="preserve">bilingual </w:t>
      </w:r>
      <w:r w:rsidR="00C10B87" w:rsidRPr="00C10B87">
        <w:rPr>
          <w:b/>
          <w:bCs/>
        </w:rPr>
        <w:t>speakers</w:t>
      </w:r>
      <w:r w:rsidR="00C10B87" w:rsidRPr="00C10B87">
        <w:t xml:space="preserve"> and </w:t>
      </w:r>
      <w:r w:rsidR="00C10B87" w:rsidRPr="00C10B87">
        <w:rPr>
          <w:b/>
          <w:bCs/>
        </w:rPr>
        <w:t>social structure</w:t>
      </w:r>
      <w:r w:rsidR="00C10B87" w:rsidRPr="00C10B87">
        <w:t xml:space="preserve"> in the dynamics of language competition between two equally prestigious languages</w:t>
      </w:r>
      <w:r w:rsidR="00C10B87">
        <w:t xml:space="preserve">. </w:t>
      </w:r>
    </w:p>
    <w:p w14:paraId="639A0CE9" w14:textId="17E5AA1F" w:rsidR="00B700FE" w:rsidRDefault="00C17052" w:rsidP="00B700FE">
      <w:pPr>
        <w:pStyle w:val="NormalIndent"/>
      </w:pPr>
      <w:r w:rsidRPr="00C17052">
        <w:t xml:space="preserve">The model demonstrates that bilingual individuals tend to position themselves at the boundaries between monolingual groups, facilitating communication but </w:t>
      </w:r>
      <w:r w:rsidRPr="00C17052">
        <w:rPr>
          <w:b/>
          <w:bCs/>
        </w:rPr>
        <w:t>not forming distinct bilingual zones</w:t>
      </w:r>
      <w:r w:rsidRPr="00C17052">
        <w:t xml:space="preserve">. Even </w:t>
      </w:r>
      <w:r w:rsidRPr="00C17052">
        <w:lastRenderedPageBreak/>
        <w:t>when initially placed in a bilingual community, the model shows that these groups dissolve into smaller monolingual areas, with bilinguals remaining at the borders.</w:t>
      </w:r>
    </w:p>
    <w:p w14:paraId="24294151" w14:textId="77777777" w:rsidR="009C5E69" w:rsidRDefault="009C5E69" w:rsidP="00B700FE">
      <w:pPr>
        <w:pStyle w:val="NormalIndent"/>
      </w:pPr>
    </w:p>
    <w:p w14:paraId="1FE8F489" w14:textId="746D24D9" w:rsidR="0067293A" w:rsidRDefault="0067293A" w:rsidP="0067293A">
      <w:pPr>
        <w:pStyle w:val="NormalIndent"/>
      </w:pPr>
      <w:r w:rsidRPr="0067293A">
        <w:rPr>
          <w:b/>
          <w:bCs/>
        </w:rPr>
        <w:t>The model predicts eventual language extinction, even with equal prestige.</w:t>
      </w:r>
      <w:r w:rsidRPr="0067293A">
        <w:t xml:space="preserve"> The study concludes that</w:t>
      </w:r>
      <w:r>
        <w:t xml:space="preserve"> </w:t>
      </w:r>
      <w:r w:rsidRPr="0067293A">
        <w:t>neither bilingualism nor social structure, in isolation, can ensure long-term language coexistence in a finite population. One language eventually dominates, leading to the extinction of the other, along with the disappearance of bilingual speakers.617</w:t>
      </w:r>
    </w:p>
    <w:p w14:paraId="2EAC0B82" w14:textId="77777777" w:rsidR="00137D1C" w:rsidRPr="0067293A" w:rsidRDefault="00137D1C" w:rsidP="0067293A">
      <w:pPr>
        <w:pStyle w:val="NormalIndent"/>
      </w:pPr>
    </w:p>
    <w:p w14:paraId="4999F67C" w14:textId="1E5055C9" w:rsidR="0067293A" w:rsidRDefault="00137D1C" w:rsidP="00B700FE">
      <w:pPr>
        <w:pStyle w:val="NormalIndent"/>
      </w:pPr>
      <w:r>
        <w:fldChar w:fldCharType="begin">
          <w:fldData xml:space="preserve">PEVuZE5vdGU+PENpdGU+PEF1dGhvcj5DaGFyYWxhbWJvdXM8L0F1dGhvcj48WWVhcj4yMDIzPC9Z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</w:fldData>
        </w:fldChar>
      </w:r>
      <w:r>
        <w:instrText xml:space="preserve"> ADDIN EN.JS.CITE </w:instrText>
      </w:r>
      <w:r>
        <w:fldChar w:fldCharType="separate"/>
      </w:r>
      <w:r>
        <w:rPr>
          <w:noProof/>
        </w:rPr>
        <w:t>(Charalambous, Sanchez, and Toral 2023)</w:t>
      </w:r>
      <w:r>
        <w:fldChar w:fldCharType="end"/>
      </w:r>
      <w:r w:rsidR="00B82FDD">
        <w:t xml:space="preserve"> </w:t>
      </w:r>
      <w:r w:rsidR="00B82FDD" w:rsidRPr="00B82FDD">
        <w:rPr>
          <w:b/>
          <w:bCs/>
        </w:rPr>
        <w:t>Rewiring Promotes Coexistence:</w:t>
      </w:r>
      <w:r w:rsidR="00B82FDD" w:rsidRPr="00B82FDD">
        <w:t xml:space="preserve"> Simulations show that rewiring significantly increases the likelihood of both languages coexisting in the long term, even for large network sizes where previous models predicted the dominance of one language.</w:t>
      </w:r>
    </w:p>
    <w:p w14:paraId="77B30082" w14:textId="593E98B6" w:rsidR="00B82FDD" w:rsidRDefault="006334FC" w:rsidP="00B700FE">
      <w:pPr>
        <w:pStyle w:val="NormalIndent"/>
      </w:pPr>
      <w:r w:rsidRPr="006334FC">
        <w:rPr>
          <w:b/>
          <w:bCs/>
        </w:rPr>
        <w:t>Rewiring</w:t>
      </w:r>
      <w:r w:rsidRPr="006334FC">
        <w:t xml:space="preserve">, in the context of this paper, is a mechanism introduced into the agent-based model to simulate the </w:t>
      </w:r>
      <w:r w:rsidRPr="006334FC">
        <w:rPr>
          <w:b/>
          <w:bCs/>
        </w:rPr>
        <w:t>adaptation of social networks based on language preferences</w:t>
      </w:r>
      <w:r w:rsidRPr="006334FC">
        <w:t>. It allows agents (representing speakers) to change their interaction partners to better align with their preferred language</w:t>
      </w:r>
      <w:r w:rsidRPr="004F4782">
        <w:t>.</w:t>
      </w:r>
      <w:r w:rsidR="004F4782" w:rsidRPr="004F4782">
        <w:t xml:space="preserve"> The dissatisfied agent breaks the existing link and forms a new link with a different agent.</w:t>
      </w:r>
    </w:p>
    <w:p w14:paraId="381E2315" w14:textId="77777777" w:rsidR="00D8274B" w:rsidRDefault="00D8274B" w:rsidP="00B700FE">
      <w:pPr>
        <w:pStyle w:val="NormalIndent"/>
      </w:pPr>
    </w:p>
    <w:p w14:paraId="3BC7A817" w14:textId="77777777" w:rsidR="00D8274B" w:rsidRDefault="00D8274B" w:rsidP="00B700FE">
      <w:pPr>
        <w:pStyle w:val="NormalIndent"/>
      </w:pPr>
    </w:p>
    <w:p w14:paraId="531BF0F7" w14:textId="6A784CE4" w:rsidR="004F4E57" w:rsidRPr="002579FD" w:rsidRDefault="006061F6" w:rsidP="00FD34D7">
      <w:pPr>
        <w:pStyle w:val="Heading1"/>
      </w:pPr>
      <w:r w:rsidRPr="002579FD">
        <w:t xml:space="preserve">BACKGROUND </w:t>
      </w:r>
    </w:p>
    <w:p w14:paraId="0B16347D" w14:textId="0DD52028" w:rsidR="00B85A0C" w:rsidRDefault="00C854E2" w:rsidP="0083606E">
      <w:pPr>
        <w:pStyle w:val="Heading1"/>
      </w:pPr>
      <w:r>
        <w:tab/>
      </w:r>
      <w:r w:rsidR="00B251AA" w:rsidRPr="002579FD">
        <w:t>methodology</w:t>
      </w:r>
    </w:p>
    <w:p w14:paraId="3F2E0942" w14:textId="3C887CFE" w:rsidR="00C603FE" w:rsidRPr="00C603FE" w:rsidRDefault="00C603FE" w:rsidP="00C603FE">
      <w:pPr>
        <w:pStyle w:val="Heading2"/>
      </w:pPr>
      <w:r>
        <w:t>Incorporation of prestige into Simulation model</w:t>
      </w:r>
    </w:p>
    <w:p w14:paraId="7A482A2C" w14:textId="77777777" w:rsidR="002420EF" w:rsidRPr="00032C96" w:rsidRDefault="002420EF" w:rsidP="002420EF">
      <w:pPr>
        <w:pStyle w:val="NormalIndent"/>
        <w:ind w:firstLine="0"/>
      </w:pPr>
      <w:r w:rsidRPr="00032C96">
        <w:t>To incorporate prestige</w:t>
      </w:r>
      <w:r>
        <w:t xml:space="preserve">, </w:t>
      </w:r>
      <w:r w:rsidRPr="00032C96">
        <w:t xml:space="preserve">the following updates </w:t>
      </w:r>
      <w:r>
        <w:t>were</w:t>
      </w:r>
      <w:r w:rsidRPr="00032C96">
        <w:t xml:space="preserve"> </w:t>
      </w:r>
      <w:r>
        <w:t>made</w:t>
      </w:r>
      <w:r w:rsidRPr="00032C96">
        <w:t>:</w:t>
      </w:r>
    </w:p>
    <w:p w14:paraId="3D86D3AB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Add</w:t>
      </w:r>
      <w:r>
        <w:rPr>
          <w:b/>
          <w:bCs/>
        </w:rPr>
        <w:t>ed</w:t>
      </w:r>
      <w:r w:rsidRPr="00032C96">
        <w:rPr>
          <w:b/>
          <w:bCs/>
        </w:rPr>
        <w:t xml:space="preserve"> a Prestige</w:t>
      </w:r>
      <w:r>
        <w:rPr>
          <w:b/>
          <w:bCs/>
        </w:rPr>
        <w:t xml:space="preserve"> (of grammar 1)</w:t>
      </w:r>
      <w:r w:rsidRPr="00032C96">
        <w:rPr>
          <w:b/>
          <w:bCs/>
        </w:rPr>
        <w:t xml:space="preserve"> Parameter</w:t>
      </w:r>
      <w:r w:rsidRPr="00032C96">
        <w:t xml:space="preserve">: Introduce a global variable prestige that represents the relative prestige of </w:t>
      </w:r>
      <w:r w:rsidRPr="00032C96">
        <w:rPr>
          <w:i/>
          <w:iCs/>
        </w:rPr>
        <w:t>grammar 1</w:t>
      </w:r>
      <w:r w:rsidRPr="00032C96">
        <w:t xml:space="preserve"> compared to grammar 0. This variable can range between 0 and 1.</w:t>
      </w:r>
    </w:p>
    <w:p w14:paraId="7873205C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Update</w:t>
      </w:r>
      <w:r>
        <w:rPr>
          <w:b/>
          <w:bCs/>
        </w:rPr>
        <w:t>d</w:t>
      </w:r>
      <w:r w:rsidRPr="00032C96">
        <w:rPr>
          <w:b/>
          <w:bCs/>
        </w:rPr>
        <w:t xml:space="preserve"> Agent Decision Logic</w:t>
      </w:r>
      <w:r w:rsidRPr="00032C96">
        <w:t xml:space="preserve">: </w:t>
      </w:r>
      <w:r>
        <w:t>T</w:t>
      </w:r>
      <w:r w:rsidRPr="00032C96">
        <w:t xml:space="preserve">he procedures where agents decide to adopt a new grammar </w:t>
      </w:r>
      <w:r>
        <w:t>now</w:t>
      </w:r>
      <w:r w:rsidRPr="00032C96">
        <w:t xml:space="preserve"> include the prestige factor. The probability of switching should now depend on both the proportion of neighbors using a particular grammar and the prestige of that grammar.</w:t>
      </w:r>
    </w:p>
    <w:p w14:paraId="73AD5012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Adjust</w:t>
      </w:r>
      <w:r>
        <w:rPr>
          <w:b/>
          <w:bCs/>
        </w:rPr>
        <w:t>ed</w:t>
      </w:r>
      <w:r w:rsidRPr="00032C96">
        <w:rPr>
          <w:b/>
          <w:bCs/>
        </w:rPr>
        <w:t xml:space="preserve"> Communication Procedures</w:t>
      </w:r>
      <w:r w:rsidRPr="00032C96">
        <w:t>:</w:t>
      </w:r>
    </w:p>
    <w:p w14:paraId="5AE5BCE5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t xml:space="preserve">In the </w:t>
      </w:r>
      <w:r w:rsidRPr="00032C96">
        <w:rPr>
          <w:i/>
          <w:iCs/>
        </w:rPr>
        <w:t>listen-threshold</w:t>
      </w:r>
      <w:r w:rsidRPr="00032C96">
        <w:t xml:space="preserve"> and </w:t>
      </w:r>
      <w:r w:rsidRPr="00032C96">
        <w:rPr>
          <w:i/>
          <w:iCs/>
        </w:rPr>
        <w:t>listen-individual</w:t>
      </w:r>
      <w:r w:rsidRPr="00032C96">
        <w:t xml:space="preserve"> procedures, include</w:t>
      </w:r>
      <w:r>
        <w:t>d</w:t>
      </w:r>
      <w:r w:rsidRPr="00032C96">
        <w:t xml:space="preserve"> the prestige parameter when determining if an agent should adopt a new grammar.</w:t>
      </w:r>
    </w:p>
    <w:p w14:paraId="3A8C8EDC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t>For probabilistic learning (</w:t>
      </w:r>
      <w:r w:rsidRPr="00032C96">
        <w:rPr>
          <w:i/>
          <w:iCs/>
        </w:rPr>
        <w:t>listen</w:t>
      </w:r>
      <w:r w:rsidRPr="00032C96">
        <w:t xml:space="preserve"> procedure), adjust</w:t>
      </w:r>
      <w:r>
        <w:t>ed</w:t>
      </w:r>
      <w:r w:rsidRPr="00032C96">
        <w:t xml:space="preserve"> the probability calculations to factor in prestige.</w:t>
      </w:r>
    </w:p>
    <w:p w14:paraId="3D515674" w14:textId="77777777" w:rsidR="002420EF" w:rsidRPr="00032C96" w:rsidRDefault="002420EF" w:rsidP="002420EF">
      <w:pPr>
        <w:pStyle w:val="NormalIndent"/>
        <w:numPr>
          <w:ilvl w:val="0"/>
          <w:numId w:val="37"/>
        </w:numPr>
        <w:tabs>
          <w:tab w:val="left" w:pos="360"/>
        </w:tabs>
      </w:pPr>
      <w:r w:rsidRPr="00032C96">
        <w:rPr>
          <w:b/>
          <w:bCs/>
        </w:rPr>
        <w:t>Update</w:t>
      </w:r>
      <w:r>
        <w:rPr>
          <w:b/>
          <w:bCs/>
        </w:rPr>
        <w:t>d</w:t>
      </w:r>
      <w:r w:rsidRPr="00032C96">
        <w:rPr>
          <w:b/>
          <w:bCs/>
        </w:rPr>
        <w:t xml:space="preserve"> Interface Elements</w:t>
      </w:r>
      <w:r w:rsidRPr="00032C96">
        <w:t>:</w:t>
      </w:r>
    </w:p>
    <w:p w14:paraId="746E7362" w14:textId="77777777" w:rsidR="002420EF" w:rsidRPr="00032C96" w:rsidRDefault="002420EF" w:rsidP="002420EF">
      <w:pPr>
        <w:pStyle w:val="NormalIndent"/>
        <w:numPr>
          <w:ilvl w:val="1"/>
          <w:numId w:val="37"/>
        </w:numPr>
        <w:tabs>
          <w:tab w:val="left" w:pos="1080"/>
        </w:tabs>
      </w:pPr>
      <w:r w:rsidRPr="00032C96">
        <w:rPr>
          <w:b/>
          <w:bCs/>
        </w:rPr>
        <w:t>Add</w:t>
      </w:r>
      <w:r>
        <w:rPr>
          <w:b/>
          <w:bCs/>
        </w:rPr>
        <w:t>ed</w:t>
      </w:r>
      <w:r w:rsidRPr="00032C96">
        <w:rPr>
          <w:b/>
          <w:bCs/>
        </w:rPr>
        <w:t xml:space="preserve"> a Slider</w:t>
      </w:r>
      <w:r w:rsidRPr="00032C96">
        <w:t>: Create</w:t>
      </w:r>
      <w:r>
        <w:t>d</w:t>
      </w:r>
      <w:r w:rsidRPr="00032C96">
        <w:t xml:space="preserve"> a slider named prestige allowing users to set the prestige value between 0 and 1.</w:t>
      </w:r>
    </w:p>
    <w:p w14:paraId="2566546E" w14:textId="77777777" w:rsidR="00FF0947" w:rsidRDefault="00FF0947" w:rsidP="00907AB6">
      <w:pPr>
        <w:pStyle w:val="NormalIndent"/>
      </w:pPr>
    </w:p>
    <w:p w14:paraId="74D26008" w14:textId="0234986F" w:rsidR="002420EF" w:rsidRDefault="002C43BB" w:rsidP="009F5EC7">
      <w:pPr>
        <w:tabs>
          <w:tab w:val="clear" w:pos="360"/>
          <w:tab w:val="clear" w:pos="720"/>
          <w:tab w:val="clear" w:pos="1080"/>
        </w:tabs>
        <w:spacing w:line="240" w:lineRule="auto"/>
        <w:jc w:val="left"/>
      </w:pPr>
      <w:r>
        <w:br w:type="page"/>
      </w:r>
    </w:p>
    <w:p w14:paraId="0B64350E" w14:textId="5BED5F52" w:rsidR="002420EF" w:rsidRDefault="00C603FE" w:rsidP="00C603FE">
      <w:pPr>
        <w:pStyle w:val="Heading2"/>
      </w:pPr>
      <w:r>
        <w:lastRenderedPageBreak/>
        <w:t xml:space="preserve">Experimental design </w:t>
      </w:r>
    </w:p>
    <w:p w14:paraId="03D3A3CD" w14:textId="77777777" w:rsidR="006E7247" w:rsidRDefault="00341AA0" w:rsidP="00341AA0">
      <w:pPr>
        <w:rPr>
          <w:rFonts w:eastAsia="Times New Roman"/>
          <w:b/>
          <w:bCs/>
          <w:snapToGrid/>
          <w:sz w:val="24"/>
          <w:szCs w:val="24"/>
        </w:rPr>
      </w:pPr>
      <w:r>
        <w:t xml:space="preserve">We want to </w:t>
      </w:r>
      <w:r w:rsidRPr="00341AA0">
        <w:t>investigate how varying the prestige and threshold-</w:t>
      </w:r>
      <w:proofErr w:type="spellStart"/>
      <w:r w:rsidRPr="00341AA0">
        <w:t>val</w:t>
      </w:r>
      <w:proofErr w:type="spellEnd"/>
      <w:r w:rsidRPr="00341AA0">
        <w:t xml:space="preserve"> parameters affect the adoption of </w:t>
      </w:r>
      <w:r>
        <w:t>G</w:t>
      </w:r>
      <w:r w:rsidRPr="00341AA0">
        <w:t>rammar 1 overtime in the networked population.</w:t>
      </w:r>
      <w:r w:rsidRPr="00341AA0">
        <w:rPr>
          <w:rFonts w:eastAsia="Times New Roman"/>
          <w:b/>
          <w:bCs/>
          <w:snapToGrid/>
          <w:sz w:val="24"/>
          <w:szCs w:val="24"/>
        </w:rPr>
        <w:t xml:space="preserve"> </w:t>
      </w:r>
    </w:p>
    <w:p w14:paraId="7BA54145" w14:textId="36C8997D" w:rsidR="002C43BB" w:rsidRPr="002C43BB" w:rsidRDefault="002C43BB" w:rsidP="009F5EC7">
      <w:pPr>
        <w:pStyle w:val="NormalIndent"/>
        <w:ind w:firstLine="0"/>
      </w:pPr>
      <w:r w:rsidRPr="002C43BB">
        <w:rPr>
          <w:b/>
          <w:bCs/>
        </w:rPr>
        <w:t>Input Parameters</w:t>
      </w:r>
      <w:r w:rsidRPr="002C43BB">
        <w:t>:</w:t>
      </w:r>
    </w:p>
    <w:p w14:paraId="0DC5F851" w14:textId="77777777" w:rsidR="002C43BB" w:rsidRPr="002C43BB" w:rsidRDefault="002C43BB" w:rsidP="002C43BB">
      <w:pPr>
        <w:pStyle w:val="NormalIndent"/>
        <w:numPr>
          <w:ilvl w:val="0"/>
          <w:numId w:val="42"/>
        </w:numPr>
        <w:tabs>
          <w:tab w:val="left" w:pos="360"/>
        </w:tabs>
      </w:pPr>
      <w:r w:rsidRPr="002C43BB">
        <w:rPr>
          <w:b/>
          <w:bCs/>
        </w:rPr>
        <w:t>prestige</w:t>
      </w:r>
      <w:r w:rsidRPr="002C43BB">
        <w:t>:</w:t>
      </w:r>
    </w:p>
    <w:p w14:paraId="7ED405D3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>: The relative prestige or social influence of grammar 1.</w:t>
      </w:r>
    </w:p>
    <w:p w14:paraId="26F07E05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Values</w:t>
      </w:r>
      <w:r w:rsidRPr="002C43BB">
        <w:t>: 0.0 to 1.0 (lower values mean lower prestige of grammar 1).</w:t>
      </w:r>
    </w:p>
    <w:p w14:paraId="731F3DC9" w14:textId="77777777" w:rsidR="002C43BB" w:rsidRPr="002C43BB" w:rsidRDefault="002C43BB" w:rsidP="002C43BB">
      <w:pPr>
        <w:pStyle w:val="NormalIndent"/>
        <w:numPr>
          <w:ilvl w:val="0"/>
          <w:numId w:val="42"/>
        </w:numPr>
        <w:tabs>
          <w:tab w:val="left" w:pos="360"/>
        </w:tabs>
      </w:pPr>
      <w:r w:rsidRPr="002C43BB">
        <w:rPr>
          <w:b/>
          <w:bCs/>
        </w:rPr>
        <w:t>threshold-</w:t>
      </w:r>
      <w:proofErr w:type="spellStart"/>
      <w:r w:rsidRPr="002C43BB">
        <w:rPr>
          <w:b/>
          <w:bCs/>
        </w:rPr>
        <w:t>val</w:t>
      </w:r>
      <w:proofErr w:type="spellEnd"/>
      <w:r w:rsidRPr="002C43BB">
        <w:t>:</w:t>
      </w:r>
    </w:p>
    <w:p w14:paraId="10923C29" w14:textId="6F964ECB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 xml:space="preserve">: The threshold proportion of neighbors using </w:t>
      </w:r>
      <w:r w:rsidR="009F5EC7">
        <w:t>G</w:t>
      </w:r>
      <w:r w:rsidRPr="002C43BB">
        <w:t xml:space="preserve">rammar 1 </w:t>
      </w:r>
      <w:r w:rsidR="009F5EC7">
        <w:t xml:space="preserve">is </w:t>
      </w:r>
      <w:r w:rsidRPr="002C43BB">
        <w:t xml:space="preserve">required for an agent to adopt </w:t>
      </w:r>
      <w:r w:rsidR="009F5EC7">
        <w:t>G</w:t>
      </w:r>
      <w:r w:rsidRPr="002C43BB">
        <w:t>rammar 1.</w:t>
      </w:r>
    </w:p>
    <w:p w14:paraId="551AB933" w14:textId="77777777" w:rsidR="002C43BB" w:rsidRPr="002C43BB" w:rsidRDefault="002C43BB" w:rsidP="002C43BB">
      <w:pPr>
        <w:pStyle w:val="NormalIndent"/>
        <w:numPr>
          <w:ilvl w:val="1"/>
          <w:numId w:val="42"/>
        </w:numPr>
        <w:tabs>
          <w:tab w:val="left" w:pos="1080"/>
        </w:tabs>
      </w:pPr>
      <w:r w:rsidRPr="002C43BB">
        <w:rPr>
          <w:i/>
          <w:iCs/>
        </w:rPr>
        <w:t>Values</w:t>
      </w:r>
      <w:r w:rsidRPr="002C43BB">
        <w:t>: 0.0 to 2.0 (higher values make it harder to adopt grammar 1).</w:t>
      </w:r>
    </w:p>
    <w:p w14:paraId="7D3FBE3A" w14:textId="48B52EF9" w:rsidR="002C43BB" w:rsidRPr="002C43BB" w:rsidRDefault="002C43BB" w:rsidP="009F5EC7">
      <w:pPr>
        <w:pStyle w:val="NormalIndent"/>
        <w:ind w:firstLine="0"/>
      </w:pPr>
      <w:r w:rsidRPr="002C43BB">
        <w:rPr>
          <w:b/>
          <w:bCs/>
        </w:rPr>
        <w:t>Output Parameters</w:t>
      </w:r>
      <w:r w:rsidRPr="002C43BB">
        <w:t>:</w:t>
      </w:r>
    </w:p>
    <w:p w14:paraId="1171BC12" w14:textId="77777777" w:rsidR="002C43BB" w:rsidRPr="002C43BB" w:rsidRDefault="002C43BB" w:rsidP="002C43BB">
      <w:pPr>
        <w:pStyle w:val="NormalIndent"/>
        <w:numPr>
          <w:ilvl w:val="0"/>
          <w:numId w:val="43"/>
        </w:numPr>
        <w:tabs>
          <w:tab w:val="left" w:pos="360"/>
        </w:tabs>
      </w:pPr>
      <w:r w:rsidRPr="002C43BB">
        <w:rPr>
          <w:b/>
          <w:bCs/>
        </w:rPr>
        <w:t>final-grammar1-proportion</w:t>
      </w:r>
      <w:r w:rsidRPr="002C43BB">
        <w:t>:</w:t>
      </w:r>
    </w:p>
    <w:p w14:paraId="5348C1E6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>: The proportion of agents using grammar 1 at the end of the simulation.</w:t>
      </w:r>
    </w:p>
    <w:p w14:paraId="294379B6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Calculation</w:t>
      </w:r>
      <w:r w:rsidRPr="002C43BB">
        <w:t>: (count nodes with [state = 1]) / count nodes</w:t>
      </w:r>
    </w:p>
    <w:p w14:paraId="1CA0F6D6" w14:textId="77777777" w:rsidR="002C43BB" w:rsidRPr="002C43BB" w:rsidRDefault="002C43BB" w:rsidP="002C43BB">
      <w:pPr>
        <w:pStyle w:val="NormalIndent"/>
        <w:numPr>
          <w:ilvl w:val="0"/>
          <w:numId w:val="43"/>
        </w:numPr>
        <w:tabs>
          <w:tab w:val="left" w:pos="360"/>
        </w:tabs>
      </w:pPr>
      <w:r w:rsidRPr="002C43BB">
        <w:rPr>
          <w:b/>
          <w:bCs/>
        </w:rPr>
        <w:t>ticks</w:t>
      </w:r>
      <w:r w:rsidRPr="002C43BB">
        <w:t>:</w:t>
      </w:r>
    </w:p>
    <w:p w14:paraId="662A40AA" w14:textId="77777777" w:rsidR="002C43BB" w:rsidRPr="002C43BB" w:rsidRDefault="002C43BB" w:rsidP="002C43BB">
      <w:pPr>
        <w:pStyle w:val="NormalIndent"/>
        <w:numPr>
          <w:ilvl w:val="1"/>
          <w:numId w:val="43"/>
        </w:numPr>
        <w:tabs>
          <w:tab w:val="left" w:pos="1080"/>
        </w:tabs>
      </w:pPr>
      <w:r w:rsidRPr="002C43BB">
        <w:rPr>
          <w:i/>
          <w:iCs/>
        </w:rPr>
        <w:t>Meaning</w:t>
      </w:r>
      <w:r w:rsidRPr="002C43BB">
        <w:t xml:space="preserve">: The number of </w:t>
      </w:r>
      <w:proofErr w:type="gramStart"/>
      <w:r w:rsidRPr="002C43BB">
        <w:t>time</w:t>
      </w:r>
      <w:proofErr w:type="gramEnd"/>
      <w:r w:rsidRPr="002C43BB">
        <w:t xml:space="preserve"> steps the simulation ran before stopping.</w:t>
      </w:r>
    </w:p>
    <w:p w14:paraId="0398AFAB" w14:textId="77777777" w:rsidR="002C43BB" w:rsidRDefault="002C43BB" w:rsidP="002C43BB">
      <w:pPr>
        <w:pStyle w:val="NormalIndent"/>
      </w:pPr>
    </w:p>
    <w:p w14:paraId="3C16779E" w14:textId="77777777" w:rsidR="009F5EC7" w:rsidRPr="002C43BB" w:rsidRDefault="009F5EC7" w:rsidP="002C43BB">
      <w:pPr>
        <w:pStyle w:val="NormalIndent"/>
      </w:pPr>
    </w:p>
    <w:p w14:paraId="15563707" w14:textId="7105BA94" w:rsidR="00341AA0" w:rsidRPr="00341AA0" w:rsidRDefault="00341AA0" w:rsidP="00341AA0">
      <w:r w:rsidRPr="00341AA0">
        <w:t>Parameters to Vary:</w:t>
      </w:r>
    </w:p>
    <w:p w14:paraId="2789C68F" w14:textId="77777777" w:rsidR="00341AA0" w:rsidRPr="00341AA0" w:rsidRDefault="00341AA0" w:rsidP="00341AA0">
      <w:pPr>
        <w:numPr>
          <w:ilvl w:val="0"/>
          <w:numId w:val="38"/>
        </w:numPr>
        <w:tabs>
          <w:tab w:val="left" w:pos="360"/>
        </w:tabs>
      </w:pPr>
      <w:r w:rsidRPr="00341AA0">
        <w:rPr>
          <w:b/>
          <w:bCs/>
        </w:rPr>
        <w:t>Prestige (prestige)</w:t>
      </w:r>
      <w:r w:rsidRPr="00341AA0">
        <w:t>:</w:t>
      </w:r>
    </w:p>
    <w:p w14:paraId="6B932C92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Definition</w:t>
      </w:r>
      <w:r w:rsidRPr="00341AA0">
        <w:t>: Represents the relative prestige of grammar 1 compared to grammar 0.</w:t>
      </w:r>
    </w:p>
    <w:p w14:paraId="0821C7F7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Range</w:t>
      </w:r>
      <w:r w:rsidRPr="00341AA0">
        <w:t>: 0.0 to 1.0 (inclusive)</w:t>
      </w:r>
    </w:p>
    <w:p w14:paraId="13010A00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Increments</w:t>
      </w:r>
      <w:r w:rsidRPr="00341AA0">
        <w:t>: 0.2</w:t>
      </w:r>
    </w:p>
    <w:p w14:paraId="29E96F7A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Values</w:t>
      </w:r>
      <w:r w:rsidRPr="00341AA0">
        <w:t>: [0.0, 0.2, 0.4, 0.6, 0.8, 1.0]</w:t>
      </w:r>
    </w:p>
    <w:p w14:paraId="7B666E1D" w14:textId="77777777" w:rsidR="00341AA0" w:rsidRPr="00341AA0" w:rsidRDefault="00341AA0" w:rsidP="00341AA0">
      <w:pPr>
        <w:numPr>
          <w:ilvl w:val="0"/>
          <w:numId w:val="38"/>
        </w:numPr>
        <w:tabs>
          <w:tab w:val="left" w:pos="360"/>
        </w:tabs>
      </w:pPr>
      <w:r w:rsidRPr="00341AA0">
        <w:rPr>
          <w:b/>
          <w:bCs/>
        </w:rPr>
        <w:t>Threshold Value (threshold-</w:t>
      </w:r>
      <w:proofErr w:type="spellStart"/>
      <w:r w:rsidRPr="00341AA0">
        <w:rPr>
          <w:b/>
          <w:bCs/>
        </w:rPr>
        <w:t>val</w:t>
      </w:r>
      <w:proofErr w:type="spellEnd"/>
      <w:r w:rsidRPr="00341AA0">
        <w:rPr>
          <w:b/>
          <w:bCs/>
        </w:rPr>
        <w:t>)</w:t>
      </w:r>
      <w:r w:rsidRPr="00341AA0">
        <w:t>:</w:t>
      </w:r>
    </w:p>
    <w:p w14:paraId="239B43BA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Definition</w:t>
      </w:r>
      <w:r w:rsidRPr="00341AA0">
        <w:t>: Determines the proportion of neighbors with grammar 1 required for an agent to adopt grammar 1.</w:t>
      </w:r>
    </w:p>
    <w:p w14:paraId="1681ED59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Range</w:t>
      </w:r>
      <w:r w:rsidRPr="00341AA0">
        <w:t>: 0.0 to 2.0 (inclusive)</w:t>
      </w:r>
    </w:p>
    <w:p w14:paraId="117B1A58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Increments</w:t>
      </w:r>
      <w:r w:rsidRPr="00341AA0">
        <w:t>: 0.5</w:t>
      </w:r>
    </w:p>
    <w:p w14:paraId="3AAE5F7C" w14:textId="77777777" w:rsidR="00341AA0" w:rsidRPr="00341AA0" w:rsidRDefault="00341AA0" w:rsidP="00341AA0">
      <w:pPr>
        <w:numPr>
          <w:ilvl w:val="1"/>
          <w:numId w:val="38"/>
        </w:numPr>
        <w:tabs>
          <w:tab w:val="left" w:pos="1080"/>
          <w:tab w:val="num" w:pos="1440"/>
        </w:tabs>
      </w:pPr>
      <w:r w:rsidRPr="00341AA0">
        <w:rPr>
          <w:i/>
          <w:iCs/>
        </w:rPr>
        <w:t>Values</w:t>
      </w:r>
      <w:r w:rsidRPr="00341AA0">
        <w:t>: [0.0, 0.5, 1.0, 1.5, 2.0]</w:t>
      </w:r>
    </w:p>
    <w:p w14:paraId="00F060DA" w14:textId="4E91F6C1" w:rsidR="00341AA0" w:rsidRDefault="00341AA0" w:rsidP="00341AA0"/>
    <w:p w14:paraId="334A3513" w14:textId="77777777" w:rsidR="006E7247" w:rsidRPr="006E7247" w:rsidRDefault="006E7247" w:rsidP="008249F6">
      <w:pPr>
        <w:pStyle w:val="NormalIndent"/>
        <w:ind w:firstLine="0"/>
      </w:pPr>
      <w:r w:rsidRPr="006E7247">
        <w:t>Fixed Parameters:</w:t>
      </w:r>
    </w:p>
    <w:p w14:paraId="40E2E535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Number of Nodes (num-nodes): 100</w:t>
      </w:r>
    </w:p>
    <w:p w14:paraId="5B7FEAC8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Percentage of Grammar 1 (percent-grammar-1): 50%</w:t>
      </w:r>
    </w:p>
    <w:p w14:paraId="555EF444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Alpha (alpha): 0.025</w:t>
      </w:r>
    </w:p>
    <w:p w14:paraId="36CDA6FA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Update Algorithm (update-algorithm): "threshold"</w:t>
      </w:r>
    </w:p>
    <w:p w14:paraId="0A8B893C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Sink State 1? (sink-state-1?): False</w:t>
      </w:r>
    </w:p>
    <w:p w14:paraId="261C700E" w14:textId="77777777" w:rsidR="006E7247" w:rsidRPr="006E7247" w:rsidRDefault="006E7247" w:rsidP="006E7247">
      <w:pPr>
        <w:pStyle w:val="NormalIndent"/>
        <w:numPr>
          <w:ilvl w:val="0"/>
          <w:numId w:val="39"/>
        </w:numPr>
        <w:tabs>
          <w:tab w:val="left" w:pos="720"/>
        </w:tabs>
      </w:pPr>
      <w:r w:rsidRPr="006E7247">
        <w:t>Logistic? (logistic?): False</w:t>
      </w:r>
    </w:p>
    <w:p w14:paraId="7921C61F" w14:textId="77777777" w:rsidR="006E7247" w:rsidRDefault="006E7247" w:rsidP="00341AA0">
      <w:pPr>
        <w:pStyle w:val="NormalIndent"/>
      </w:pPr>
    </w:p>
    <w:p w14:paraId="4B301133" w14:textId="0277BF49" w:rsidR="006E7247" w:rsidRPr="006E7247" w:rsidRDefault="006E7247" w:rsidP="008249F6">
      <w:pPr>
        <w:pStyle w:val="NormalIndent"/>
        <w:ind w:firstLine="0"/>
      </w:pPr>
      <w:r w:rsidRPr="006E7247">
        <w:t>Total Combinations:</w:t>
      </w:r>
    </w:p>
    <w:p w14:paraId="0E10B988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Number of prestige values: 6</w:t>
      </w:r>
    </w:p>
    <w:p w14:paraId="32AA4E61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Number of threshold-</w:t>
      </w:r>
      <w:proofErr w:type="spellStart"/>
      <w:r w:rsidRPr="006E7247">
        <w:t>val</w:t>
      </w:r>
      <w:proofErr w:type="spellEnd"/>
      <w:r w:rsidRPr="006E7247">
        <w:t xml:space="preserve"> values: 5</w:t>
      </w:r>
    </w:p>
    <w:p w14:paraId="4A8DAD03" w14:textId="77777777" w:rsidR="006E7247" w:rsidRPr="006E7247" w:rsidRDefault="006E7247" w:rsidP="006E7247">
      <w:pPr>
        <w:pStyle w:val="NormalIndent"/>
        <w:numPr>
          <w:ilvl w:val="0"/>
          <w:numId w:val="40"/>
        </w:numPr>
        <w:tabs>
          <w:tab w:val="left" w:pos="720"/>
        </w:tabs>
      </w:pPr>
      <w:r w:rsidRPr="006E7247">
        <w:t>Total parameter combinations: 6 * 5 = 30</w:t>
      </w:r>
    </w:p>
    <w:p w14:paraId="5C0E8332" w14:textId="77777777" w:rsidR="008249F6" w:rsidRDefault="008249F6" w:rsidP="008249F6">
      <w:pPr>
        <w:pStyle w:val="NormalIndent"/>
        <w:ind w:firstLine="0"/>
      </w:pPr>
    </w:p>
    <w:p w14:paraId="38333AC2" w14:textId="18CF1969" w:rsidR="006E7247" w:rsidRPr="006E7247" w:rsidRDefault="006E7247" w:rsidP="008249F6">
      <w:pPr>
        <w:pStyle w:val="NormalIndent"/>
        <w:ind w:firstLine="0"/>
      </w:pPr>
      <w:r w:rsidRPr="006E7247">
        <w:t>Repetitions:</w:t>
      </w:r>
    </w:p>
    <w:p w14:paraId="2062092F" w14:textId="77777777" w:rsidR="006E7247" w:rsidRPr="006E7247" w:rsidRDefault="006E7247" w:rsidP="006E7247">
      <w:pPr>
        <w:pStyle w:val="NormalIndent"/>
        <w:numPr>
          <w:ilvl w:val="0"/>
          <w:numId w:val="41"/>
        </w:numPr>
        <w:tabs>
          <w:tab w:val="left" w:pos="720"/>
        </w:tabs>
      </w:pPr>
      <w:r w:rsidRPr="006E7247">
        <w:t>For each parameter combination, perform 30 independent simulation runs to account for stochastic variability.</w:t>
      </w:r>
    </w:p>
    <w:p w14:paraId="6C070858" w14:textId="77777777" w:rsidR="006E7247" w:rsidRPr="006E7247" w:rsidRDefault="006E7247" w:rsidP="006E7247">
      <w:pPr>
        <w:pStyle w:val="NormalIndent"/>
        <w:numPr>
          <w:ilvl w:val="0"/>
          <w:numId w:val="41"/>
        </w:numPr>
        <w:tabs>
          <w:tab w:val="left" w:pos="720"/>
        </w:tabs>
      </w:pPr>
      <w:r w:rsidRPr="006E7247">
        <w:t xml:space="preserve">Total simulation runs: 30 parameter combinations * 30 runs = </w:t>
      </w:r>
      <w:r w:rsidRPr="006E7247">
        <w:rPr>
          <w:b/>
          <w:bCs/>
        </w:rPr>
        <w:t>900 runs</w:t>
      </w:r>
    </w:p>
    <w:p w14:paraId="29BB22A9" w14:textId="77777777" w:rsidR="006E7247" w:rsidRPr="008249F6" w:rsidRDefault="006E7247" w:rsidP="00341AA0">
      <w:pPr>
        <w:pStyle w:val="NormalIndent"/>
      </w:pPr>
    </w:p>
    <w:p w14:paraId="26E94DEB" w14:textId="734FF849" w:rsidR="008249F6" w:rsidRPr="008249F6" w:rsidRDefault="008249F6" w:rsidP="008249F6">
      <w:pPr>
        <w:pStyle w:val="NormalIndent"/>
      </w:pPr>
      <w:r w:rsidRPr="008249F6">
        <w:t xml:space="preserve">For each simulation run, </w:t>
      </w:r>
      <w:r>
        <w:t xml:space="preserve">we </w:t>
      </w:r>
      <w:r w:rsidRPr="008249F6">
        <w:t>record</w:t>
      </w:r>
      <w:r>
        <w:t>ed</w:t>
      </w:r>
      <w:r w:rsidRPr="008249F6">
        <w:t xml:space="preserve"> the following output parameters:</w:t>
      </w:r>
    </w:p>
    <w:p w14:paraId="5F5EF7A0" w14:textId="77777777" w:rsidR="008249F6" w:rsidRPr="008249F6" w:rsidRDefault="008249F6" w:rsidP="008249F6">
      <w:pPr>
        <w:pStyle w:val="NormalIndent"/>
        <w:numPr>
          <w:ilvl w:val="0"/>
          <w:numId w:val="44"/>
        </w:numPr>
        <w:tabs>
          <w:tab w:val="left" w:pos="720"/>
        </w:tabs>
      </w:pPr>
      <w:r w:rsidRPr="008249F6">
        <w:t>Final Proportion of Grammar 1 Users:</w:t>
      </w:r>
    </w:p>
    <w:p w14:paraId="594EAB5C" w14:textId="77777777" w:rsidR="008249F6" w:rsidRPr="008249F6" w:rsidRDefault="008249F6" w:rsidP="008249F6">
      <w:pPr>
        <w:pStyle w:val="NormalIndent"/>
        <w:numPr>
          <w:ilvl w:val="1"/>
          <w:numId w:val="44"/>
        </w:numPr>
      </w:pPr>
      <w:r w:rsidRPr="008249F6">
        <w:t>Calculation: (count nodes with [state = 1]) / (count nodes)</w:t>
      </w:r>
    </w:p>
    <w:p w14:paraId="3A10DA63" w14:textId="77777777" w:rsidR="008249F6" w:rsidRPr="008249F6" w:rsidRDefault="008249F6" w:rsidP="008249F6">
      <w:pPr>
        <w:pStyle w:val="NormalIndent"/>
        <w:numPr>
          <w:ilvl w:val="0"/>
          <w:numId w:val="44"/>
        </w:numPr>
        <w:tabs>
          <w:tab w:val="left" w:pos="720"/>
        </w:tabs>
      </w:pPr>
      <w:r w:rsidRPr="008249F6">
        <w:t>Number of Ticks:</w:t>
      </w:r>
    </w:p>
    <w:p w14:paraId="3396EC5F" w14:textId="1E9055CA" w:rsidR="008249F6" w:rsidRPr="008249F6" w:rsidRDefault="008249F6" w:rsidP="008249F6">
      <w:pPr>
        <w:pStyle w:val="NormalIndent"/>
        <w:numPr>
          <w:ilvl w:val="1"/>
          <w:numId w:val="44"/>
        </w:numPr>
      </w:pPr>
      <w:r w:rsidRPr="008249F6">
        <w:t xml:space="preserve">Total time steps </w:t>
      </w:r>
      <w:r>
        <w:t xml:space="preserve">are </w:t>
      </w:r>
      <w:r w:rsidRPr="008249F6">
        <w:t>taken in the simulation.</w:t>
      </w:r>
    </w:p>
    <w:p w14:paraId="1873EC2E" w14:textId="77777777" w:rsidR="002420EF" w:rsidRPr="008249F6" w:rsidRDefault="002420EF" w:rsidP="00907AB6">
      <w:pPr>
        <w:pStyle w:val="NormalIndent"/>
        <w:rPr>
          <w:b/>
          <w:bCs/>
        </w:rPr>
      </w:pPr>
    </w:p>
    <w:p w14:paraId="338B34CB" w14:textId="77777777" w:rsidR="008249F6" w:rsidRDefault="008249F6" w:rsidP="00907AB6">
      <w:pPr>
        <w:pStyle w:val="NormalIndent"/>
      </w:pPr>
    </w:p>
    <w:p w14:paraId="4061781F" w14:textId="67CD60EC" w:rsidR="00FA6DA9" w:rsidRDefault="00FA6DA9" w:rsidP="00907AB6">
      <w:pPr>
        <w:pStyle w:val="NormalIndent"/>
      </w:pPr>
      <w:r>
        <w:t>Results of the experimental design:</w:t>
      </w:r>
    </w:p>
    <w:p w14:paraId="67BCC85C" w14:textId="4DE4428B" w:rsidR="00FA6DA9" w:rsidRDefault="00FA6DA9" w:rsidP="00FA6DA9">
      <w:pPr>
        <w:pStyle w:val="FigureContent"/>
      </w:pPr>
      <w:r w:rsidRPr="00FA6DA9">
        <w:drawing>
          <wp:inline distT="0" distB="0" distL="0" distR="0" wp14:anchorId="48D9C03D" wp14:editId="759A89DC">
            <wp:extent cx="3750974" cy="3026828"/>
            <wp:effectExtent l="0" t="0" r="0" b="0"/>
            <wp:docPr id="1822964998" name="Picture 1" descr="A diagram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4998" name="Picture 1" descr="A diagram of a heat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783" cy="30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5504" w14:textId="77777777" w:rsidR="00FA6DA9" w:rsidRDefault="00FA6DA9" w:rsidP="00FA6DA9">
      <w:pPr>
        <w:pStyle w:val="FigureContent"/>
      </w:pPr>
    </w:p>
    <w:p w14:paraId="04E2C5D1" w14:textId="153C11CE" w:rsidR="00DC65FB" w:rsidRDefault="00DC65FB" w:rsidP="00DC65FB">
      <w:pPr>
        <w:rPr>
          <w:noProof/>
          <w:snapToGrid/>
        </w:rPr>
      </w:pPr>
      <w:r>
        <w:rPr>
          <w:noProof/>
          <w:snapToGrid/>
        </w:rPr>
        <w:t>A</w:t>
      </w:r>
      <w:r w:rsidRPr="00DC65FB">
        <w:rPr>
          <w:noProof/>
          <w:snapToGrid/>
        </w:rPr>
        <w:t xml:space="preserve">nalyzing the simulation results, we observed negative correlations between prestige and output (-0.58) and between threshold and output (-0.62). These negative correlations indicate an inverse relationship between the variables: as the prestige of </w:t>
      </w:r>
      <w:r>
        <w:rPr>
          <w:noProof/>
          <w:snapToGrid/>
        </w:rPr>
        <w:t>G</w:t>
      </w:r>
      <w:r w:rsidRPr="00DC65FB">
        <w:rPr>
          <w:noProof/>
          <w:snapToGrid/>
        </w:rPr>
        <w:t xml:space="preserve">rammar 1 or the threshold value increases, the final proportion of agents adopting </w:t>
      </w:r>
      <w:r>
        <w:rPr>
          <w:noProof/>
          <w:snapToGrid/>
        </w:rPr>
        <w:t>G</w:t>
      </w:r>
      <w:r w:rsidRPr="00DC65FB">
        <w:rPr>
          <w:noProof/>
          <w:snapToGrid/>
        </w:rPr>
        <w:t>rammar 1 decreases. This outcome is somewhat counterintuitive, as one might expect that higher prestige would lead to higher adoption rates of the prestigious grammar.</w:t>
      </w:r>
    </w:p>
    <w:p w14:paraId="0F12FAAA" w14:textId="77777777" w:rsidR="00FA6DA9" w:rsidRPr="00DC65FB" w:rsidRDefault="00FA6DA9" w:rsidP="00DC65FB">
      <w:pPr>
        <w:pStyle w:val="FigureContent"/>
        <w:jc w:val="left"/>
        <w:rPr>
          <w:lang w:val="en-US"/>
        </w:rPr>
      </w:pPr>
    </w:p>
    <w:p w14:paraId="6CFA917E" w14:textId="3C9E23C5" w:rsidR="00E33A63" w:rsidRDefault="00E33A63">
      <w:pPr>
        <w:tabs>
          <w:tab w:val="clear" w:pos="360"/>
          <w:tab w:val="clear" w:pos="720"/>
          <w:tab w:val="clear" w:pos="1080"/>
        </w:tabs>
        <w:spacing w:line="240" w:lineRule="auto"/>
        <w:jc w:val="left"/>
      </w:pPr>
      <w:r>
        <w:br w:type="page"/>
      </w:r>
    </w:p>
    <w:p w14:paraId="19CF0998" w14:textId="77777777" w:rsidR="008249F6" w:rsidRDefault="008249F6" w:rsidP="00907AB6">
      <w:pPr>
        <w:pStyle w:val="NormalIndent"/>
      </w:pPr>
    </w:p>
    <w:p w14:paraId="2737854B" w14:textId="764CA646" w:rsidR="003D6A17" w:rsidRPr="002579FD" w:rsidRDefault="00B15E13" w:rsidP="003D6A17">
      <w:pPr>
        <w:pStyle w:val="Heading1"/>
      </w:pPr>
      <w:r w:rsidRPr="002579FD">
        <w:t>results</w:t>
      </w:r>
      <w:r w:rsidR="001E64DB" w:rsidRPr="002579FD">
        <w:t xml:space="preserve"> and discussion</w:t>
      </w:r>
    </w:p>
    <w:p w14:paraId="62ABAFC5" w14:textId="0654D31A" w:rsidR="00ED29D2" w:rsidRPr="007D0276" w:rsidRDefault="00ED29D2" w:rsidP="00ED29D2">
      <w:pPr>
        <w:pStyle w:val="Heading1"/>
      </w:pPr>
      <w:r w:rsidRPr="007D0276">
        <w:t>CONCLUSION</w:t>
      </w:r>
      <w:r w:rsidR="00300EA6" w:rsidRPr="007D0276">
        <w:t xml:space="preserve"> and future work</w:t>
      </w:r>
    </w:p>
    <w:p w14:paraId="428434D8" w14:textId="77777777" w:rsidR="00036424" w:rsidRDefault="00036424" w:rsidP="00036424">
      <w:pPr>
        <w:pStyle w:val="Heading1"/>
        <w:numPr>
          <w:ilvl w:val="0"/>
          <w:numId w:val="0"/>
        </w:numPr>
        <w:ind w:left="518" w:hanging="518"/>
      </w:pPr>
      <w:r>
        <w:t>Acknowledgments</w:t>
      </w:r>
    </w:p>
    <w:p w14:paraId="6B88FB8A" w14:textId="4F287B4A" w:rsidR="007B08F4" w:rsidRPr="002579FD" w:rsidRDefault="007E43A9" w:rsidP="002114D2">
      <w:pPr>
        <w:pStyle w:val="HeadingUnnumbered"/>
      </w:pPr>
      <w:r w:rsidRPr="002579FD">
        <w:t>REFERENCES</w:t>
      </w:r>
    </w:p>
    <w:sdt>
      <w:sdtPr>
        <w:tag w:val="EndNote.ReferenceList"/>
        <w:id w:val="-1101418465"/>
        <w:placeholder>
          <w:docPart w:val="DefaultPlaceholder_-1854013440"/>
        </w:placeholder>
      </w:sdtPr>
      <w:sdtEndPr/>
      <w:sdtContent>
        <w:p w14:paraId="3C39440B" w14:textId="319C95D5" w:rsidR="00F03C58" w:rsidRPr="002420EF" w:rsidRDefault="00F03C58" w:rsidP="00F03C58">
          <w:pPr>
            <w:pStyle w:val="EndNoteBibliography"/>
            <w:ind w:left="360" w:hanging="360"/>
            <w:rPr>
              <w:lang w:val="es-ES_tradnl"/>
            </w:rPr>
          </w:pPr>
          <w:r w:rsidRPr="00F03C58">
            <w:t xml:space="preserve">Allan, RJ. 2010. "Survey of Agent Based Modelling and Simulation Tools." </w:t>
          </w:r>
          <w:r w:rsidRPr="002420EF">
            <w:rPr>
              <w:lang w:val="es-ES_tradnl"/>
            </w:rPr>
            <w:t>In.</w:t>
          </w:r>
        </w:p>
        <w:p w14:paraId="419A7116" w14:textId="77777777" w:rsidR="00F03C58" w:rsidRPr="00F03C58" w:rsidRDefault="00F03C58" w:rsidP="00F03C58">
          <w:pPr>
            <w:pStyle w:val="EndNoteBibliography"/>
            <w:ind w:left="360" w:hanging="360"/>
          </w:pPr>
          <w:r w:rsidRPr="002420EF">
            <w:rPr>
              <w:lang w:val="es-ES_tradnl"/>
            </w:rPr>
            <w:t xml:space="preserve">Castelló, Xavier, Lucía Loureiro-Porto, Víctor M Eguíluz, and Maxi San Miguel. </w:t>
          </w:r>
          <w:r w:rsidRPr="00F03C58">
            <w:t xml:space="preserve">2007. "The fate of bilingualism in a model of language competition." In </w:t>
          </w:r>
          <w:r w:rsidRPr="00F03C58">
            <w:rPr>
              <w:i/>
            </w:rPr>
            <w:t>Advancing social simulation: the first World Congress</w:t>
          </w:r>
          <w:r w:rsidRPr="00F03C58">
            <w:t>, 83-94. Springer.</w:t>
          </w:r>
        </w:p>
        <w:p w14:paraId="2CF2BEA5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Castelló, Xavier, Lucía Loureiro-Porto, and Maxi San Miguel. 2013. 'Agent-based models of language competition', </w:t>
          </w:r>
          <w:r w:rsidRPr="00F03C58">
            <w:rPr>
              <w:i/>
            </w:rPr>
            <w:t>International Journal of the Sociology of Language</w:t>
          </w:r>
          <w:r w:rsidRPr="00F03C58">
            <w:t>, 2013.</w:t>
          </w:r>
        </w:p>
        <w:p w14:paraId="78A930A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Charalambous, Christos, David Sanchez, and Raul Toral. 2023. 'Language dynamics within adaptive networks: an agent-based approach of nodes and links coevolution', </w:t>
          </w:r>
          <w:r w:rsidRPr="00F03C58">
            <w:rPr>
              <w:i/>
            </w:rPr>
            <w:t>Frontiers in Complex Systems</w:t>
          </w:r>
          <w:r w:rsidRPr="00F03C58">
            <w:t>, 1: 1304448.</w:t>
          </w:r>
        </w:p>
        <w:p w14:paraId="02304C1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Civico, Marco. 2019. 'The Dynamics of Language Minorities: Evidence from an Agent-Based Model of Language Contact', </w:t>
          </w:r>
          <w:r w:rsidRPr="00F03C58">
            <w:rPr>
              <w:i/>
            </w:rPr>
            <w:t>Journal of Artificial Societies and Social Simulation</w:t>
          </w:r>
          <w:r w:rsidRPr="00F03C58">
            <w:t>, 22.</w:t>
          </w:r>
        </w:p>
        <w:p w14:paraId="4F67C3C1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Collins, Andrew J, Daniele Vernon-Bido, and Justin E Lane. 2017. "Individual strategic behavior in a team formation agent-based simulation." In </w:t>
          </w:r>
          <w:r w:rsidRPr="00F03C58">
            <w:rPr>
              <w:i/>
            </w:rPr>
            <w:t>Proceedings of the Agent-Directed Simulation Symposium</w:t>
          </w:r>
          <w:r w:rsidRPr="00F03C58">
            <w:t>, 1-10.</w:t>
          </w:r>
        </w:p>
        <w:p w14:paraId="20CB231F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rPr>
              <w:rFonts w:hint="eastAsia"/>
            </w:rPr>
            <w:t>Garcia, Rosanna. 2005. 'Uses of Agent</w:t>
          </w:r>
          <w:r w:rsidRPr="00F03C58">
            <w:rPr>
              <w:rFonts w:hint="eastAsia"/>
            </w:rPr>
            <w:t>‐</w:t>
          </w:r>
          <w:r w:rsidRPr="00F03C58">
            <w:rPr>
              <w:rFonts w:hint="eastAsia"/>
            </w:rPr>
            <w:t xml:space="preserve">Based Modeling in Innovation/New Product Development Research', </w:t>
          </w:r>
          <w:r w:rsidRPr="00F03C58">
            <w:rPr>
              <w:rFonts w:hint="eastAsia"/>
              <w:i/>
            </w:rPr>
            <w:t>Journal of Product Innovation Management</w:t>
          </w:r>
          <w:r w:rsidRPr="00F03C58">
            <w:rPr>
              <w:rFonts w:hint="eastAsia"/>
            </w:rPr>
            <w:t>, 22: 380-98.</w:t>
          </w:r>
        </w:p>
        <w:p w14:paraId="1AB09B26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Junprung, Edward. 2023. "Exploring the intersection of large language models and agent-based modeling via prompt engineering." In </w:t>
          </w:r>
          <w:r w:rsidRPr="00F03C58">
            <w:rPr>
              <w:i/>
            </w:rPr>
            <w:t>arXiv preprint arXiv:2308.07411</w:t>
          </w:r>
          <w:r w:rsidRPr="00F03C58">
            <w:t>.</w:t>
          </w:r>
        </w:p>
        <w:p w14:paraId="3CB0F5BD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Karjus, Andres, and Martin Ehala. 2018. 'Testing an agent-based model of language choice on sociolinguistic survey data', </w:t>
          </w:r>
          <w:r w:rsidRPr="00F03C58">
            <w:rPr>
              <w:i/>
            </w:rPr>
            <w:t>Language Dynamics and Change</w:t>
          </w:r>
          <w:r w:rsidRPr="00F03C58">
            <w:t>, 8: 219-52.</w:t>
          </w:r>
        </w:p>
        <w:p w14:paraId="2BF59E9B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Li, Nian, Chen Gao, Yong Li, and Qingmin Liao. 2023. "Large language model-empowered agents for simulating macroeconomic activities." In </w:t>
          </w:r>
          <w:r w:rsidRPr="00F03C58">
            <w:rPr>
              <w:i/>
            </w:rPr>
            <w:t>arXiv preprint arXiv:2310.10436</w:t>
          </w:r>
          <w:r w:rsidRPr="00F03C58">
            <w:t>.</w:t>
          </w:r>
        </w:p>
        <w:p w14:paraId="41349EB3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Lynch, Christopher J, Erik Jensen, Madison H Munro, Virginia Zamponi, Joseph Martinez, Kevin O'Brien, Brandon Feldhaus, Katherine Smith, Ann Marie Reinhold, and Ross Gore. 2024. "GPT-4 Generated Narratives of Life Events using a Structured Narrative Prompt: A Validation Study." In </w:t>
          </w:r>
          <w:r w:rsidRPr="00F03C58">
            <w:rPr>
              <w:i/>
            </w:rPr>
            <w:t>arXiv preprint arXiv:2402.05435</w:t>
          </w:r>
          <w:r w:rsidRPr="00F03C58">
            <w:t>.</w:t>
          </w:r>
        </w:p>
        <w:p w14:paraId="5F7C0A22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>Macal, C., and Michael North. 2005. "Tutorial on Agent-based Modeling and Simulation." In, 2-15.</w:t>
          </w:r>
        </w:p>
        <w:p w14:paraId="45C9DA14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Park, Joon Sung , Joseph O'Brien, Carrie Jun Cai, Meredith Ringel Morris, Percy Liang, and Michael S. Bernstein. 2023. "Generative Agents: Interactive Simulacra of Human Behavior." In </w:t>
          </w:r>
          <w:r w:rsidRPr="00F03C58">
            <w:rPr>
              <w:i/>
            </w:rPr>
            <w:t>Proceedings of the 36th Annual ACM Symposium on User Interface Software and Technology</w:t>
          </w:r>
          <w:r w:rsidRPr="00F03C58">
            <w:t>, 1-22. San Francisco, CA, USA: Association for Computing Machinery.</w:t>
          </w:r>
        </w:p>
        <w:p w14:paraId="722F9BB2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Sklar, Elizabeth. 2007. 'NetLogo, a Multi-agent Simulation Environment', </w:t>
          </w:r>
          <w:r w:rsidRPr="00F03C58">
            <w:rPr>
              <w:i/>
            </w:rPr>
            <w:t>Artificial Life</w:t>
          </w:r>
          <w:r w:rsidRPr="00F03C58">
            <w:t>, 13: 303-11.</w:t>
          </w:r>
        </w:p>
        <w:p w14:paraId="4ACD4967" w14:textId="77777777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Walker, Broday, and Tina Johnson. 2019. "NetLogo and GIS: A Powerful Combination." In </w:t>
          </w:r>
          <w:r w:rsidRPr="00F03C58">
            <w:rPr>
              <w:i/>
            </w:rPr>
            <w:t>Proceedings of 34th International Conference on Computers and Their Applications</w:t>
          </w:r>
          <w:r w:rsidRPr="00F03C58">
            <w:t>, 257-64. Honolulu, Hawaii, USA.</w:t>
          </w:r>
        </w:p>
        <w:p w14:paraId="69A188FD" w14:textId="4717F93B" w:rsidR="00F03C58" w:rsidRPr="00F03C58" w:rsidRDefault="00F03C58" w:rsidP="00F03C58">
          <w:pPr>
            <w:pStyle w:val="EndNoteBibliography"/>
            <w:ind w:left="360" w:hanging="360"/>
          </w:pPr>
          <w:r w:rsidRPr="00F03C58">
            <w:t xml:space="preserve">Wilensky, Uri. 1999. 'NetLogo (and NetLogo User Manual)', Accessed 12th March. </w:t>
          </w:r>
          <w:hyperlink r:id="rId13" w:history="1">
            <w:r w:rsidRPr="00F03C58">
              <w:rPr>
                <w:rStyle w:val="Hyperlink"/>
              </w:rPr>
              <w:t>https://ccl.northwestern.edu/netlogo/</w:t>
            </w:r>
          </w:hyperlink>
          <w:r w:rsidRPr="00F03C58">
            <w:t>.</w:t>
          </w:r>
        </w:p>
      </w:sdtContent>
    </w:sdt>
    <w:p w14:paraId="031EB356" w14:textId="680A2E5D" w:rsidR="007B08F4" w:rsidRPr="002579FD" w:rsidRDefault="007B08F4" w:rsidP="006F069E">
      <w:pPr>
        <w:pStyle w:val="Reference"/>
        <w:rPr>
          <w:szCs w:val="22"/>
        </w:rPr>
      </w:pPr>
    </w:p>
    <w:p w14:paraId="2E2B9C3D" w14:textId="1D31673E" w:rsidR="00B22968" w:rsidRPr="002579FD" w:rsidRDefault="007E43A9" w:rsidP="00DA143F">
      <w:pPr>
        <w:pStyle w:val="HeadingUnnumbered"/>
      </w:pPr>
      <w:r w:rsidRPr="002579FD">
        <w:t>AUTHOR BIOGRAPHIES</w:t>
      </w:r>
    </w:p>
    <w:p w14:paraId="5A1589C7" w14:textId="688AB852" w:rsidR="00516811" w:rsidRPr="002579FD" w:rsidRDefault="00713DF2" w:rsidP="00EB3E4C">
      <w:pPr>
        <w:pStyle w:val="AuthorBio"/>
      </w:pPr>
      <w:r w:rsidRPr="002579FD">
        <w:rPr>
          <w:b/>
          <w:bCs/>
        </w:rPr>
        <w:t>JOSEPH MARTÍNEZ</w:t>
      </w:r>
      <w:r w:rsidR="00477B10" w:rsidRPr="002579FD">
        <w:t xml:space="preserve"> </w:t>
      </w:r>
      <w:r w:rsidR="00F50ED7" w:rsidRPr="002579FD">
        <w:t xml:space="preserve">is </w:t>
      </w:r>
      <w:r w:rsidR="000503B2" w:rsidRPr="002579FD">
        <w:t xml:space="preserve">a Graduate Research Assistant at the Virginia Modeling, Analysis, and Simulation Center </w:t>
      </w:r>
      <w:r w:rsidR="000A5D62">
        <w:t>(VMASC)</w:t>
      </w:r>
      <w:r w:rsidR="000503B2" w:rsidRPr="002579FD">
        <w:t xml:space="preserve"> at Old Dominion University. His research focuses on implementing </w:t>
      </w:r>
      <w:r w:rsidR="00A11F38">
        <w:t>N</w:t>
      </w:r>
      <w:r w:rsidR="000503B2" w:rsidRPr="002579FD">
        <w:t xml:space="preserve">atural </w:t>
      </w:r>
      <w:r w:rsidR="00A11F38">
        <w:t>L</w:t>
      </w:r>
      <w:r w:rsidR="000503B2" w:rsidRPr="002579FD">
        <w:t xml:space="preserve">anguage </w:t>
      </w:r>
      <w:r w:rsidR="00A11F38">
        <w:t>P</w:t>
      </w:r>
      <w:r w:rsidR="000503B2" w:rsidRPr="002579FD">
        <w:t xml:space="preserve">rocessing </w:t>
      </w:r>
      <w:r w:rsidR="00A11F38">
        <w:t xml:space="preserve">(NLP) </w:t>
      </w:r>
      <w:r w:rsidR="000503B2" w:rsidRPr="002579FD">
        <w:t xml:space="preserve">and </w:t>
      </w:r>
      <w:r w:rsidR="00A11F38">
        <w:t>M</w:t>
      </w:r>
      <w:r w:rsidR="000503B2" w:rsidRPr="002579FD">
        <w:t xml:space="preserve">achine </w:t>
      </w:r>
      <w:r w:rsidR="00A11F38">
        <w:t>L</w:t>
      </w:r>
      <w:r w:rsidR="000503B2" w:rsidRPr="002579FD">
        <w:t>earning</w:t>
      </w:r>
      <w:r w:rsidR="007F041C">
        <w:t xml:space="preserve"> </w:t>
      </w:r>
      <w:r w:rsidR="000503B2" w:rsidRPr="002579FD">
        <w:t>models in simulation development, analysis of social media,</w:t>
      </w:r>
      <w:r w:rsidR="00100B39" w:rsidRPr="002579FD">
        <w:t xml:space="preserve"> </w:t>
      </w:r>
      <w:r w:rsidR="000503B2" w:rsidRPr="002579FD">
        <w:t>and study of migration and refugee host communities.</w:t>
      </w:r>
      <w:r w:rsidR="00EB3E4C" w:rsidRPr="002579FD">
        <w:t xml:space="preserve"> His email address is </w:t>
      </w:r>
      <w:hyperlink r:id="rId14" w:history="1">
        <w:r w:rsidR="00EB3E4C" w:rsidRPr="002579FD">
          <w:rPr>
            <w:rStyle w:val="Hyperlink"/>
          </w:rPr>
          <w:t>jmart130@odu.edu</w:t>
        </w:r>
      </w:hyperlink>
      <w:r w:rsidR="00F86455" w:rsidRPr="002579FD">
        <w:t>,</w:t>
      </w:r>
      <w:r w:rsidR="00EB3E4C" w:rsidRPr="002579FD">
        <w:t xml:space="preserve"> and his web page is </w:t>
      </w:r>
      <w:hyperlink r:id="rId15" w:history="1">
        <w:r w:rsidR="0054488E" w:rsidRPr="002579FD">
          <w:rPr>
            <w:rStyle w:val="Hyperlink"/>
          </w:rPr>
          <w:t>https://josephmars.github.io/</w:t>
        </w:r>
      </w:hyperlink>
      <w:r w:rsidR="0054488E" w:rsidRPr="002579FD">
        <w:t xml:space="preserve">. </w:t>
      </w:r>
    </w:p>
    <w:p w14:paraId="07538B49" w14:textId="77777777" w:rsidR="00F50ED7" w:rsidRPr="002579FD" w:rsidRDefault="00F50ED7" w:rsidP="00516811">
      <w:pPr>
        <w:pStyle w:val="AuthorBio"/>
      </w:pPr>
    </w:p>
    <w:p w14:paraId="2B1329E4" w14:textId="107A5FC7" w:rsidR="00D4698B" w:rsidRPr="00A24666" w:rsidRDefault="00D4698B" w:rsidP="00D4698B">
      <w:pPr>
        <w:pStyle w:val="AuthorBio"/>
      </w:pPr>
      <w:r>
        <w:rPr>
          <w:b/>
          <w:bCs/>
        </w:rPr>
        <w:t>ANDREW J.</w:t>
      </w:r>
      <w:r w:rsidR="00713DF2" w:rsidRPr="002579FD">
        <w:rPr>
          <w:b/>
          <w:bCs/>
        </w:rPr>
        <w:t xml:space="preserve"> </w:t>
      </w:r>
      <w:r>
        <w:rPr>
          <w:b/>
          <w:bCs/>
        </w:rPr>
        <w:t xml:space="preserve">COLLINS </w:t>
      </w:r>
      <w:r w:rsidR="00EC52F4" w:rsidRPr="002579FD">
        <w:t xml:space="preserve"> </w:t>
      </w:r>
    </w:p>
    <w:p w14:paraId="1F4528BA" w14:textId="0F39F50D" w:rsidR="006C761E" w:rsidRPr="00A24666" w:rsidRDefault="006C761E" w:rsidP="00E65E58">
      <w:pPr>
        <w:pStyle w:val="AuthorBio"/>
      </w:pPr>
    </w:p>
    <w:sectPr w:rsidR="006C761E" w:rsidRPr="00A24666" w:rsidSect="0054618C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BBDB" w14:textId="77777777" w:rsidR="005246E2" w:rsidRDefault="005246E2">
      <w:r>
        <w:separator/>
      </w:r>
    </w:p>
  </w:endnote>
  <w:endnote w:type="continuationSeparator" w:id="0">
    <w:p w14:paraId="17B28E48" w14:textId="77777777" w:rsidR="005246E2" w:rsidRDefault="005246E2">
      <w:r>
        <w:continuationSeparator/>
      </w:r>
    </w:p>
  </w:endnote>
  <w:endnote w:type="continuationNotice" w:id="1">
    <w:p w14:paraId="50DB2D29" w14:textId="77777777" w:rsidR="005246E2" w:rsidRDefault="005246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12C16" w14:textId="351BA5FD" w:rsidR="00A43358" w:rsidRDefault="00A43358" w:rsidP="005B4F6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72A24" w14:textId="77777777" w:rsidR="005246E2" w:rsidRDefault="005246E2">
      <w:r>
        <w:separator/>
      </w:r>
    </w:p>
  </w:footnote>
  <w:footnote w:type="continuationSeparator" w:id="0">
    <w:p w14:paraId="43A82B97" w14:textId="77777777" w:rsidR="005246E2" w:rsidRDefault="005246E2">
      <w:r>
        <w:continuationSeparator/>
      </w:r>
    </w:p>
  </w:footnote>
  <w:footnote w:type="continuationNotice" w:id="1">
    <w:p w14:paraId="16099DAF" w14:textId="77777777" w:rsidR="005246E2" w:rsidRDefault="005246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7A3F" w14:textId="52AEDFE1" w:rsidR="00A43358" w:rsidRPr="00C7466B" w:rsidRDefault="00C7466B" w:rsidP="006D373F">
    <w:pPr>
      <w:pStyle w:val="HeadAuthor"/>
      <w:rPr>
        <w:lang w:val="es-CO"/>
      </w:rPr>
    </w:pPr>
    <w:r w:rsidRPr="00C7466B">
      <w:rPr>
        <w:rFonts w:eastAsia="SimSun"/>
        <w:lang w:val="es-CO" w:eastAsia="zh-CN"/>
      </w:rPr>
      <w:t>Martínez</w:t>
    </w:r>
    <w:r w:rsidR="00A43358" w:rsidRPr="00C7466B">
      <w:rPr>
        <w:rFonts w:eastAsia="SimSun"/>
        <w:lang w:val="es-CO" w:eastAsia="zh-CN"/>
      </w:rPr>
      <w:t xml:space="preserve">, </w:t>
    </w:r>
    <w:r w:rsidR="008D1709">
      <w:rPr>
        <w:rFonts w:eastAsia="SimSun"/>
        <w:lang w:val="es-CO" w:eastAsia="zh-CN"/>
      </w:rPr>
      <w:t>Collins</w:t>
    </w:r>
  </w:p>
  <w:p w14:paraId="10A0C0D8" w14:textId="77777777" w:rsidR="00A43358" w:rsidRPr="00C7466B" w:rsidRDefault="00A43358" w:rsidP="006D373F">
    <w:pPr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4FF9D" w14:textId="77777777" w:rsidR="00A43358" w:rsidRPr="00C153A2" w:rsidRDefault="00A43358" w:rsidP="008835F4">
    <w:pPr>
      <w:pStyle w:val="HeadEditor1"/>
    </w:pPr>
    <w:bookmarkStart w:id="2" w:name="_Hlk63845701"/>
    <w:bookmarkStart w:id="3" w:name="_Hlk63845702"/>
    <w:bookmarkStart w:id="4" w:name="_Hlk63845935"/>
    <w:bookmarkStart w:id="5" w:name="_Hlk63845936"/>
    <w:r w:rsidRPr="00C153A2">
      <w:t xml:space="preserve">Proceedings of the </w:t>
    </w:r>
    <w:r>
      <w:t>2024</w:t>
    </w:r>
    <w:r w:rsidRPr="00C153A2">
      <w:t xml:space="preserve"> Winter Simulation Conference</w:t>
    </w:r>
  </w:p>
  <w:bookmarkEnd w:id="2"/>
  <w:bookmarkEnd w:id="3"/>
  <w:bookmarkEnd w:id="4"/>
  <w:bookmarkEnd w:id="5"/>
  <w:p w14:paraId="502EEDC5" w14:textId="77777777" w:rsidR="00A43358" w:rsidRPr="008835F4" w:rsidRDefault="00A43358" w:rsidP="008835F4">
    <w:pPr>
      <w:pStyle w:val="HeadEditor2"/>
    </w:pPr>
    <w:r>
      <w:t>H. Lam</w:t>
    </w:r>
    <w:r w:rsidRPr="00C153A2">
      <w:t>,</w:t>
    </w:r>
    <w:r>
      <w:t xml:space="preserve"> E. Azar, D. Batur,</w:t>
    </w:r>
    <w:r>
      <w:rPr>
        <w:rFonts w:eastAsia="SimSun"/>
        <w:lang w:eastAsia="zh-CN"/>
      </w:rPr>
      <w:t xml:space="preserve"> S. Gao, W. Xie, S. R. Hunter, and</w:t>
    </w:r>
    <w:r>
      <w:t xml:space="preserve"> M. D. Rossetti</w:t>
    </w:r>
    <w:r w:rsidRPr="00C153A2">
      <w:t>, eds.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-360"/>
        </w:tabs>
        <w:ind w:left="-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960"/>
        </w:tabs>
        <w:ind w:left="43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877CE8"/>
    <w:multiLevelType w:val="hybridMultilevel"/>
    <w:tmpl w:val="D782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25A0F"/>
    <w:multiLevelType w:val="multilevel"/>
    <w:tmpl w:val="75E2E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D6B2C"/>
    <w:multiLevelType w:val="hybridMultilevel"/>
    <w:tmpl w:val="801AD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E0C3A"/>
    <w:multiLevelType w:val="multilevel"/>
    <w:tmpl w:val="6AC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C21FA3"/>
    <w:multiLevelType w:val="multilevel"/>
    <w:tmpl w:val="EB5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F60FF"/>
    <w:multiLevelType w:val="multilevel"/>
    <w:tmpl w:val="C1B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D07F2"/>
    <w:multiLevelType w:val="hybridMultilevel"/>
    <w:tmpl w:val="FE9A16EE"/>
    <w:lvl w:ilvl="0" w:tplc="1D4087BC">
      <w:start w:val="1"/>
      <w:numFmt w:val="decimal"/>
      <w:lvlText w:val="%1."/>
      <w:lvlJc w:val="left"/>
      <w:pPr>
        <w:ind w:left="1020" w:hanging="360"/>
      </w:pPr>
    </w:lvl>
    <w:lvl w:ilvl="1" w:tplc="D626FB70">
      <w:start w:val="1"/>
      <w:numFmt w:val="decimal"/>
      <w:lvlText w:val="%2."/>
      <w:lvlJc w:val="left"/>
      <w:pPr>
        <w:ind w:left="1020" w:hanging="360"/>
      </w:pPr>
    </w:lvl>
    <w:lvl w:ilvl="2" w:tplc="A432B1FA">
      <w:start w:val="1"/>
      <w:numFmt w:val="decimal"/>
      <w:lvlText w:val="%3."/>
      <w:lvlJc w:val="left"/>
      <w:pPr>
        <w:ind w:left="1020" w:hanging="360"/>
      </w:pPr>
    </w:lvl>
    <w:lvl w:ilvl="3" w:tplc="70D61DD4">
      <w:start w:val="1"/>
      <w:numFmt w:val="decimal"/>
      <w:lvlText w:val="%4."/>
      <w:lvlJc w:val="left"/>
      <w:pPr>
        <w:ind w:left="1020" w:hanging="360"/>
      </w:pPr>
    </w:lvl>
    <w:lvl w:ilvl="4" w:tplc="D17E44C8">
      <w:start w:val="1"/>
      <w:numFmt w:val="decimal"/>
      <w:lvlText w:val="%5."/>
      <w:lvlJc w:val="left"/>
      <w:pPr>
        <w:ind w:left="1020" w:hanging="360"/>
      </w:pPr>
    </w:lvl>
    <w:lvl w:ilvl="5" w:tplc="F932C01C">
      <w:start w:val="1"/>
      <w:numFmt w:val="decimal"/>
      <w:lvlText w:val="%6."/>
      <w:lvlJc w:val="left"/>
      <w:pPr>
        <w:ind w:left="1020" w:hanging="360"/>
      </w:pPr>
    </w:lvl>
    <w:lvl w:ilvl="6" w:tplc="8AEC0C40">
      <w:start w:val="1"/>
      <w:numFmt w:val="decimal"/>
      <w:lvlText w:val="%7."/>
      <w:lvlJc w:val="left"/>
      <w:pPr>
        <w:ind w:left="1020" w:hanging="360"/>
      </w:pPr>
    </w:lvl>
    <w:lvl w:ilvl="7" w:tplc="3E8832C6">
      <w:start w:val="1"/>
      <w:numFmt w:val="decimal"/>
      <w:lvlText w:val="%8."/>
      <w:lvlJc w:val="left"/>
      <w:pPr>
        <w:ind w:left="1020" w:hanging="360"/>
      </w:pPr>
    </w:lvl>
    <w:lvl w:ilvl="8" w:tplc="2F681AF0">
      <w:start w:val="1"/>
      <w:numFmt w:val="decimal"/>
      <w:lvlText w:val="%9."/>
      <w:lvlJc w:val="left"/>
      <w:pPr>
        <w:ind w:left="1020" w:hanging="360"/>
      </w:pPr>
    </w:lvl>
  </w:abstractNum>
  <w:abstractNum w:abstractNumId="21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23" w15:restartNumberingAfterBreak="0">
    <w:nsid w:val="2B50471C"/>
    <w:multiLevelType w:val="hybridMultilevel"/>
    <w:tmpl w:val="37B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A0C21"/>
    <w:multiLevelType w:val="multilevel"/>
    <w:tmpl w:val="DDC4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D1FEE"/>
    <w:multiLevelType w:val="hybridMultilevel"/>
    <w:tmpl w:val="54A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3792A"/>
    <w:multiLevelType w:val="hybridMultilevel"/>
    <w:tmpl w:val="43883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141053"/>
    <w:multiLevelType w:val="multilevel"/>
    <w:tmpl w:val="E8662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30" w15:restartNumberingAfterBreak="0">
    <w:nsid w:val="492013C5"/>
    <w:multiLevelType w:val="multilevel"/>
    <w:tmpl w:val="638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33DE9"/>
    <w:multiLevelType w:val="multilevel"/>
    <w:tmpl w:val="8CA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A055B"/>
    <w:multiLevelType w:val="multilevel"/>
    <w:tmpl w:val="408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06970"/>
    <w:multiLevelType w:val="multilevel"/>
    <w:tmpl w:val="89F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35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6" w15:restartNumberingAfterBreak="0">
    <w:nsid w:val="68705BA8"/>
    <w:multiLevelType w:val="multilevel"/>
    <w:tmpl w:val="2D404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BFA127C"/>
    <w:multiLevelType w:val="hybridMultilevel"/>
    <w:tmpl w:val="C470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E7572"/>
    <w:multiLevelType w:val="hybridMultilevel"/>
    <w:tmpl w:val="DB4C6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80467C"/>
    <w:multiLevelType w:val="hybridMultilevel"/>
    <w:tmpl w:val="69963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3347463">
    <w:abstractNumId w:val="35"/>
  </w:num>
  <w:num w:numId="2" w16cid:durableId="1547991239">
    <w:abstractNumId w:val="22"/>
  </w:num>
  <w:num w:numId="3" w16cid:durableId="637706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29"/>
  </w:num>
  <w:num w:numId="5" w16cid:durableId="16987774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34"/>
  </w:num>
  <w:num w:numId="17" w16cid:durableId="1895044167">
    <w:abstractNumId w:val="0"/>
  </w:num>
  <w:num w:numId="18" w16cid:durableId="729111827">
    <w:abstractNumId w:val="14"/>
  </w:num>
  <w:num w:numId="19" w16cid:durableId="1138300938">
    <w:abstractNumId w:val="17"/>
  </w:num>
  <w:num w:numId="20" w16cid:durableId="1140028742">
    <w:abstractNumId w:val="28"/>
  </w:num>
  <w:num w:numId="21" w16cid:durableId="16069574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5"/>
  </w:num>
  <w:num w:numId="23" w16cid:durableId="1970240553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2138505">
    <w:abstractNumId w:val="37"/>
  </w:num>
  <w:num w:numId="26" w16cid:durableId="1361976312">
    <w:abstractNumId w:val="23"/>
  </w:num>
  <w:num w:numId="27" w16cid:durableId="1538346709">
    <w:abstractNumId w:val="11"/>
  </w:num>
  <w:num w:numId="28" w16cid:durableId="701980811">
    <w:abstractNumId w:val="13"/>
  </w:num>
  <w:num w:numId="29" w16cid:durableId="1496190201">
    <w:abstractNumId w:val="30"/>
  </w:num>
  <w:num w:numId="30" w16cid:durableId="512956997">
    <w:abstractNumId w:val="39"/>
  </w:num>
  <w:num w:numId="31" w16cid:durableId="240025586">
    <w:abstractNumId w:val="25"/>
  </w:num>
  <w:num w:numId="32" w16cid:durableId="1699355637">
    <w:abstractNumId w:val="26"/>
  </w:num>
  <w:num w:numId="33" w16cid:durableId="1468163912">
    <w:abstractNumId w:val="20"/>
  </w:num>
  <w:num w:numId="34" w16cid:durableId="270430707">
    <w:abstractNumId w:val="32"/>
  </w:num>
  <w:num w:numId="35" w16cid:durableId="135687187">
    <w:abstractNumId w:val="38"/>
  </w:num>
  <w:num w:numId="36" w16cid:durableId="2019959877">
    <w:abstractNumId w:val="31"/>
  </w:num>
  <w:num w:numId="37" w16cid:durableId="603345764">
    <w:abstractNumId w:val="27"/>
  </w:num>
  <w:num w:numId="38" w16cid:durableId="769817912">
    <w:abstractNumId w:val="36"/>
  </w:num>
  <w:num w:numId="39" w16cid:durableId="2096315333">
    <w:abstractNumId w:val="33"/>
  </w:num>
  <w:num w:numId="40" w16cid:durableId="1374618737">
    <w:abstractNumId w:val="18"/>
  </w:num>
  <w:num w:numId="41" w16cid:durableId="2053537144">
    <w:abstractNumId w:val="19"/>
  </w:num>
  <w:num w:numId="42" w16cid:durableId="500513438">
    <w:abstractNumId w:val="24"/>
  </w:num>
  <w:num w:numId="43" w16cid:durableId="285543971">
    <w:abstractNumId w:val="12"/>
  </w:num>
  <w:num w:numId="44" w16cid:durableId="42789330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gUAF1zXtS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HRA (Author-Date)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zeddw9r9fsrspeefwrxrxrga9a95ttrz0f0&quot;&gt;ind_study&lt;record-ids&gt;&lt;item&gt;1&lt;/item&gt;&lt;item&gt;2&lt;/item&gt;&lt;item&gt;3&lt;/item&gt;&lt;item&gt;4&lt;/item&gt;&lt;item&gt;5&lt;/item&gt;&lt;item&gt;6&lt;/item&gt;&lt;/record-ids&gt;&lt;/item&gt;&lt;/Libraries&gt;"/>
    <w:docVar w:name="EN.UseJSCitationFormat" w:val="True"/>
  </w:docVars>
  <w:rsids>
    <w:rsidRoot w:val="00E77482"/>
    <w:rsid w:val="0000012A"/>
    <w:rsid w:val="000006F0"/>
    <w:rsid w:val="00000722"/>
    <w:rsid w:val="00000822"/>
    <w:rsid w:val="00000AF3"/>
    <w:rsid w:val="000016AC"/>
    <w:rsid w:val="0000186E"/>
    <w:rsid w:val="00001CA4"/>
    <w:rsid w:val="00002193"/>
    <w:rsid w:val="000023E8"/>
    <w:rsid w:val="00002464"/>
    <w:rsid w:val="0000273E"/>
    <w:rsid w:val="0000292F"/>
    <w:rsid w:val="00002A6C"/>
    <w:rsid w:val="00002EA2"/>
    <w:rsid w:val="000031A6"/>
    <w:rsid w:val="000032EF"/>
    <w:rsid w:val="00003331"/>
    <w:rsid w:val="00003457"/>
    <w:rsid w:val="000037CC"/>
    <w:rsid w:val="00003F44"/>
    <w:rsid w:val="000042E8"/>
    <w:rsid w:val="00004493"/>
    <w:rsid w:val="00004EB0"/>
    <w:rsid w:val="00005C9A"/>
    <w:rsid w:val="00006972"/>
    <w:rsid w:val="00006DE5"/>
    <w:rsid w:val="00006E84"/>
    <w:rsid w:val="000071DE"/>
    <w:rsid w:val="000072C7"/>
    <w:rsid w:val="00007DFD"/>
    <w:rsid w:val="00007E36"/>
    <w:rsid w:val="00010764"/>
    <w:rsid w:val="00010AF8"/>
    <w:rsid w:val="00010B0A"/>
    <w:rsid w:val="00010B20"/>
    <w:rsid w:val="0001103B"/>
    <w:rsid w:val="0001108C"/>
    <w:rsid w:val="000113C4"/>
    <w:rsid w:val="000114B0"/>
    <w:rsid w:val="0001154C"/>
    <w:rsid w:val="000116A3"/>
    <w:rsid w:val="000117D1"/>
    <w:rsid w:val="00011BD7"/>
    <w:rsid w:val="00011C3D"/>
    <w:rsid w:val="00011C45"/>
    <w:rsid w:val="0001249B"/>
    <w:rsid w:val="000139A7"/>
    <w:rsid w:val="00014143"/>
    <w:rsid w:val="00014209"/>
    <w:rsid w:val="0001422B"/>
    <w:rsid w:val="00014589"/>
    <w:rsid w:val="00015319"/>
    <w:rsid w:val="0001568F"/>
    <w:rsid w:val="000157A6"/>
    <w:rsid w:val="000157C4"/>
    <w:rsid w:val="00015953"/>
    <w:rsid w:val="00016483"/>
    <w:rsid w:val="00016538"/>
    <w:rsid w:val="00016767"/>
    <w:rsid w:val="00016998"/>
    <w:rsid w:val="00016DD2"/>
    <w:rsid w:val="00017066"/>
    <w:rsid w:val="00017831"/>
    <w:rsid w:val="00017AB9"/>
    <w:rsid w:val="00017EB8"/>
    <w:rsid w:val="000204FB"/>
    <w:rsid w:val="00020508"/>
    <w:rsid w:val="00020C04"/>
    <w:rsid w:val="00021233"/>
    <w:rsid w:val="00021ADA"/>
    <w:rsid w:val="00021CD0"/>
    <w:rsid w:val="0002244F"/>
    <w:rsid w:val="0002251C"/>
    <w:rsid w:val="000225E3"/>
    <w:rsid w:val="000225EC"/>
    <w:rsid w:val="0002268B"/>
    <w:rsid w:val="00022B45"/>
    <w:rsid w:val="00022BBC"/>
    <w:rsid w:val="00022C2B"/>
    <w:rsid w:val="00022C7E"/>
    <w:rsid w:val="00023224"/>
    <w:rsid w:val="00023553"/>
    <w:rsid w:val="00024272"/>
    <w:rsid w:val="000244C3"/>
    <w:rsid w:val="00024B13"/>
    <w:rsid w:val="00025698"/>
    <w:rsid w:val="00025DE3"/>
    <w:rsid w:val="00025E42"/>
    <w:rsid w:val="0002605A"/>
    <w:rsid w:val="000261C6"/>
    <w:rsid w:val="0002643C"/>
    <w:rsid w:val="0002650C"/>
    <w:rsid w:val="0002686B"/>
    <w:rsid w:val="00026BC0"/>
    <w:rsid w:val="00027335"/>
    <w:rsid w:val="00027BB1"/>
    <w:rsid w:val="00027D16"/>
    <w:rsid w:val="00027FAE"/>
    <w:rsid w:val="00030540"/>
    <w:rsid w:val="0003098E"/>
    <w:rsid w:val="00030991"/>
    <w:rsid w:val="00030AC0"/>
    <w:rsid w:val="0003158A"/>
    <w:rsid w:val="00031A5C"/>
    <w:rsid w:val="0003209C"/>
    <w:rsid w:val="0003210A"/>
    <w:rsid w:val="00032285"/>
    <w:rsid w:val="00032C96"/>
    <w:rsid w:val="00032D6B"/>
    <w:rsid w:val="00033747"/>
    <w:rsid w:val="00033879"/>
    <w:rsid w:val="00034244"/>
    <w:rsid w:val="000347E1"/>
    <w:rsid w:val="0003554C"/>
    <w:rsid w:val="0003556E"/>
    <w:rsid w:val="000355FB"/>
    <w:rsid w:val="000358E4"/>
    <w:rsid w:val="00035A40"/>
    <w:rsid w:val="00035DA5"/>
    <w:rsid w:val="00035E6D"/>
    <w:rsid w:val="000362EE"/>
    <w:rsid w:val="00036424"/>
    <w:rsid w:val="00036639"/>
    <w:rsid w:val="0003675A"/>
    <w:rsid w:val="000374F5"/>
    <w:rsid w:val="00037AB9"/>
    <w:rsid w:val="00037D07"/>
    <w:rsid w:val="00040A8C"/>
    <w:rsid w:val="00040DB1"/>
    <w:rsid w:val="000411DE"/>
    <w:rsid w:val="00041579"/>
    <w:rsid w:val="00041C25"/>
    <w:rsid w:val="00041D5B"/>
    <w:rsid w:val="00041FA9"/>
    <w:rsid w:val="00042600"/>
    <w:rsid w:val="00042C63"/>
    <w:rsid w:val="000430DA"/>
    <w:rsid w:val="0004332D"/>
    <w:rsid w:val="00043621"/>
    <w:rsid w:val="00043693"/>
    <w:rsid w:val="00043F4B"/>
    <w:rsid w:val="0004403F"/>
    <w:rsid w:val="0004417F"/>
    <w:rsid w:val="00044654"/>
    <w:rsid w:val="000447D9"/>
    <w:rsid w:val="00044CEB"/>
    <w:rsid w:val="00044F40"/>
    <w:rsid w:val="000450A7"/>
    <w:rsid w:val="000452BA"/>
    <w:rsid w:val="00045C93"/>
    <w:rsid w:val="00045DCE"/>
    <w:rsid w:val="00045EAA"/>
    <w:rsid w:val="00045F02"/>
    <w:rsid w:val="00045F1F"/>
    <w:rsid w:val="00046065"/>
    <w:rsid w:val="000462D0"/>
    <w:rsid w:val="00047274"/>
    <w:rsid w:val="00047369"/>
    <w:rsid w:val="000476F6"/>
    <w:rsid w:val="0004799A"/>
    <w:rsid w:val="00047BC7"/>
    <w:rsid w:val="00047E07"/>
    <w:rsid w:val="000503B2"/>
    <w:rsid w:val="000506AA"/>
    <w:rsid w:val="00051643"/>
    <w:rsid w:val="00051919"/>
    <w:rsid w:val="000521DC"/>
    <w:rsid w:val="00052298"/>
    <w:rsid w:val="000527FC"/>
    <w:rsid w:val="00052ACC"/>
    <w:rsid w:val="00053050"/>
    <w:rsid w:val="000537E1"/>
    <w:rsid w:val="0005389A"/>
    <w:rsid w:val="000538A3"/>
    <w:rsid w:val="00053E24"/>
    <w:rsid w:val="00053F11"/>
    <w:rsid w:val="000545EA"/>
    <w:rsid w:val="00054C99"/>
    <w:rsid w:val="00054DCE"/>
    <w:rsid w:val="0005503F"/>
    <w:rsid w:val="000550F7"/>
    <w:rsid w:val="0005518C"/>
    <w:rsid w:val="00055329"/>
    <w:rsid w:val="000555A0"/>
    <w:rsid w:val="00055FC0"/>
    <w:rsid w:val="0005709A"/>
    <w:rsid w:val="000575A1"/>
    <w:rsid w:val="00057C12"/>
    <w:rsid w:val="000601AC"/>
    <w:rsid w:val="000602E4"/>
    <w:rsid w:val="0006178A"/>
    <w:rsid w:val="00061798"/>
    <w:rsid w:val="00061CAC"/>
    <w:rsid w:val="00062D80"/>
    <w:rsid w:val="00063043"/>
    <w:rsid w:val="000632A9"/>
    <w:rsid w:val="0006332E"/>
    <w:rsid w:val="00063517"/>
    <w:rsid w:val="00063689"/>
    <w:rsid w:val="000638DB"/>
    <w:rsid w:val="00063B2B"/>
    <w:rsid w:val="00063B9A"/>
    <w:rsid w:val="00063C6A"/>
    <w:rsid w:val="00063C9E"/>
    <w:rsid w:val="00063ED4"/>
    <w:rsid w:val="00064169"/>
    <w:rsid w:val="00064199"/>
    <w:rsid w:val="000644B3"/>
    <w:rsid w:val="00064AA5"/>
    <w:rsid w:val="00064D2F"/>
    <w:rsid w:val="00065122"/>
    <w:rsid w:val="00065C54"/>
    <w:rsid w:val="00066211"/>
    <w:rsid w:val="0006638B"/>
    <w:rsid w:val="00066793"/>
    <w:rsid w:val="00066F89"/>
    <w:rsid w:val="000673F7"/>
    <w:rsid w:val="00067473"/>
    <w:rsid w:val="0006748C"/>
    <w:rsid w:val="0006749C"/>
    <w:rsid w:val="000677DD"/>
    <w:rsid w:val="00067B06"/>
    <w:rsid w:val="000701EF"/>
    <w:rsid w:val="00070399"/>
    <w:rsid w:val="000706A7"/>
    <w:rsid w:val="00070B0E"/>
    <w:rsid w:val="00070D36"/>
    <w:rsid w:val="00070E01"/>
    <w:rsid w:val="00070F1C"/>
    <w:rsid w:val="00071058"/>
    <w:rsid w:val="000717D1"/>
    <w:rsid w:val="000717E0"/>
    <w:rsid w:val="000717EB"/>
    <w:rsid w:val="000726C9"/>
    <w:rsid w:val="0007289C"/>
    <w:rsid w:val="000729DC"/>
    <w:rsid w:val="00072A6A"/>
    <w:rsid w:val="0007309D"/>
    <w:rsid w:val="0007337C"/>
    <w:rsid w:val="00073F40"/>
    <w:rsid w:val="00074103"/>
    <w:rsid w:val="0007457A"/>
    <w:rsid w:val="00074A20"/>
    <w:rsid w:val="00075392"/>
    <w:rsid w:val="00076332"/>
    <w:rsid w:val="000763F2"/>
    <w:rsid w:val="0007663E"/>
    <w:rsid w:val="00076EA3"/>
    <w:rsid w:val="000770E9"/>
    <w:rsid w:val="000775AC"/>
    <w:rsid w:val="00077787"/>
    <w:rsid w:val="00080AFD"/>
    <w:rsid w:val="00081172"/>
    <w:rsid w:val="00081360"/>
    <w:rsid w:val="00081424"/>
    <w:rsid w:val="000817F5"/>
    <w:rsid w:val="00081B00"/>
    <w:rsid w:val="00081D92"/>
    <w:rsid w:val="00081ED7"/>
    <w:rsid w:val="00082C6B"/>
    <w:rsid w:val="00082D99"/>
    <w:rsid w:val="0008357D"/>
    <w:rsid w:val="0008363E"/>
    <w:rsid w:val="00083F1C"/>
    <w:rsid w:val="00083F61"/>
    <w:rsid w:val="0008435C"/>
    <w:rsid w:val="000845D3"/>
    <w:rsid w:val="00084DFF"/>
    <w:rsid w:val="000850CF"/>
    <w:rsid w:val="00085878"/>
    <w:rsid w:val="00085A2C"/>
    <w:rsid w:val="00085A2F"/>
    <w:rsid w:val="00085D6C"/>
    <w:rsid w:val="00085DC8"/>
    <w:rsid w:val="00085F63"/>
    <w:rsid w:val="000862C1"/>
    <w:rsid w:val="000862DC"/>
    <w:rsid w:val="000866C8"/>
    <w:rsid w:val="00086B79"/>
    <w:rsid w:val="00086E6F"/>
    <w:rsid w:val="0008719F"/>
    <w:rsid w:val="000873F5"/>
    <w:rsid w:val="00087823"/>
    <w:rsid w:val="00087C8F"/>
    <w:rsid w:val="000900AB"/>
    <w:rsid w:val="00090A97"/>
    <w:rsid w:val="00090BF2"/>
    <w:rsid w:val="00091082"/>
    <w:rsid w:val="000910F3"/>
    <w:rsid w:val="00091D7C"/>
    <w:rsid w:val="000924BA"/>
    <w:rsid w:val="00092577"/>
    <w:rsid w:val="000928ED"/>
    <w:rsid w:val="00092AAF"/>
    <w:rsid w:val="00092B7B"/>
    <w:rsid w:val="00092DFA"/>
    <w:rsid w:val="000948A3"/>
    <w:rsid w:val="0009494E"/>
    <w:rsid w:val="00094C0D"/>
    <w:rsid w:val="00094C5D"/>
    <w:rsid w:val="00094CC1"/>
    <w:rsid w:val="0009508C"/>
    <w:rsid w:val="000952B4"/>
    <w:rsid w:val="0009593D"/>
    <w:rsid w:val="000962E6"/>
    <w:rsid w:val="0009642C"/>
    <w:rsid w:val="000968D7"/>
    <w:rsid w:val="00096B2A"/>
    <w:rsid w:val="00096E13"/>
    <w:rsid w:val="0009792C"/>
    <w:rsid w:val="00097A40"/>
    <w:rsid w:val="000A00D3"/>
    <w:rsid w:val="000A03E2"/>
    <w:rsid w:val="000A0411"/>
    <w:rsid w:val="000A06F0"/>
    <w:rsid w:val="000A0830"/>
    <w:rsid w:val="000A0DCA"/>
    <w:rsid w:val="000A1502"/>
    <w:rsid w:val="000A172D"/>
    <w:rsid w:val="000A1B57"/>
    <w:rsid w:val="000A1C3A"/>
    <w:rsid w:val="000A1E2F"/>
    <w:rsid w:val="000A1E64"/>
    <w:rsid w:val="000A20B5"/>
    <w:rsid w:val="000A2CDF"/>
    <w:rsid w:val="000A2E41"/>
    <w:rsid w:val="000A389F"/>
    <w:rsid w:val="000A3D6A"/>
    <w:rsid w:val="000A3D87"/>
    <w:rsid w:val="000A3E9F"/>
    <w:rsid w:val="000A45D9"/>
    <w:rsid w:val="000A46BD"/>
    <w:rsid w:val="000A4B47"/>
    <w:rsid w:val="000A4BCE"/>
    <w:rsid w:val="000A4C7F"/>
    <w:rsid w:val="000A4DB9"/>
    <w:rsid w:val="000A4E3D"/>
    <w:rsid w:val="000A5A3B"/>
    <w:rsid w:val="000A5B7D"/>
    <w:rsid w:val="000A5BF8"/>
    <w:rsid w:val="000A5D62"/>
    <w:rsid w:val="000A5E0C"/>
    <w:rsid w:val="000A5E6F"/>
    <w:rsid w:val="000A6076"/>
    <w:rsid w:val="000A62D5"/>
    <w:rsid w:val="000A6D43"/>
    <w:rsid w:val="000A71DA"/>
    <w:rsid w:val="000A772C"/>
    <w:rsid w:val="000A7A04"/>
    <w:rsid w:val="000A7AB0"/>
    <w:rsid w:val="000A7EF0"/>
    <w:rsid w:val="000B050F"/>
    <w:rsid w:val="000B064D"/>
    <w:rsid w:val="000B082C"/>
    <w:rsid w:val="000B0BA4"/>
    <w:rsid w:val="000B1226"/>
    <w:rsid w:val="000B1255"/>
    <w:rsid w:val="000B1B6F"/>
    <w:rsid w:val="000B1F22"/>
    <w:rsid w:val="000B245A"/>
    <w:rsid w:val="000B2461"/>
    <w:rsid w:val="000B30E2"/>
    <w:rsid w:val="000B34C7"/>
    <w:rsid w:val="000B38CA"/>
    <w:rsid w:val="000B3DCB"/>
    <w:rsid w:val="000B40B0"/>
    <w:rsid w:val="000B4222"/>
    <w:rsid w:val="000B4333"/>
    <w:rsid w:val="000B48FA"/>
    <w:rsid w:val="000B4CA7"/>
    <w:rsid w:val="000B4F74"/>
    <w:rsid w:val="000B53AE"/>
    <w:rsid w:val="000B56FB"/>
    <w:rsid w:val="000B598B"/>
    <w:rsid w:val="000B5BE1"/>
    <w:rsid w:val="000B6072"/>
    <w:rsid w:val="000B643B"/>
    <w:rsid w:val="000B65C4"/>
    <w:rsid w:val="000B6E7A"/>
    <w:rsid w:val="000B735A"/>
    <w:rsid w:val="000B772A"/>
    <w:rsid w:val="000B78ED"/>
    <w:rsid w:val="000B792F"/>
    <w:rsid w:val="000B7A66"/>
    <w:rsid w:val="000C0027"/>
    <w:rsid w:val="000C0109"/>
    <w:rsid w:val="000C01F0"/>
    <w:rsid w:val="000C035D"/>
    <w:rsid w:val="000C07F5"/>
    <w:rsid w:val="000C09E5"/>
    <w:rsid w:val="000C0A31"/>
    <w:rsid w:val="000C0E5A"/>
    <w:rsid w:val="000C13F0"/>
    <w:rsid w:val="000C1A10"/>
    <w:rsid w:val="000C265E"/>
    <w:rsid w:val="000C2685"/>
    <w:rsid w:val="000C289B"/>
    <w:rsid w:val="000C3122"/>
    <w:rsid w:val="000C32ED"/>
    <w:rsid w:val="000C33F6"/>
    <w:rsid w:val="000C391E"/>
    <w:rsid w:val="000C3EFA"/>
    <w:rsid w:val="000C4994"/>
    <w:rsid w:val="000C4DE5"/>
    <w:rsid w:val="000C5146"/>
    <w:rsid w:val="000C5780"/>
    <w:rsid w:val="000C5AE0"/>
    <w:rsid w:val="000C5C8B"/>
    <w:rsid w:val="000C5E79"/>
    <w:rsid w:val="000C6058"/>
    <w:rsid w:val="000C6225"/>
    <w:rsid w:val="000C650F"/>
    <w:rsid w:val="000C6719"/>
    <w:rsid w:val="000C67AA"/>
    <w:rsid w:val="000C6E83"/>
    <w:rsid w:val="000C7526"/>
    <w:rsid w:val="000C7582"/>
    <w:rsid w:val="000C7833"/>
    <w:rsid w:val="000C7C52"/>
    <w:rsid w:val="000D002C"/>
    <w:rsid w:val="000D0052"/>
    <w:rsid w:val="000D00FA"/>
    <w:rsid w:val="000D02EA"/>
    <w:rsid w:val="000D0468"/>
    <w:rsid w:val="000D0C8B"/>
    <w:rsid w:val="000D12DE"/>
    <w:rsid w:val="000D15CC"/>
    <w:rsid w:val="000D1805"/>
    <w:rsid w:val="000D1BC3"/>
    <w:rsid w:val="000D20CD"/>
    <w:rsid w:val="000D231A"/>
    <w:rsid w:val="000D23AA"/>
    <w:rsid w:val="000D24C2"/>
    <w:rsid w:val="000D28FC"/>
    <w:rsid w:val="000D2A98"/>
    <w:rsid w:val="000D2B51"/>
    <w:rsid w:val="000D2E9C"/>
    <w:rsid w:val="000D2F65"/>
    <w:rsid w:val="000D30F8"/>
    <w:rsid w:val="000D31BC"/>
    <w:rsid w:val="000D399D"/>
    <w:rsid w:val="000D3B0C"/>
    <w:rsid w:val="000D3ED2"/>
    <w:rsid w:val="000D407B"/>
    <w:rsid w:val="000D48EC"/>
    <w:rsid w:val="000D537D"/>
    <w:rsid w:val="000D5759"/>
    <w:rsid w:val="000D57D0"/>
    <w:rsid w:val="000D5ACA"/>
    <w:rsid w:val="000D6381"/>
    <w:rsid w:val="000D6564"/>
    <w:rsid w:val="000D6592"/>
    <w:rsid w:val="000D6E02"/>
    <w:rsid w:val="000D6F2C"/>
    <w:rsid w:val="000D7345"/>
    <w:rsid w:val="000E0107"/>
    <w:rsid w:val="000E02EF"/>
    <w:rsid w:val="000E0448"/>
    <w:rsid w:val="000E0516"/>
    <w:rsid w:val="000E07A8"/>
    <w:rsid w:val="000E12B1"/>
    <w:rsid w:val="000E12E9"/>
    <w:rsid w:val="000E18E5"/>
    <w:rsid w:val="000E1D52"/>
    <w:rsid w:val="000E1E49"/>
    <w:rsid w:val="000E1ECB"/>
    <w:rsid w:val="000E2085"/>
    <w:rsid w:val="000E2388"/>
    <w:rsid w:val="000E2517"/>
    <w:rsid w:val="000E2877"/>
    <w:rsid w:val="000E2A0E"/>
    <w:rsid w:val="000E2FCE"/>
    <w:rsid w:val="000E345C"/>
    <w:rsid w:val="000E390D"/>
    <w:rsid w:val="000E3B41"/>
    <w:rsid w:val="000E3B45"/>
    <w:rsid w:val="000E418D"/>
    <w:rsid w:val="000E4344"/>
    <w:rsid w:val="000E4409"/>
    <w:rsid w:val="000E4A68"/>
    <w:rsid w:val="000E4C01"/>
    <w:rsid w:val="000E525D"/>
    <w:rsid w:val="000E5446"/>
    <w:rsid w:val="000E56D0"/>
    <w:rsid w:val="000E5B68"/>
    <w:rsid w:val="000E5C62"/>
    <w:rsid w:val="000E63E2"/>
    <w:rsid w:val="000E6518"/>
    <w:rsid w:val="000E6659"/>
    <w:rsid w:val="000E673C"/>
    <w:rsid w:val="000E6DCE"/>
    <w:rsid w:val="000E6EE0"/>
    <w:rsid w:val="000E6F5A"/>
    <w:rsid w:val="000E738B"/>
    <w:rsid w:val="000E73D5"/>
    <w:rsid w:val="000E742C"/>
    <w:rsid w:val="000E7638"/>
    <w:rsid w:val="000E76EA"/>
    <w:rsid w:val="000F09A7"/>
    <w:rsid w:val="000F0BB0"/>
    <w:rsid w:val="000F0D30"/>
    <w:rsid w:val="000F138A"/>
    <w:rsid w:val="000F1547"/>
    <w:rsid w:val="000F1816"/>
    <w:rsid w:val="000F1CD1"/>
    <w:rsid w:val="000F1D34"/>
    <w:rsid w:val="000F20C8"/>
    <w:rsid w:val="000F23E1"/>
    <w:rsid w:val="000F270E"/>
    <w:rsid w:val="000F2F64"/>
    <w:rsid w:val="000F32C5"/>
    <w:rsid w:val="000F3410"/>
    <w:rsid w:val="000F348F"/>
    <w:rsid w:val="000F3AE9"/>
    <w:rsid w:val="000F3AF6"/>
    <w:rsid w:val="000F3E37"/>
    <w:rsid w:val="000F3F65"/>
    <w:rsid w:val="000F40F0"/>
    <w:rsid w:val="000F4C3F"/>
    <w:rsid w:val="000F539B"/>
    <w:rsid w:val="000F5610"/>
    <w:rsid w:val="000F5698"/>
    <w:rsid w:val="000F5717"/>
    <w:rsid w:val="000F5993"/>
    <w:rsid w:val="000F6485"/>
    <w:rsid w:val="000F6522"/>
    <w:rsid w:val="000F6FD2"/>
    <w:rsid w:val="000F7289"/>
    <w:rsid w:val="000F74E2"/>
    <w:rsid w:val="000F75FB"/>
    <w:rsid w:val="000F765E"/>
    <w:rsid w:val="00100031"/>
    <w:rsid w:val="00100049"/>
    <w:rsid w:val="00100170"/>
    <w:rsid w:val="001002A3"/>
    <w:rsid w:val="00100583"/>
    <w:rsid w:val="001008EE"/>
    <w:rsid w:val="00100B39"/>
    <w:rsid w:val="00100C3F"/>
    <w:rsid w:val="00101327"/>
    <w:rsid w:val="00101838"/>
    <w:rsid w:val="001020CB"/>
    <w:rsid w:val="001026C6"/>
    <w:rsid w:val="001028B2"/>
    <w:rsid w:val="00102AA5"/>
    <w:rsid w:val="00103775"/>
    <w:rsid w:val="001038E8"/>
    <w:rsid w:val="0010398E"/>
    <w:rsid w:val="00103FAF"/>
    <w:rsid w:val="001043FA"/>
    <w:rsid w:val="001045F1"/>
    <w:rsid w:val="001048CB"/>
    <w:rsid w:val="00104A88"/>
    <w:rsid w:val="00104B50"/>
    <w:rsid w:val="001050C8"/>
    <w:rsid w:val="0010551E"/>
    <w:rsid w:val="001056B2"/>
    <w:rsid w:val="00105E00"/>
    <w:rsid w:val="00106150"/>
    <w:rsid w:val="0010645A"/>
    <w:rsid w:val="00106823"/>
    <w:rsid w:val="00106F09"/>
    <w:rsid w:val="00107128"/>
    <w:rsid w:val="00107191"/>
    <w:rsid w:val="001077D2"/>
    <w:rsid w:val="001077D9"/>
    <w:rsid w:val="00107926"/>
    <w:rsid w:val="00107B26"/>
    <w:rsid w:val="00110011"/>
    <w:rsid w:val="00110587"/>
    <w:rsid w:val="00111018"/>
    <w:rsid w:val="0011118B"/>
    <w:rsid w:val="001112BC"/>
    <w:rsid w:val="0011130B"/>
    <w:rsid w:val="001114B8"/>
    <w:rsid w:val="00111511"/>
    <w:rsid w:val="00111537"/>
    <w:rsid w:val="0011160A"/>
    <w:rsid w:val="00111917"/>
    <w:rsid w:val="001121A5"/>
    <w:rsid w:val="00112897"/>
    <w:rsid w:val="0011292E"/>
    <w:rsid w:val="00112A2B"/>
    <w:rsid w:val="00112DD5"/>
    <w:rsid w:val="0011331E"/>
    <w:rsid w:val="00113591"/>
    <w:rsid w:val="001136AB"/>
    <w:rsid w:val="00114332"/>
    <w:rsid w:val="0011443E"/>
    <w:rsid w:val="00114AEE"/>
    <w:rsid w:val="001150FD"/>
    <w:rsid w:val="0011576C"/>
    <w:rsid w:val="001157C7"/>
    <w:rsid w:val="001159C0"/>
    <w:rsid w:val="00115E44"/>
    <w:rsid w:val="0011643E"/>
    <w:rsid w:val="0011655F"/>
    <w:rsid w:val="0011662C"/>
    <w:rsid w:val="00116CB5"/>
    <w:rsid w:val="00117643"/>
    <w:rsid w:val="001176D0"/>
    <w:rsid w:val="00117BB8"/>
    <w:rsid w:val="001200D0"/>
    <w:rsid w:val="001210BB"/>
    <w:rsid w:val="00121106"/>
    <w:rsid w:val="0012113B"/>
    <w:rsid w:val="00121214"/>
    <w:rsid w:val="00121322"/>
    <w:rsid w:val="00121D3B"/>
    <w:rsid w:val="00121DDE"/>
    <w:rsid w:val="00121ED9"/>
    <w:rsid w:val="00122430"/>
    <w:rsid w:val="001229BE"/>
    <w:rsid w:val="00122C6F"/>
    <w:rsid w:val="00122CA0"/>
    <w:rsid w:val="00123422"/>
    <w:rsid w:val="0012394D"/>
    <w:rsid w:val="00123977"/>
    <w:rsid w:val="00123B8F"/>
    <w:rsid w:val="001242AA"/>
    <w:rsid w:val="001242AD"/>
    <w:rsid w:val="00124719"/>
    <w:rsid w:val="00124A8D"/>
    <w:rsid w:val="00124B87"/>
    <w:rsid w:val="0012509B"/>
    <w:rsid w:val="00125199"/>
    <w:rsid w:val="00125667"/>
    <w:rsid w:val="001257A0"/>
    <w:rsid w:val="001263AF"/>
    <w:rsid w:val="00126933"/>
    <w:rsid w:val="00126B36"/>
    <w:rsid w:val="00126BC6"/>
    <w:rsid w:val="00126CF2"/>
    <w:rsid w:val="00127815"/>
    <w:rsid w:val="00127859"/>
    <w:rsid w:val="00127A5E"/>
    <w:rsid w:val="00127C8E"/>
    <w:rsid w:val="00127EE5"/>
    <w:rsid w:val="001302F9"/>
    <w:rsid w:val="00130BE9"/>
    <w:rsid w:val="00130C3C"/>
    <w:rsid w:val="00130E45"/>
    <w:rsid w:val="00130E57"/>
    <w:rsid w:val="00131780"/>
    <w:rsid w:val="0013192E"/>
    <w:rsid w:val="00131BB6"/>
    <w:rsid w:val="00131D74"/>
    <w:rsid w:val="00131F4F"/>
    <w:rsid w:val="00132044"/>
    <w:rsid w:val="001326F9"/>
    <w:rsid w:val="00132D67"/>
    <w:rsid w:val="001330AB"/>
    <w:rsid w:val="00133217"/>
    <w:rsid w:val="00133261"/>
    <w:rsid w:val="001336C5"/>
    <w:rsid w:val="0013445D"/>
    <w:rsid w:val="00134628"/>
    <w:rsid w:val="001346AF"/>
    <w:rsid w:val="00134AEB"/>
    <w:rsid w:val="00134D57"/>
    <w:rsid w:val="00135440"/>
    <w:rsid w:val="0013586D"/>
    <w:rsid w:val="00135992"/>
    <w:rsid w:val="00135DE3"/>
    <w:rsid w:val="00135DED"/>
    <w:rsid w:val="00136012"/>
    <w:rsid w:val="001360BD"/>
    <w:rsid w:val="001364A1"/>
    <w:rsid w:val="00136730"/>
    <w:rsid w:val="001368B3"/>
    <w:rsid w:val="001368E6"/>
    <w:rsid w:val="00136C6F"/>
    <w:rsid w:val="00136D0B"/>
    <w:rsid w:val="00137A02"/>
    <w:rsid w:val="00137BBF"/>
    <w:rsid w:val="00137CF5"/>
    <w:rsid w:val="00137D1C"/>
    <w:rsid w:val="00137EA1"/>
    <w:rsid w:val="00140278"/>
    <w:rsid w:val="001403AA"/>
    <w:rsid w:val="00140570"/>
    <w:rsid w:val="001407AD"/>
    <w:rsid w:val="00140DF8"/>
    <w:rsid w:val="00140FD7"/>
    <w:rsid w:val="001414A9"/>
    <w:rsid w:val="00141E2C"/>
    <w:rsid w:val="00142603"/>
    <w:rsid w:val="001427B1"/>
    <w:rsid w:val="00142AD6"/>
    <w:rsid w:val="00142DF9"/>
    <w:rsid w:val="00142FE9"/>
    <w:rsid w:val="00143128"/>
    <w:rsid w:val="0014373B"/>
    <w:rsid w:val="0014411B"/>
    <w:rsid w:val="00144601"/>
    <w:rsid w:val="0014519C"/>
    <w:rsid w:val="00145AFA"/>
    <w:rsid w:val="00145BD6"/>
    <w:rsid w:val="0014654F"/>
    <w:rsid w:val="00146856"/>
    <w:rsid w:val="00147B95"/>
    <w:rsid w:val="00147DB0"/>
    <w:rsid w:val="001501EA"/>
    <w:rsid w:val="00150276"/>
    <w:rsid w:val="001505D1"/>
    <w:rsid w:val="001506C7"/>
    <w:rsid w:val="00150C91"/>
    <w:rsid w:val="00150EA4"/>
    <w:rsid w:val="001513D6"/>
    <w:rsid w:val="001513EC"/>
    <w:rsid w:val="0015141E"/>
    <w:rsid w:val="0015153B"/>
    <w:rsid w:val="001519D9"/>
    <w:rsid w:val="00151ABE"/>
    <w:rsid w:val="00151B82"/>
    <w:rsid w:val="00151D49"/>
    <w:rsid w:val="00151E0F"/>
    <w:rsid w:val="0015239F"/>
    <w:rsid w:val="001523B5"/>
    <w:rsid w:val="00152E70"/>
    <w:rsid w:val="00152E88"/>
    <w:rsid w:val="00153390"/>
    <w:rsid w:val="0015344F"/>
    <w:rsid w:val="0015373B"/>
    <w:rsid w:val="001537B0"/>
    <w:rsid w:val="00153C7F"/>
    <w:rsid w:val="00153D96"/>
    <w:rsid w:val="001541D4"/>
    <w:rsid w:val="00154513"/>
    <w:rsid w:val="00154A41"/>
    <w:rsid w:val="00154B7E"/>
    <w:rsid w:val="00154CA2"/>
    <w:rsid w:val="00154CD4"/>
    <w:rsid w:val="0015519E"/>
    <w:rsid w:val="00155262"/>
    <w:rsid w:val="001559EC"/>
    <w:rsid w:val="00155F45"/>
    <w:rsid w:val="0015601B"/>
    <w:rsid w:val="0015627B"/>
    <w:rsid w:val="001566A9"/>
    <w:rsid w:val="00156C1F"/>
    <w:rsid w:val="00156FAD"/>
    <w:rsid w:val="00157043"/>
    <w:rsid w:val="001574B0"/>
    <w:rsid w:val="00157658"/>
    <w:rsid w:val="00160274"/>
    <w:rsid w:val="00160D4E"/>
    <w:rsid w:val="00161036"/>
    <w:rsid w:val="001610A3"/>
    <w:rsid w:val="00161745"/>
    <w:rsid w:val="00161C1B"/>
    <w:rsid w:val="00161C39"/>
    <w:rsid w:val="00161C70"/>
    <w:rsid w:val="00162654"/>
    <w:rsid w:val="00162A4A"/>
    <w:rsid w:val="00162FA0"/>
    <w:rsid w:val="001631B6"/>
    <w:rsid w:val="00163588"/>
    <w:rsid w:val="0016396E"/>
    <w:rsid w:val="001639A2"/>
    <w:rsid w:val="00163B9B"/>
    <w:rsid w:val="00163C38"/>
    <w:rsid w:val="00163CF6"/>
    <w:rsid w:val="00163F26"/>
    <w:rsid w:val="00163F6A"/>
    <w:rsid w:val="0016408E"/>
    <w:rsid w:val="001643CA"/>
    <w:rsid w:val="00164C73"/>
    <w:rsid w:val="0016540C"/>
    <w:rsid w:val="00165744"/>
    <w:rsid w:val="00165767"/>
    <w:rsid w:val="00165917"/>
    <w:rsid w:val="0016598E"/>
    <w:rsid w:val="00165B1E"/>
    <w:rsid w:val="00165B26"/>
    <w:rsid w:val="00166285"/>
    <w:rsid w:val="0016633C"/>
    <w:rsid w:val="00166637"/>
    <w:rsid w:val="0016664F"/>
    <w:rsid w:val="001667B9"/>
    <w:rsid w:val="00166F8A"/>
    <w:rsid w:val="00166FCB"/>
    <w:rsid w:val="001672CB"/>
    <w:rsid w:val="00167380"/>
    <w:rsid w:val="001674AF"/>
    <w:rsid w:val="0017070D"/>
    <w:rsid w:val="001709AF"/>
    <w:rsid w:val="00170A64"/>
    <w:rsid w:val="00170CBA"/>
    <w:rsid w:val="00171083"/>
    <w:rsid w:val="00171349"/>
    <w:rsid w:val="001713ED"/>
    <w:rsid w:val="00171853"/>
    <w:rsid w:val="00171D97"/>
    <w:rsid w:val="001725CE"/>
    <w:rsid w:val="00172A74"/>
    <w:rsid w:val="00173396"/>
    <w:rsid w:val="001736C7"/>
    <w:rsid w:val="00173B48"/>
    <w:rsid w:val="001740A4"/>
    <w:rsid w:val="00174182"/>
    <w:rsid w:val="0017418C"/>
    <w:rsid w:val="00174578"/>
    <w:rsid w:val="00174CE8"/>
    <w:rsid w:val="00174EDE"/>
    <w:rsid w:val="00175224"/>
    <w:rsid w:val="00175260"/>
    <w:rsid w:val="0017564C"/>
    <w:rsid w:val="00175939"/>
    <w:rsid w:val="00175B0C"/>
    <w:rsid w:val="00175DCD"/>
    <w:rsid w:val="0017600A"/>
    <w:rsid w:val="0017639D"/>
    <w:rsid w:val="00176908"/>
    <w:rsid w:val="00176947"/>
    <w:rsid w:val="00176A32"/>
    <w:rsid w:val="00176AAA"/>
    <w:rsid w:val="00176E94"/>
    <w:rsid w:val="001775C9"/>
    <w:rsid w:val="001775EF"/>
    <w:rsid w:val="00177BED"/>
    <w:rsid w:val="0018001F"/>
    <w:rsid w:val="001806E8"/>
    <w:rsid w:val="00180BAC"/>
    <w:rsid w:val="00180DE5"/>
    <w:rsid w:val="0018155C"/>
    <w:rsid w:val="0018155E"/>
    <w:rsid w:val="001815C7"/>
    <w:rsid w:val="00181867"/>
    <w:rsid w:val="00181FA8"/>
    <w:rsid w:val="0018268C"/>
    <w:rsid w:val="001826F2"/>
    <w:rsid w:val="00182AC7"/>
    <w:rsid w:val="00182C48"/>
    <w:rsid w:val="00182E7C"/>
    <w:rsid w:val="00182F62"/>
    <w:rsid w:val="0018306D"/>
    <w:rsid w:val="001833F5"/>
    <w:rsid w:val="00183700"/>
    <w:rsid w:val="00183733"/>
    <w:rsid w:val="00183A6F"/>
    <w:rsid w:val="00183BCD"/>
    <w:rsid w:val="00183C51"/>
    <w:rsid w:val="00183CE5"/>
    <w:rsid w:val="00183FCB"/>
    <w:rsid w:val="00184065"/>
    <w:rsid w:val="001847BE"/>
    <w:rsid w:val="00184F0A"/>
    <w:rsid w:val="001850F0"/>
    <w:rsid w:val="00185184"/>
    <w:rsid w:val="0018524B"/>
    <w:rsid w:val="0018552C"/>
    <w:rsid w:val="001858CF"/>
    <w:rsid w:val="001867BE"/>
    <w:rsid w:val="001868BC"/>
    <w:rsid w:val="00186911"/>
    <w:rsid w:val="00186989"/>
    <w:rsid w:val="0018704B"/>
    <w:rsid w:val="0018719E"/>
    <w:rsid w:val="00187242"/>
    <w:rsid w:val="0018726F"/>
    <w:rsid w:val="001875CD"/>
    <w:rsid w:val="00187998"/>
    <w:rsid w:val="00187AEC"/>
    <w:rsid w:val="00190210"/>
    <w:rsid w:val="001904B0"/>
    <w:rsid w:val="00190606"/>
    <w:rsid w:val="00190795"/>
    <w:rsid w:val="00190908"/>
    <w:rsid w:val="00190F07"/>
    <w:rsid w:val="00191297"/>
    <w:rsid w:val="00191A18"/>
    <w:rsid w:val="00191B5B"/>
    <w:rsid w:val="001924D2"/>
    <w:rsid w:val="001927D9"/>
    <w:rsid w:val="00192D47"/>
    <w:rsid w:val="00193238"/>
    <w:rsid w:val="001932EA"/>
    <w:rsid w:val="001938CD"/>
    <w:rsid w:val="001938DE"/>
    <w:rsid w:val="00193997"/>
    <w:rsid w:val="00193B80"/>
    <w:rsid w:val="00193CC4"/>
    <w:rsid w:val="00193F74"/>
    <w:rsid w:val="00194B4D"/>
    <w:rsid w:val="00195222"/>
    <w:rsid w:val="00195249"/>
    <w:rsid w:val="0019538D"/>
    <w:rsid w:val="00195788"/>
    <w:rsid w:val="001957F1"/>
    <w:rsid w:val="001958FF"/>
    <w:rsid w:val="00195DD9"/>
    <w:rsid w:val="00195EE3"/>
    <w:rsid w:val="0019652B"/>
    <w:rsid w:val="0019680C"/>
    <w:rsid w:val="00196D16"/>
    <w:rsid w:val="001978EA"/>
    <w:rsid w:val="00197951"/>
    <w:rsid w:val="00197979"/>
    <w:rsid w:val="00197FEE"/>
    <w:rsid w:val="0019A166"/>
    <w:rsid w:val="001A079B"/>
    <w:rsid w:val="001A08C1"/>
    <w:rsid w:val="001A0C1E"/>
    <w:rsid w:val="001A1852"/>
    <w:rsid w:val="001A1D04"/>
    <w:rsid w:val="001A220F"/>
    <w:rsid w:val="001A25C2"/>
    <w:rsid w:val="001A276A"/>
    <w:rsid w:val="001A3206"/>
    <w:rsid w:val="001A3247"/>
    <w:rsid w:val="001A345C"/>
    <w:rsid w:val="001A3541"/>
    <w:rsid w:val="001A358A"/>
    <w:rsid w:val="001A3A8A"/>
    <w:rsid w:val="001A3E19"/>
    <w:rsid w:val="001A3F81"/>
    <w:rsid w:val="001A4515"/>
    <w:rsid w:val="001A49BF"/>
    <w:rsid w:val="001A4B47"/>
    <w:rsid w:val="001A4BAD"/>
    <w:rsid w:val="001A549C"/>
    <w:rsid w:val="001A5853"/>
    <w:rsid w:val="001A5D51"/>
    <w:rsid w:val="001A6360"/>
    <w:rsid w:val="001A6B4B"/>
    <w:rsid w:val="001A6CEF"/>
    <w:rsid w:val="001A7713"/>
    <w:rsid w:val="001A7A81"/>
    <w:rsid w:val="001A7AED"/>
    <w:rsid w:val="001A7B4B"/>
    <w:rsid w:val="001A7B4F"/>
    <w:rsid w:val="001A7EE8"/>
    <w:rsid w:val="001B004F"/>
    <w:rsid w:val="001B027A"/>
    <w:rsid w:val="001B1248"/>
    <w:rsid w:val="001B1D05"/>
    <w:rsid w:val="001B224E"/>
    <w:rsid w:val="001B230E"/>
    <w:rsid w:val="001B2FBE"/>
    <w:rsid w:val="001B3A42"/>
    <w:rsid w:val="001B3FF0"/>
    <w:rsid w:val="001B4149"/>
    <w:rsid w:val="001B4566"/>
    <w:rsid w:val="001B46FA"/>
    <w:rsid w:val="001B48B4"/>
    <w:rsid w:val="001B4A18"/>
    <w:rsid w:val="001B4B21"/>
    <w:rsid w:val="001B4DB2"/>
    <w:rsid w:val="001B4F40"/>
    <w:rsid w:val="001B5877"/>
    <w:rsid w:val="001B59C2"/>
    <w:rsid w:val="001B6016"/>
    <w:rsid w:val="001B61D1"/>
    <w:rsid w:val="001B655D"/>
    <w:rsid w:val="001B6660"/>
    <w:rsid w:val="001B6682"/>
    <w:rsid w:val="001B6820"/>
    <w:rsid w:val="001B692E"/>
    <w:rsid w:val="001B6949"/>
    <w:rsid w:val="001B6C01"/>
    <w:rsid w:val="001B707A"/>
    <w:rsid w:val="001B7092"/>
    <w:rsid w:val="001B717D"/>
    <w:rsid w:val="001B7265"/>
    <w:rsid w:val="001B766B"/>
    <w:rsid w:val="001B77A0"/>
    <w:rsid w:val="001B79FB"/>
    <w:rsid w:val="001C0389"/>
    <w:rsid w:val="001C0B7F"/>
    <w:rsid w:val="001C0C4B"/>
    <w:rsid w:val="001C0F20"/>
    <w:rsid w:val="001C13EA"/>
    <w:rsid w:val="001C1908"/>
    <w:rsid w:val="001C1921"/>
    <w:rsid w:val="001C1BC4"/>
    <w:rsid w:val="001C2050"/>
    <w:rsid w:val="001C2112"/>
    <w:rsid w:val="001C212E"/>
    <w:rsid w:val="001C255C"/>
    <w:rsid w:val="001C2A90"/>
    <w:rsid w:val="001C2C06"/>
    <w:rsid w:val="001C2C72"/>
    <w:rsid w:val="001C2D61"/>
    <w:rsid w:val="001C3407"/>
    <w:rsid w:val="001C3423"/>
    <w:rsid w:val="001C3992"/>
    <w:rsid w:val="001C4673"/>
    <w:rsid w:val="001C47A4"/>
    <w:rsid w:val="001C4AA6"/>
    <w:rsid w:val="001C4BFF"/>
    <w:rsid w:val="001C4DA7"/>
    <w:rsid w:val="001C5550"/>
    <w:rsid w:val="001C5B1F"/>
    <w:rsid w:val="001C6277"/>
    <w:rsid w:val="001C63E9"/>
    <w:rsid w:val="001C648C"/>
    <w:rsid w:val="001C6582"/>
    <w:rsid w:val="001C6883"/>
    <w:rsid w:val="001C6B47"/>
    <w:rsid w:val="001C6BC6"/>
    <w:rsid w:val="001C6C12"/>
    <w:rsid w:val="001C736C"/>
    <w:rsid w:val="001C7686"/>
    <w:rsid w:val="001C77B8"/>
    <w:rsid w:val="001C79E1"/>
    <w:rsid w:val="001C7A17"/>
    <w:rsid w:val="001C7AF3"/>
    <w:rsid w:val="001C7B41"/>
    <w:rsid w:val="001C7E64"/>
    <w:rsid w:val="001D0043"/>
    <w:rsid w:val="001D0078"/>
    <w:rsid w:val="001D03F6"/>
    <w:rsid w:val="001D0D3E"/>
    <w:rsid w:val="001D0D5C"/>
    <w:rsid w:val="001D0FDF"/>
    <w:rsid w:val="001D2316"/>
    <w:rsid w:val="001D2960"/>
    <w:rsid w:val="001D2AA3"/>
    <w:rsid w:val="001D2AAD"/>
    <w:rsid w:val="001D2BD9"/>
    <w:rsid w:val="001D328B"/>
    <w:rsid w:val="001D3571"/>
    <w:rsid w:val="001D3801"/>
    <w:rsid w:val="001D3B41"/>
    <w:rsid w:val="001D3C22"/>
    <w:rsid w:val="001D3C27"/>
    <w:rsid w:val="001D3ED5"/>
    <w:rsid w:val="001D3EEA"/>
    <w:rsid w:val="001D4613"/>
    <w:rsid w:val="001D4736"/>
    <w:rsid w:val="001D4E9A"/>
    <w:rsid w:val="001D50DB"/>
    <w:rsid w:val="001D5269"/>
    <w:rsid w:val="001D52F5"/>
    <w:rsid w:val="001D56CD"/>
    <w:rsid w:val="001D57B0"/>
    <w:rsid w:val="001D59CA"/>
    <w:rsid w:val="001D5F89"/>
    <w:rsid w:val="001D614C"/>
    <w:rsid w:val="001D667D"/>
    <w:rsid w:val="001D66A9"/>
    <w:rsid w:val="001D6865"/>
    <w:rsid w:val="001D6CF9"/>
    <w:rsid w:val="001D6E79"/>
    <w:rsid w:val="001D74D8"/>
    <w:rsid w:val="001D7B06"/>
    <w:rsid w:val="001D7BBA"/>
    <w:rsid w:val="001D7EC2"/>
    <w:rsid w:val="001E0071"/>
    <w:rsid w:val="001E07C8"/>
    <w:rsid w:val="001E0FEF"/>
    <w:rsid w:val="001E1476"/>
    <w:rsid w:val="001E185D"/>
    <w:rsid w:val="001E1908"/>
    <w:rsid w:val="001E1EF6"/>
    <w:rsid w:val="001E2AFB"/>
    <w:rsid w:val="001E2BBA"/>
    <w:rsid w:val="001E2DAA"/>
    <w:rsid w:val="001E3064"/>
    <w:rsid w:val="001E308B"/>
    <w:rsid w:val="001E3793"/>
    <w:rsid w:val="001E3806"/>
    <w:rsid w:val="001E3B70"/>
    <w:rsid w:val="001E3BDC"/>
    <w:rsid w:val="001E401E"/>
    <w:rsid w:val="001E4786"/>
    <w:rsid w:val="001E4CD8"/>
    <w:rsid w:val="001E4DF1"/>
    <w:rsid w:val="001E50B1"/>
    <w:rsid w:val="001E5248"/>
    <w:rsid w:val="001E542A"/>
    <w:rsid w:val="001E585E"/>
    <w:rsid w:val="001E5965"/>
    <w:rsid w:val="001E5D29"/>
    <w:rsid w:val="001E64DB"/>
    <w:rsid w:val="001E64F0"/>
    <w:rsid w:val="001E65D1"/>
    <w:rsid w:val="001E66AD"/>
    <w:rsid w:val="001E679C"/>
    <w:rsid w:val="001E700A"/>
    <w:rsid w:val="001E7457"/>
    <w:rsid w:val="001E7901"/>
    <w:rsid w:val="001E7BFA"/>
    <w:rsid w:val="001F07E7"/>
    <w:rsid w:val="001F153B"/>
    <w:rsid w:val="001F1E6B"/>
    <w:rsid w:val="001F2020"/>
    <w:rsid w:val="001F2420"/>
    <w:rsid w:val="001F256C"/>
    <w:rsid w:val="001F25D7"/>
    <w:rsid w:val="001F2A30"/>
    <w:rsid w:val="001F2DC9"/>
    <w:rsid w:val="001F2E30"/>
    <w:rsid w:val="001F31ED"/>
    <w:rsid w:val="001F3214"/>
    <w:rsid w:val="001F379A"/>
    <w:rsid w:val="001F4D6A"/>
    <w:rsid w:val="001F5206"/>
    <w:rsid w:val="001F52D2"/>
    <w:rsid w:val="001F550F"/>
    <w:rsid w:val="001F55C8"/>
    <w:rsid w:val="001F55DF"/>
    <w:rsid w:val="001F5928"/>
    <w:rsid w:val="001F5D44"/>
    <w:rsid w:val="001F5DF9"/>
    <w:rsid w:val="001F5E5D"/>
    <w:rsid w:val="001F616B"/>
    <w:rsid w:val="001F68F9"/>
    <w:rsid w:val="001F6CDA"/>
    <w:rsid w:val="001F703D"/>
    <w:rsid w:val="001F7110"/>
    <w:rsid w:val="001F7428"/>
    <w:rsid w:val="001F7674"/>
    <w:rsid w:val="001F7B4B"/>
    <w:rsid w:val="001F7CE8"/>
    <w:rsid w:val="002000C0"/>
    <w:rsid w:val="002002FB"/>
    <w:rsid w:val="0020034A"/>
    <w:rsid w:val="0020082B"/>
    <w:rsid w:val="002008CB"/>
    <w:rsid w:val="0020091E"/>
    <w:rsid w:val="00200B80"/>
    <w:rsid w:val="00201418"/>
    <w:rsid w:val="0020191D"/>
    <w:rsid w:val="00201DAE"/>
    <w:rsid w:val="00202BE5"/>
    <w:rsid w:val="00202E79"/>
    <w:rsid w:val="0020354C"/>
    <w:rsid w:val="00203BE3"/>
    <w:rsid w:val="00203F9B"/>
    <w:rsid w:val="00204202"/>
    <w:rsid w:val="00204A1C"/>
    <w:rsid w:val="00204C02"/>
    <w:rsid w:val="00204CE2"/>
    <w:rsid w:val="002051A8"/>
    <w:rsid w:val="002051BF"/>
    <w:rsid w:val="00205396"/>
    <w:rsid w:val="00205652"/>
    <w:rsid w:val="0020584E"/>
    <w:rsid w:val="00205918"/>
    <w:rsid w:val="00205BFD"/>
    <w:rsid w:val="002060C8"/>
    <w:rsid w:val="00206280"/>
    <w:rsid w:val="002063D8"/>
    <w:rsid w:val="00206EBA"/>
    <w:rsid w:val="00206EDD"/>
    <w:rsid w:val="002070F0"/>
    <w:rsid w:val="002073A9"/>
    <w:rsid w:val="00207874"/>
    <w:rsid w:val="00207E26"/>
    <w:rsid w:val="00210034"/>
    <w:rsid w:val="0021067A"/>
    <w:rsid w:val="00210814"/>
    <w:rsid w:val="002109D5"/>
    <w:rsid w:val="00210A3B"/>
    <w:rsid w:val="00210F6D"/>
    <w:rsid w:val="00210FB6"/>
    <w:rsid w:val="002114D2"/>
    <w:rsid w:val="002115DB"/>
    <w:rsid w:val="0021186F"/>
    <w:rsid w:val="002119C9"/>
    <w:rsid w:val="00211A86"/>
    <w:rsid w:val="00211CAF"/>
    <w:rsid w:val="0021219A"/>
    <w:rsid w:val="00212758"/>
    <w:rsid w:val="002129B9"/>
    <w:rsid w:val="00212E2D"/>
    <w:rsid w:val="00212ED2"/>
    <w:rsid w:val="002132AB"/>
    <w:rsid w:val="00213997"/>
    <w:rsid w:val="00213AC6"/>
    <w:rsid w:val="00213C94"/>
    <w:rsid w:val="00213ECB"/>
    <w:rsid w:val="002140CB"/>
    <w:rsid w:val="002140EC"/>
    <w:rsid w:val="002141A2"/>
    <w:rsid w:val="002150C5"/>
    <w:rsid w:val="002156C6"/>
    <w:rsid w:val="00215A46"/>
    <w:rsid w:val="00215AC3"/>
    <w:rsid w:val="00215B23"/>
    <w:rsid w:val="00215F3E"/>
    <w:rsid w:val="0021661D"/>
    <w:rsid w:val="002169A4"/>
    <w:rsid w:val="00216DB7"/>
    <w:rsid w:val="00216E27"/>
    <w:rsid w:val="0021701F"/>
    <w:rsid w:val="00217033"/>
    <w:rsid w:val="002170B7"/>
    <w:rsid w:val="002177E1"/>
    <w:rsid w:val="00217CBF"/>
    <w:rsid w:val="00217F57"/>
    <w:rsid w:val="002207A7"/>
    <w:rsid w:val="00220A11"/>
    <w:rsid w:val="00220BBF"/>
    <w:rsid w:val="00220DEE"/>
    <w:rsid w:val="0022102D"/>
    <w:rsid w:val="002217F7"/>
    <w:rsid w:val="0022189B"/>
    <w:rsid w:val="002223B6"/>
    <w:rsid w:val="002228CF"/>
    <w:rsid w:val="00223A78"/>
    <w:rsid w:val="00223C79"/>
    <w:rsid w:val="00224108"/>
    <w:rsid w:val="002245DE"/>
    <w:rsid w:val="00224857"/>
    <w:rsid w:val="002250EA"/>
    <w:rsid w:val="002256F7"/>
    <w:rsid w:val="00226653"/>
    <w:rsid w:val="002267BA"/>
    <w:rsid w:val="002267DC"/>
    <w:rsid w:val="00226803"/>
    <w:rsid w:val="0022685D"/>
    <w:rsid w:val="00227D7B"/>
    <w:rsid w:val="00227F3C"/>
    <w:rsid w:val="00230440"/>
    <w:rsid w:val="00230507"/>
    <w:rsid w:val="002305BD"/>
    <w:rsid w:val="0023068F"/>
    <w:rsid w:val="00230EC9"/>
    <w:rsid w:val="0023105B"/>
    <w:rsid w:val="002312C2"/>
    <w:rsid w:val="002313F6"/>
    <w:rsid w:val="00231A60"/>
    <w:rsid w:val="00231C80"/>
    <w:rsid w:val="00231DDB"/>
    <w:rsid w:val="0023258E"/>
    <w:rsid w:val="00232786"/>
    <w:rsid w:val="002328C7"/>
    <w:rsid w:val="00232A4E"/>
    <w:rsid w:val="00232FE4"/>
    <w:rsid w:val="002331DB"/>
    <w:rsid w:val="002336D0"/>
    <w:rsid w:val="0023383B"/>
    <w:rsid w:val="00233870"/>
    <w:rsid w:val="00233BFE"/>
    <w:rsid w:val="00233DCD"/>
    <w:rsid w:val="00233F33"/>
    <w:rsid w:val="00235A89"/>
    <w:rsid w:val="00235C49"/>
    <w:rsid w:val="0023621B"/>
    <w:rsid w:val="00236319"/>
    <w:rsid w:val="0023634B"/>
    <w:rsid w:val="002364DA"/>
    <w:rsid w:val="00236598"/>
    <w:rsid w:val="00236C91"/>
    <w:rsid w:val="00236F57"/>
    <w:rsid w:val="00237A1A"/>
    <w:rsid w:val="00237B00"/>
    <w:rsid w:val="00237ED0"/>
    <w:rsid w:val="0024047A"/>
    <w:rsid w:val="00240972"/>
    <w:rsid w:val="00240B2A"/>
    <w:rsid w:val="00240D5E"/>
    <w:rsid w:val="00240E09"/>
    <w:rsid w:val="00241334"/>
    <w:rsid w:val="00241445"/>
    <w:rsid w:val="002415AB"/>
    <w:rsid w:val="002416AA"/>
    <w:rsid w:val="002418D4"/>
    <w:rsid w:val="002418E2"/>
    <w:rsid w:val="00241D2F"/>
    <w:rsid w:val="00241F3B"/>
    <w:rsid w:val="002420EF"/>
    <w:rsid w:val="002424D8"/>
    <w:rsid w:val="002426EF"/>
    <w:rsid w:val="002427B1"/>
    <w:rsid w:val="002428BC"/>
    <w:rsid w:val="0024296F"/>
    <w:rsid w:val="002429E4"/>
    <w:rsid w:val="00243268"/>
    <w:rsid w:val="002432C3"/>
    <w:rsid w:val="00243508"/>
    <w:rsid w:val="002435AF"/>
    <w:rsid w:val="0024366A"/>
    <w:rsid w:val="002436B5"/>
    <w:rsid w:val="002438BC"/>
    <w:rsid w:val="002438F3"/>
    <w:rsid w:val="00243917"/>
    <w:rsid w:val="00243CE2"/>
    <w:rsid w:val="002441A6"/>
    <w:rsid w:val="002459ED"/>
    <w:rsid w:val="00246271"/>
    <w:rsid w:val="002464EA"/>
    <w:rsid w:val="0024667A"/>
    <w:rsid w:val="002466AD"/>
    <w:rsid w:val="002467FE"/>
    <w:rsid w:val="002469B8"/>
    <w:rsid w:val="00246C5B"/>
    <w:rsid w:val="00246E07"/>
    <w:rsid w:val="00246FEE"/>
    <w:rsid w:val="0024719F"/>
    <w:rsid w:val="002472D1"/>
    <w:rsid w:val="0024735B"/>
    <w:rsid w:val="0024747E"/>
    <w:rsid w:val="002476CB"/>
    <w:rsid w:val="0024786B"/>
    <w:rsid w:val="00247B73"/>
    <w:rsid w:val="00247D3E"/>
    <w:rsid w:val="0025047D"/>
    <w:rsid w:val="002508C9"/>
    <w:rsid w:val="002508FA"/>
    <w:rsid w:val="00250A0C"/>
    <w:rsid w:val="00250FBC"/>
    <w:rsid w:val="002513B3"/>
    <w:rsid w:val="0025156E"/>
    <w:rsid w:val="002515BE"/>
    <w:rsid w:val="0025164E"/>
    <w:rsid w:val="00251AE0"/>
    <w:rsid w:val="002521CD"/>
    <w:rsid w:val="0025237E"/>
    <w:rsid w:val="002524B6"/>
    <w:rsid w:val="0025294B"/>
    <w:rsid w:val="002529A8"/>
    <w:rsid w:val="00252ABD"/>
    <w:rsid w:val="0025300D"/>
    <w:rsid w:val="0025305B"/>
    <w:rsid w:val="0025319F"/>
    <w:rsid w:val="00253AD9"/>
    <w:rsid w:val="00253C6C"/>
    <w:rsid w:val="00253EA9"/>
    <w:rsid w:val="00254224"/>
    <w:rsid w:val="00254234"/>
    <w:rsid w:val="0025453A"/>
    <w:rsid w:val="00254842"/>
    <w:rsid w:val="00254D47"/>
    <w:rsid w:val="00254D9D"/>
    <w:rsid w:val="002551C0"/>
    <w:rsid w:val="00255799"/>
    <w:rsid w:val="00255F22"/>
    <w:rsid w:val="002566DB"/>
    <w:rsid w:val="00256936"/>
    <w:rsid w:val="00257150"/>
    <w:rsid w:val="002571F9"/>
    <w:rsid w:val="00257382"/>
    <w:rsid w:val="00257423"/>
    <w:rsid w:val="0025751F"/>
    <w:rsid w:val="002579FD"/>
    <w:rsid w:val="00257D76"/>
    <w:rsid w:val="00257F1C"/>
    <w:rsid w:val="00257F2F"/>
    <w:rsid w:val="00257F62"/>
    <w:rsid w:val="00257FCC"/>
    <w:rsid w:val="00260267"/>
    <w:rsid w:val="00260513"/>
    <w:rsid w:val="00260DBD"/>
    <w:rsid w:val="00261119"/>
    <w:rsid w:val="00261178"/>
    <w:rsid w:val="00261758"/>
    <w:rsid w:val="0026189F"/>
    <w:rsid w:val="002622E7"/>
    <w:rsid w:val="00262FE3"/>
    <w:rsid w:val="002637A5"/>
    <w:rsid w:val="00263901"/>
    <w:rsid w:val="00263D5D"/>
    <w:rsid w:val="00264872"/>
    <w:rsid w:val="00264BA7"/>
    <w:rsid w:val="00265168"/>
    <w:rsid w:val="002654BA"/>
    <w:rsid w:val="00265720"/>
    <w:rsid w:val="0026594A"/>
    <w:rsid w:val="002659D4"/>
    <w:rsid w:val="00266279"/>
    <w:rsid w:val="002664C6"/>
    <w:rsid w:val="002667E4"/>
    <w:rsid w:val="002667E6"/>
    <w:rsid w:val="002670E7"/>
    <w:rsid w:val="00267193"/>
    <w:rsid w:val="00267413"/>
    <w:rsid w:val="0026772E"/>
    <w:rsid w:val="00267A86"/>
    <w:rsid w:val="002704A3"/>
    <w:rsid w:val="002704FD"/>
    <w:rsid w:val="002711E1"/>
    <w:rsid w:val="00271BAC"/>
    <w:rsid w:val="00271C94"/>
    <w:rsid w:val="00272128"/>
    <w:rsid w:val="002721DF"/>
    <w:rsid w:val="00272721"/>
    <w:rsid w:val="002729F0"/>
    <w:rsid w:val="00272AB0"/>
    <w:rsid w:val="00272E75"/>
    <w:rsid w:val="00273010"/>
    <w:rsid w:val="0027302A"/>
    <w:rsid w:val="0027385B"/>
    <w:rsid w:val="00273C3D"/>
    <w:rsid w:val="00273EB9"/>
    <w:rsid w:val="0027447A"/>
    <w:rsid w:val="002745B7"/>
    <w:rsid w:val="002746A1"/>
    <w:rsid w:val="0027483B"/>
    <w:rsid w:val="002752C6"/>
    <w:rsid w:val="00275FB6"/>
    <w:rsid w:val="0027603D"/>
    <w:rsid w:val="002762B9"/>
    <w:rsid w:val="002762E3"/>
    <w:rsid w:val="00276352"/>
    <w:rsid w:val="00276462"/>
    <w:rsid w:val="002766F0"/>
    <w:rsid w:val="00276DBF"/>
    <w:rsid w:val="002777CD"/>
    <w:rsid w:val="002778AC"/>
    <w:rsid w:val="00277CCA"/>
    <w:rsid w:val="00280140"/>
    <w:rsid w:val="0028051C"/>
    <w:rsid w:val="0028091D"/>
    <w:rsid w:val="00280A58"/>
    <w:rsid w:val="00280C9E"/>
    <w:rsid w:val="00280CA2"/>
    <w:rsid w:val="00280D2F"/>
    <w:rsid w:val="002811EC"/>
    <w:rsid w:val="00281557"/>
    <w:rsid w:val="0028208F"/>
    <w:rsid w:val="002821F2"/>
    <w:rsid w:val="00282545"/>
    <w:rsid w:val="00282601"/>
    <w:rsid w:val="00282FC0"/>
    <w:rsid w:val="002832CD"/>
    <w:rsid w:val="00283A86"/>
    <w:rsid w:val="00284A3F"/>
    <w:rsid w:val="00284BC7"/>
    <w:rsid w:val="00284D45"/>
    <w:rsid w:val="00284F03"/>
    <w:rsid w:val="00285380"/>
    <w:rsid w:val="0028546D"/>
    <w:rsid w:val="00285F78"/>
    <w:rsid w:val="002863C3"/>
    <w:rsid w:val="002864A5"/>
    <w:rsid w:val="00286A1D"/>
    <w:rsid w:val="00286A27"/>
    <w:rsid w:val="00286A95"/>
    <w:rsid w:val="002904A9"/>
    <w:rsid w:val="002906DD"/>
    <w:rsid w:val="0029072F"/>
    <w:rsid w:val="0029089A"/>
    <w:rsid w:val="00290A1D"/>
    <w:rsid w:val="00290CD7"/>
    <w:rsid w:val="002913D3"/>
    <w:rsid w:val="00291704"/>
    <w:rsid w:val="002918AF"/>
    <w:rsid w:val="00291A4E"/>
    <w:rsid w:val="00291D0C"/>
    <w:rsid w:val="0029203B"/>
    <w:rsid w:val="0029217D"/>
    <w:rsid w:val="00292247"/>
    <w:rsid w:val="00292310"/>
    <w:rsid w:val="00292329"/>
    <w:rsid w:val="0029241A"/>
    <w:rsid w:val="00292500"/>
    <w:rsid w:val="00292769"/>
    <w:rsid w:val="00292C35"/>
    <w:rsid w:val="00292D4B"/>
    <w:rsid w:val="00292F06"/>
    <w:rsid w:val="0029300E"/>
    <w:rsid w:val="00293107"/>
    <w:rsid w:val="00293511"/>
    <w:rsid w:val="002936FA"/>
    <w:rsid w:val="002946C5"/>
    <w:rsid w:val="00294829"/>
    <w:rsid w:val="00294B30"/>
    <w:rsid w:val="00294C2B"/>
    <w:rsid w:val="00295882"/>
    <w:rsid w:val="00295E6D"/>
    <w:rsid w:val="00295F01"/>
    <w:rsid w:val="002960A2"/>
    <w:rsid w:val="00296636"/>
    <w:rsid w:val="002966D4"/>
    <w:rsid w:val="002967D0"/>
    <w:rsid w:val="00296819"/>
    <w:rsid w:val="0029685E"/>
    <w:rsid w:val="00296A44"/>
    <w:rsid w:val="00297D67"/>
    <w:rsid w:val="002A00DA"/>
    <w:rsid w:val="002A041F"/>
    <w:rsid w:val="002A04B7"/>
    <w:rsid w:val="002A04C1"/>
    <w:rsid w:val="002A0535"/>
    <w:rsid w:val="002A0660"/>
    <w:rsid w:val="002A0C28"/>
    <w:rsid w:val="002A0CBD"/>
    <w:rsid w:val="002A0DA5"/>
    <w:rsid w:val="002A0EA7"/>
    <w:rsid w:val="002A1157"/>
    <w:rsid w:val="002A1228"/>
    <w:rsid w:val="002A150B"/>
    <w:rsid w:val="002A1593"/>
    <w:rsid w:val="002A1BE8"/>
    <w:rsid w:val="002A1CAE"/>
    <w:rsid w:val="002A22EC"/>
    <w:rsid w:val="002A27CF"/>
    <w:rsid w:val="002A400D"/>
    <w:rsid w:val="002A40F4"/>
    <w:rsid w:val="002A43B3"/>
    <w:rsid w:val="002A4B28"/>
    <w:rsid w:val="002A5174"/>
    <w:rsid w:val="002A52F4"/>
    <w:rsid w:val="002A5399"/>
    <w:rsid w:val="002A5448"/>
    <w:rsid w:val="002A568E"/>
    <w:rsid w:val="002A5A34"/>
    <w:rsid w:val="002A5DF4"/>
    <w:rsid w:val="002A6679"/>
    <w:rsid w:val="002A6A7B"/>
    <w:rsid w:val="002A6ACA"/>
    <w:rsid w:val="002A6EAC"/>
    <w:rsid w:val="002A6F43"/>
    <w:rsid w:val="002A70AF"/>
    <w:rsid w:val="002A72D5"/>
    <w:rsid w:val="002A74B9"/>
    <w:rsid w:val="002A7581"/>
    <w:rsid w:val="002A7657"/>
    <w:rsid w:val="002A77D4"/>
    <w:rsid w:val="002A7A68"/>
    <w:rsid w:val="002A7E82"/>
    <w:rsid w:val="002B08E6"/>
    <w:rsid w:val="002B0DCA"/>
    <w:rsid w:val="002B0F76"/>
    <w:rsid w:val="002B12A0"/>
    <w:rsid w:val="002B1864"/>
    <w:rsid w:val="002B1E84"/>
    <w:rsid w:val="002B2084"/>
    <w:rsid w:val="002B2444"/>
    <w:rsid w:val="002B281C"/>
    <w:rsid w:val="002B28DC"/>
    <w:rsid w:val="002B299A"/>
    <w:rsid w:val="002B2DF5"/>
    <w:rsid w:val="002B2F23"/>
    <w:rsid w:val="002B338E"/>
    <w:rsid w:val="002B363F"/>
    <w:rsid w:val="002B3A91"/>
    <w:rsid w:val="002B3F4F"/>
    <w:rsid w:val="002B401B"/>
    <w:rsid w:val="002B423E"/>
    <w:rsid w:val="002B44A6"/>
    <w:rsid w:val="002B4FFB"/>
    <w:rsid w:val="002B5122"/>
    <w:rsid w:val="002B5759"/>
    <w:rsid w:val="002B5D44"/>
    <w:rsid w:val="002B61A2"/>
    <w:rsid w:val="002B61C9"/>
    <w:rsid w:val="002B6A5D"/>
    <w:rsid w:val="002B6E78"/>
    <w:rsid w:val="002B7177"/>
    <w:rsid w:val="002B7A8E"/>
    <w:rsid w:val="002B7C03"/>
    <w:rsid w:val="002B7F19"/>
    <w:rsid w:val="002C06A0"/>
    <w:rsid w:val="002C0B03"/>
    <w:rsid w:val="002C1026"/>
    <w:rsid w:val="002C1516"/>
    <w:rsid w:val="002C19B4"/>
    <w:rsid w:val="002C1AC7"/>
    <w:rsid w:val="002C1D32"/>
    <w:rsid w:val="002C24BB"/>
    <w:rsid w:val="002C28D8"/>
    <w:rsid w:val="002C2FED"/>
    <w:rsid w:val="002C352B"/>
    <w:rsid w:val="002C3D6B"/>
    <w:rsid w:val="002C431E"/>
    <w:rsid w:val="002C43BB"/>
    <w:rsid w:val="002C45E8"/>
    <w:rsid w:val="002C4C17"/>
    <w:rsid w:val="002C4E61"/>
    <w:rsid w:val="002C5202"/>
    <w:rsid w:val="002C54BB"/>
    <w:rsid w:val="002C576C"/>
    <w:rsid w:val="002C5D96"/>
    <w:rsid w:val="002C6092"/>
    <w:rsid w:val="002C617A"/>
    <w:rsid w:val="002C65A6"/>
    <w:rsid w:val="002C6FEA"/>
    <w:rsid w:val="002C7497"/>
    <w:rsid w:val="002C74C0"/>
    <w:rsid w:val="002C7748"/>
    <w:rsid w:val="002C7752"/>
    <w:rsid w:val="002C79CF"/>
    <w:rsid w:val="002C7C03"/>
    <w:rsid w:val="002D065F"/>
    <w:rsid w:val="002D07AA"/>
    <w:rsid w:val="002D088B"/>
    <w:rsid w:val="002D0ADE"/>
    <w:rsid w:val="002D0D78"/>
    <w:rsid w:val="002D19B6"/>
    <w:rsid w:val="002D1B5C"/>
    <w:rsid w:val="002D1C5B"/>
    <w:rsid w:val="002D1EFF"/>
    <w:rsid w:val="002D20DB"/>
    <w:rsid w:val="002D2D6D"/>
    <w:rsid w:val="002D2FFF"/>
    <w:rsid w:val="002D3253"/>
    <w:rsid w:val="002D363F"/>
    <w:rsid w:val="002D3C89"/>
    <w:rsid w:val="002D44A6"/>
    <w:rsid w:val="002D4698"/>
    <w:rsid w:val="002D47BC"/>
    <w:rsid w:val="002D47D3"/>
    <w:rsid w:val="002D48AC"/>
    <w:rsid w:val="002D49A1"/>
    <w:rsid w:val="002D4C48"/>
    <w:rsid w:val="002D50CB"/>
    <w:rsid w:val="002D5190"/>
    <w:rsid w:val="002D573B"/>
    <w:rsid w:val="002D57F6"/>
    <w:rsid w:val="002D5C16"/>
    <w:rsid w:val="002D65D9"/>
    <w:rsid w:val="002D6D10"/>
    <w:rsid w:val="002D6EA3"/>
    <w:rsid w:val="002D7312"/>
    <w:rsid w:val="002D75B8"/>
    <w:rsid w:val="002D78C9"/>
    <w:rsid w:val="002D7B9E"/>
    <w:rsid w:val="002E0291"/>
    <w:rsid w:val="002E05DD"/>
    <w:rsid w:val="002E066F"/>
    <w:rsid w:val="002E0AC0"/>
    <w:rsid w:val="002E139E"/>
    <w:rsid w:val="002E1424"/>
    <w:rsid w:val="002E1A0F"/>
    <w:rsid w:val="002E2288"/>
    <w:rsid w:val="002E2BFD"/>
    <w:rsid w:val="002E30D4"/>
    <w:rsid w:val="002E30E4"/>
    <w:rsid w:val="002E34FD"/>
    <w:rsid w:val="002E3535"/>
    <w:rsid w:val="002E4250"/>
    <w:rsid w:val="002E4865"/>
    <w:rsid w:val="002E4B54"/>
    <w:rsid w:val="002E4CA1"/>
    <w:rsid w:val="002E51A2"/>
    <w:rsid w:val="002E53B4"/>
    <w:rsid w:val="002E55B6"/>
    <w:rsid w:val="002E5EA4"/>
    <w:rsid w:val="002E5ED6"/>
    <w:rsid w:val="002E602E"/>
    <w:rsid w:val="002E6109"/>
    <w:rsid w:val="002E62DA"/>
    <w:rsid w:val="002E71EE"/>
    <w:rsid w:val="002E7338"/>
    <w:rsid w:val="002E7345"/>
    <w:rsid w:val="002E7A30"/>
    <w:rsid w:val="002E7C77"/>
    <w:rsid w:val="002E7E2D"/>
    <w:rsid w:val="002F17CA"/>
    <w:rsid w:val="002F18D3"/>
    <w:rsid w:val="002F19F9"/>
    <w:rsid w:val="002F1A33"/>
    <w:rsid w:val="002F2033"/>
    <w:rsid w:val="002F205F"/>
    <w:rsid w:val="002F2208"/>
    <w:rsid w:val="002F245E"/>
    <w:rsid w:val="002F246C"/>
    <w:rsid w:val="002F389C"/>
    <w:rsid w:val="002F3E2B"/>
    <w:rsid w:val="002F4155"/>
    <w:rsid w:val="002F4435"/>
    <w:rsid w:val="002F465D"/>
    <w:rsid w:val="002F4745"/>
    <w:rsid w:val="002F5012"/>
    <w:rsid w:val="002F5182"/>
    <w:rsid w:val="002F5187"/>
    <w:rsid w:val="002F5602"/>
    <w:rsid w:val="002F5B9E"/>
    <w:rsid w:val="002F5BD8"/>
    <w:rsid w:val="002F5D5E"/>
    <w:rsid w:val="002F62B4"/>
    <w:rsid w:val="002F634B"/>
    <w:rsid w:val="002F6946"/>
    <w:rsid w:val="002F6E15"/>
    <w:rsid w:val="002F6FCF"/>
    <w:rsid w:val="002F7947"/>
    <w:rsid w:val="002F7D2A"/>
    <w:rsid w:val="0030011C"/>
    <w:rsid w:val="00300649"/>
    <w:rsid w:val="00300A53"/>
    <w:rsid w:val="00300CCD"/>
    <w:rsid w:val="00300EA6"/>
    <w:rsid w:val="00301078"/>
    <w:rsid w:val="003019B1"/>
    <w:rsid w:val="00301DA8"/>
    <w:rsid w:val="0030251C"/>
    <w:rsid w:val="00302615"/>
    <w:rsid w:val="0030292A"/>
    <w:rsid w:val="00302AAC"/>
    <w:rsid w:val="00302C27"/>
    <w:rsid w:val="00302D26"/>
    <w:rsid w:val="00302D64"/>
    <w:rsid w:val="0030311C"/>
    <w:rsid w:val="00303248"/>
    <w:rsid w:val="00303415"/>
    <w:rsid w:val="003035FD"/>
    <w:rsid w:val="00303C73"/>
    <w:rsid w:val="00303CD8"/>
    <w:rsid w:val="00303E90"/>
    <w:rsid w:val="00304780"/>
    <w:rsid w:val="0030497B"/>
    <w:rsid w:val="00304D1B"/>
    <w:rsid w:val="00305196"/>
    <w:rsid w:val="00305306"/>
    <w:rsid w:val="0030580B"/>
    <w:rsid w:val="003058E2"/>
    <w:rsid w:val="00305BEC"/>
    <w:rsid w:val="00305E2C"/>
    <w:rsid w:val="003067CD"/>
    <w:rsid w:val="00306971"/>
    <w:rsid w:val="00307CBE"/>
    <w:rsid w:val="00307CEE"/>
    <w:rsid w:val="00307E13"/>
    <w:rsid w:val="00307E2C"/>
    <w:rsid w:val="00310002"/>
    <w:rsid w:val="0031017C"/>
    <w:rsid w:val="00310B06"/>
    <w:rsid w:val="00310B08"/>
    <w:rsid w:val="00310B95"/>
    <w:rsid w:val="00310D22"/>
    <w:rsid w:val="0031125F"/>
    <w:rsid w:val="0031167F"/>
    <w:rsid w:val="00311EFF"/>
    <w:rsid w:val="003122B1"/>
    <w:rsid w:val="0031256E"/>
    <w:rsid w:val="00312583"/>
    <w:rsid w:val="003125C0"/>
    <w:rsid w:val="00312769"/>
    <w:rsid w:val="00312896"/>
    <w:rsid w:val="003128D5"/>
    <w:rsid w:val="00312EA0"/>
    <w:rsid w:val="00313155"/>
    <w:rsid w:val="003136BF"/>
    <w:rsid w:val="00313C09"/>
    <w:rsid w:val="00313C0E"/>
    <w:rsid w:val="00313F8A"/>
    <w:rsid w:val="00315043"/>
    <w:rsid w:val="00315259"/>
    <w:rsid w:val="00315412"/>
    <w:rsid w:val="00315A6B"/>
    <w:rsid w:val="00315CBE"/>
    <w:rsid w:val="00315D10"/>
    <w:rsid w:val="00316085"/>
    <w:rsid w:val="003164AC"/>
    <w:rsid w:val="00316543"/>
    <w:rsid w:val="00316771"/>
    <w:rsid w:val="00316786"/>
    <w:rsid w:val="003169A5"/>
    <w:rsid w:val="003170D0"/>
    <w:rsid w:val="003171EE"/>
    <w:rsid w:val="003173D2"/>
    <w:rsid w:val="00317CEA"/>
    <w:rsid w:val="00320638"/>
    <w:rsid w:val="0032071F"/>
    <w:rsid w:val="00320A0A"/>
    <w:rsid w:val="00320D67"/>
    <w:rsid w:val="00321CB1"/>
    <w:rsid w:val="00321F83"/>
    <w:rsid w:val="00322593"/>
    <w:rsid w:val="003226D6"/>
    <w:rsid w:val="0032277E"/>
    <w:rsid w:val="003227F3"/>
    <w:rsid w:val="00322849"/>
    <w:rsid w:val="00322B1D"/>
    <w:rsid w:val="00322D25"/>
    <w:rsid w:val="00323125"/>
    <w:rsid w:val="00323235"/>
    <w:rsid w:val="0032359E"/>
    <w:rsid w:val="00323F60"/>
    <w:rsid w:val="00324488"/>
    <w:rsid w:val="00324B68"/>
    <w:rsid w:val="00324C7E"/>
    <w:rsid w:val="00325243"/>
    <w:rsid w:val="00325583"/>
    <w:rsid w:val="0032572B"/>
    <w:rsid w:val="00325877"/>
    <w:rsid w:val="0032592E"/>
    <w:rsid w:val="00325D75"/>
    <w:rsid w:val="00325F53"/>
    <w:rsid w:val="0032648B"/>
    <w:rsid w:val="00326B6D"/>
    <w:rsid w:val="00326DDC"/>
    <w:rsid w:val="00326F3A"/>
    <w:rsid w:val="00326FEE"/>
    <w:rsid w:val="00330374"/>
    <w:rsid w:val="00330674"/>
    <w:rsid w:val="003307C3"/>
    <w:rsid w:val="00330844"/>
    <w:rsid w:val="0033103F"/>
    <w:rsid w:val="0033135B"/>
    <w:rsid w:val="0033139B"/>
    <w:rsid w:val="00331AA1"/>
    <w:rsid w:val="00331D0A"/>
    <w:rsid w:val="00331D9E"/>
    <w:rsid w:val="00332054"/>
    <w:rsid w:val="003321A6"/>
    <w:rsid w:val="0033294B"/>
    <w:rsid w:val="003329D0"/>
    <w:rsid w:val="00332F60"/>
    <w:rsid w:val="00333783"/>
    <w:rsid w:val="0033378B"/>
    <w:rsid w:val="0033388E"/>
    <w:rsid w:val="00333D15"/>
    <w:rsid w:val="00334A6B"/>
    <w:rsid w:val="00334EF3"/>
    <w:rsid w:val="00335057"/>
    <w:rsid w:val="0033526E"/>
    <w:rsid w:val="00335588"/>
    <w:rsid w:val="0033577A"/>
    <w:rsid w:val="00335CE0"/>
    <w:rsid w:val="00336380"/>
    <w:rsid w:val="00336934"/>
    <w:rsid w:val="00336997"/>
    <w:rsid w:val="003369EC"/>
    <w:rsid w:val="00336B12"/>
    <w:rsid w:val="00336EE9"/>
    <w:rsid w:val="003371FC"/>
    <w:rsid w:val="0033730D"/>
    <w:rsid w:val="0033785F"/>
    <w:rsid w:val="003378B4"/>
    <w:rsid w:val="00337C32"/>
    <w:rsid w:val="00337D57"/>
    <w:rsid w:val="00340662"/>
    <w:rsid w:val="003413FB"/>
    <w:rsid w:val="00341400"/>
    <w:rsid w:val="00341AA0"/>
    <w:rsid w:val="00341B00"/>
    <w:rsid w:val="003423F3"/>
    <w:rsid w:val="0034281B"/>
    <w:rsid w:val="00342855"/>
    <w:rsid w:val="00342A15"/>
    <w:rsid w:val="00342D61"/>
    <w:rsid w:val="0034309F"/>
    <w:rsid w:val="0034333B"/>
    <w:rsid w:val="00343361"/>
    <w:rsid w:val="0034377B"/>
    <w:rsid w:val="0034453E"/>
    <w:rsid w:val="00344626"/>
    <w:rsid w:val="003446FB"/>
    <w:rsid w:val="00344A29"/>
    <w:rsid w:val="0034518B"/>
    <w:rsid w:val="003453F5"/>
    <w:rsid w:val="003455BA"/>
    <w:rsid w:val="00346208"/>
    <w:rsid w:val="00346643"/>
    <w:rsid w:val="00346942"/>
    <w:rsid w:val="00346C79"/>
    <w:rsid w:val="003475E0"/>
    <w:rsid w:val="003502FA"/>
    <w:rsid w:val="00350383"/>
    <w:rsid w:val="003503B2"/>
    <w:rsid w:val="00350723"/>
    <w:rsid w:val="0035079D"/>
    <w:rsid w:val="003519E8"/>
    <w:rsid w:val="003527F7"/>
    <w:rsid w:val="00352C9A"/>
    <w:rsid w:val="003530C3"/>
    <w:rsid w:val="00353234"/>
    <w:rsid w:val="003533F7"/>
    <w:rsid w:val="003537BA"/>
    <w:rsid w:val="00353823"/>
    <w:rsid w:val="00353902"/>
    <w:rsid w:val="0035427B"/>
    <w:rsid w:val="003547A4"/>
    <w:rsid w:val="00354C53"/>
    <w:rsid w:val="003550C2"/>
    <w:rsid w:val="0035517B"/>
    <w:rsid w:val="00355887"/>
    <w:rsid w:val="003558B4"/>
    <w:rsid w:val="00355D42"/>
    <w:rsid w:val="00355F45"/>
    <w:rsid w:val="00355FBA"/>
    <w:rsid w:val="00356547"/>
    <w:rsid w:val="00356752"/>
    <w:rsid w:val="00356862"/>
    <w:rsid w:val="00356AA3"/>
    <w:rsid w:val="00356B18"/>
    <w:rsid w:val="00356BE4"/>
    <w:rsid w:val="00356DB1"/>
    <w:rsid w:val="00356F97"/>
    <w:rsid w:val="003570D4"/>
    <w:rsid w:val="00357232"/>
    <w:rsid w:val="00357606"/>
    <w:rsid w:val="003579A0"/>
    <w:rsid w:val="00357E58"/>
    <w:rsid w:val="00357FAB"/>
    <w:rsid w:val="003600AA"/>
    <w:rsid w:val="003605D7"/>
    <w:rsid w:val="00360BAF"/>
    <w:rsid w:val="00360E72"/>
    <w:rsid w:val="00360F7E"/>
    <w:rsid w:val="003616F0"/>
    <w:rsid w:val="00361758"/>
    <w:rsid w:val="00361C62"/>
    <w:rsid w:val="00361E1D"/>
    <w:rsid w:val="00362091"/>
    <w:rsid w:val="0036209A"/>
    <w:rsid w:val="0036211B"/>
    <w:rsid w:val="00362359"/>
    <w:rsid w:val="00363078"/>
    <w:rsid w:val="0036313D"/>
    <w:rsid w:val="0036336C"/>
    <w:rsid w:val="003635E2"/>
    <w:rsid w:val="00363903"/>
    <w:rsid w:val="003639C1"/>
    <w:rsid w:val="00363A27"/>
    <w:rsid w:val="00363AB3"/>
    <w:rsid w:val="00363DA8"/>
    <w:rsid w:val="00364271"/>
    <w:rsid w:val="00364C9D"/>
    <w:rsid w:val="00364DEA"/>
    <w:rsid w:val="00364EC6"/>
    <w:rsid w:val="003652B3"/>
    <w:rsid w:val="00365553"/>
    <w:rsid w:val="00365568"/>
    <w:rsid w:val="00365A39"/>
    <w:rsid w:val="00365ED6"/>
    <w:rsid w:val="00365F2B"/>
    <w:rsid w:val="00366458"/>
    <w:rsid w:val="0036680D"/>
    <w:rsid w:val="00366A7E"/>
    <w:rsid w:val="00366C43"/>
    <w:rsid w:val="00366CD9"/>
    <w:rsid w:val="00366E28"/>
    <w:rsid w:val="00366E89"/>
    <w:rsid w:val="00367874"/>
    <w:rsid w:val="00367DF4"/>
    <w:rsid w:val="00367E2E"/>
    <w:rsid w:val="00367F21"/>
    <w:rsid w:val="0037024B"/>
    <w:rsid w:val="003704D1"/>
    <w:rsid w:val="003704F9"/>
    <w:rsid w:val="003705CF"/>
    <w:rsid w:val="00370723"/>
    <w:rsid w:val="00370FCE"/>
    <w:rsid w:val="003710A5"/>
    <w:rsid w:val="00371890"/>
    <w:rsid w:val="00371A44"/>
    <w:rsid w:val="00371CFC"/>
    <w:rsid w:val="00372437"/>
    <w:rsid w:val="0037247C"/>
    <w:rsid w:val="00372627"/>
    <w:rsid w:val="00372B48"/>
    <w:rsid w:val="00372D35"/>
    <w:rsid w:val="003735D5"/>
    <w:rsid w:val="00373DF7"/>
    <w:rsid w:val="00374185"/>
    <w:rsid w:val="00374821"/>
    <w:rsid w:val="00374C62"/>
    <w:rsid w:val="00374E08"/>
    <w:rsid w:val="003753B6"/>
    <w:rsid w:val="00375483"/>
    <w:rsid w:val="00375755"/>
    <w:rsid w:val="003758B5"/>
    <w:rsid w:val="00375AE3"/>
    <w:rsid w:val="00375CBF"/>
    <w:rsid w:val="003760E9"/>
    <w:rsid w:val="00376790"/>
    <w:rsid w:val="00376BBF"/>
    <w:rsid w:val="00376FE2"/>
    <w:rsid w:val="00376FF0"/>
    <w:rsid w:val="003770A9"/>
    <w:rsid w:val="003776A9"/>
    <w:rsid w:val="00377839"/>
    <w:rsid w:val="00377B14"/>
    <w:rsid w:val="00377D9A"/>
    <w:rsid w:val="003801A9"/>
    <w:rsid w:val="0038079F"/>
    <w:rsid w:val="00380B90"/>
    <w:rsid w:val="0038114A"/>
    <w:rsid w:val="00381978"/>
    <w:rsid w:val="003819A0"/>
    <w:rsid w:val="00381D6F"/>
    <w:rsid w:val="0038207A"/>
    <w:rsid w:val="003823D6"/>
    <w:rsid w:val="003824A5"/>
    <w:rsid w:val="003828A7"/>
    <w:rsid w:val="0038290E"/>
    <w:rsid w:val="00382BD0"/>
    <w:rsid w:val="00382F3A"/>
    <w:rsid w:val="00382F46"/>
    <w:rsid w:val="00382FDE"/>
    <w:rsid w:val="00383086"/>
    <w:rsid w:val="0038381B"/>
    <w:rsid w:val="00383B32"/>
    <w:rsid w:val="00383CDD"/>
    <w:rsid w:val="003843F0"/>
    <w:rsid w:val="00384475"/>
    <w:rsid w:val="003846AA"/>
    <w:rsid w:val="0038471E"/>
    <w:rsid w:val="00384D31"/>
    <w:rsid w:val="00384DE9"/>
    <w:rsid w:val="00385941"/>
    <w:rsid w:val="00385AF1"/>
    <w:rsid w:val="00386168"/>
    <w:rsid w:val="0038653A"/>
    <w:rsid w:val="00386639"/>
    <w:rsid w:val="00386AF1"/>
    <w:rsid w:val="00386DB1"/>
    <w:rsid w:val="0038708C"/>
    <w:rsid w:val="00387637"/>
    <w:rsid w:val="00387661"/>
    <w:rsid w:val="00387BBE"/>
    <w:rsid w:val="00387C2C"/>
    <w:rsid w:val="00387DD0"/>
    <w:rsid w:val="00387DE7"/>
    <w:rsid w:val="00387F45"/>
    <w:rsid w:val="00387FF7"/>
    <w:rsid w:val="0039012A"/>
    <w:rsid w:val="003902C8"/>
    <w:rsid w:val="00390489"/>
    <w:rsid w:val="003905A6"/>
    <w:rsid w:val="00390A43"/>
    <w:rsid w:val="00390AC4"/>
    <w:rsid w:val="0039223F"/>
    <w:rsid w:val="00393612"/>
    <w:rsid w:val="003936FC"/>
    <w:rsid w:val="003938C0"/>
    <w:rsid w:val="00393C41"/>
    <w:rsid w:val="00393D79"/>
    <w:rsid w:val="0039449D"/>
    <w:rsid w:val="00394515"/>
    <w:rsid w:val="0039483B"/>
    <w:rsid w:val="003949A7"/>
    <w:rsid w:val="00394AB4"/>
    <w:rsid w:val="00394B6A"/>
    <w:rsid w:val="00394CAB"/>
    <w:rsid w:val="0039524A"/>
    <w:rsid w:val="00395518"/>
    <w:rsid w:val="003955C1"/>
    <w:rsid w:val="00395C23"/>
    <w:rsid w:val="003962E8"/>
    <w:rsid w:val="00396303"/>
    <w:rsid w:val="0039666D"/>
    <w:rsid w:val="00396910"/>
    <w:rsid w:val="00396943"/>
    <w:rsid w:val="00396998"/>
    <w:rsid w:val="00396E15"/>
    <w:rsid w:val="00396EC5"/>
    <w:rsid w:val="00396EFF"/>
    <w:rsid w:val="003978B3"/>
    <w:rsid w:val="00397C6C"/>
    <w:rsid w:val="00397D81"/>
    <w:rsid w:val="003A0146"/>
    <w:rsid w:val="003A062F"/>
    <w:rsid w:val="003A068B"/>
    <w:rsid w:val="003A0BB2"/>
    <w:rsid w:val="003A0C4D"/>
    <w:rsid w:val="003A109B"/>
    <w:rsid w:val="003A1541"/>
    <w:rsid w:val="003A1689"/>
    <w:rsid w:val="003A1761"/>
    <w:rsid w:val="003A1B53"/>
    <w:rsid w:val="003A1C65"/>
    <w:rsid w:val="003A1E5A"/>
    <w:rsid w:val="003A2299"/>
    <w:rsid w:val="003A2366"/>
    <w:rsid w:val="003A282F"/>
    <w:rsid w:val="003A3A25"/>
    <w:rsid w:val="003A4654"/>
    <w:rsid w:val="003A46CA"/>
    <w:rsid w:val="003A4BA3"/>
    <w:rsid w:val="003A4E4E"/>
    <w:rsid w:val="003A4EDF"/>
    <w:rsid w:val="003A5256"/>
    <w:rsid w:val="003A52DB"/>
    <w:rsid w:val="003A5326"/>
    <w:rsid w:val="003A53A9"/>
    <w:rsid w:val="003A5742"/>
    <w:rsid w:val="003A59B1"/>
    <w:rsid w:val="003A601D"/>
    <w:rsid w:val="003A6443"/>
    <w:rsid w:val="003A65D0"/>
    <w:rsid w:val="003A66AB"/>
    <w:rsid w:val="003A6715"/>
    <w:rsid w:val="003A6A38"/>
    <w:rsid w:val="003A6BF0"/>
    <w:rsid w:val="003A7045"/>
    <w:rsid w:val="003A7130"/>
    <w:rsid w:val="003A79C8"/>
    <w:rsid w:val="003A7C5E"/>
    <w:rsid w:val="003A7D99"/>
    <w:rsid w:val="003A7F23"/>
    <w:rsid w:val="003B0575"/>
    <w:rsid w:val="003B091C"/>
    <w:rsid w:val="003B097D"/>
    <w:rsid w:val="003B0B3F"/>
    <w:rsid w:val="003B157B"/>
    <w:rsid w:val="003B174A"/>
    <w:rsid w:val="003B1CAE"/>
    <w:rsid w:val="003B281B"/>
    <w:rsid w:val="003B2B35"/>
    <w:rsid w:val="003B2E90"/>
    <w:rsid w:val="003B2F18"/>
    <w:rsid w:val="003B32EE"/>
    <w:rsid w:val="003B3992"/>
    <w:rsid w:val="003B3B6F"/>
    <w:rsid w:val="003B3B9E"/>
    <w:rsid w:val="003B3DCA"/>
    <w:rsid w:val="003B410C"/>
    <w:rsid w:val="003B419B"/>
    <w:rsid w:val="003B4431"/>
    <w:rsid w:val="003B443F"/>
    <w:rsid w:val="003B486D"/>
    <w:rsid w:val="003B4950"/>
    <w:rsid w:val="003B495A"/>
    <w:rsid w:val="003B49CD"/>
    <w:rsid w:val="003B4B9C"/>
    <w:rsid w:val="003B4BD8"/>
    <w:rsid w:val="003B4C4A"/>
    <w:rsid w:val="003B5140"/>
    <w:rsid w:val="003B55AB"/>
    <w:rsid w:val="003B58DC"/>
    <w:rsid w:val="003B5A52"/>
    <w:rsid w:val="003B5C7C"/>
    <w:rsid w:val="003B5CBC"/>
    <w:rsid w:val="003B5DFC"/>
    <w:rsid w:val="003B60D1"/>
    <w:rsid w:val="003B6178"/>
    <w:rsid w:val="003B61B5"/>
    <w:rsid w:val="003B6917"/>
    <w:rsid w:val="003B7278"/>
    <w:rsid w:val="003B7D33"/>
    <w:rsid w:val="003B7F95"/>
    <w:rsid w:val="003C015B"/>
    <w:rsid w:val="003C01F0"/>
    <w:rsid w:val="003C0255"/>
    <w:rsid w:val="003C02E1"/>
    <w:rsid w:val="003C0478"/>
    <w:rsid w:val="003C095E"/>
    <w:rsid w:val="003C0A63"/>
    <w:rsid w:val="003C0D21"/>
    <w:rsid w:val="003C0F2A"/>
    <w:rsid w:val="003C1299"/>
    <w:rsid w:val="003C147E"/>
    <w:rsid w:val="003C14DD"/>
    <w:rsid w:val="003C1A5A"/>
    <w:rsid w:val="003C1ED5"/>
    <w:rsid w:val="003C205F"/>
    <w:rsid w:val="003C2854"/>
    <w:rsid w:val="003C285D"/>
    <w:rsid w:val="003C2C0D"/>
    <w:rsid w:val="003C3452"/>
    <w:rsid w:val="003C363B"/>
    <w:rsid w:val="003C36AB"/>
    <w:rsid w:val="003C38DD"/>
    <w:rsid w:val="003C3BB7"/>
    <w:rsid w:val="003C3BC5"/>
    <w:rsid w:val="003C3CC8"/>
    <w:rsid w:val="003C3D4A"/>
    <w:rsid w:val="003C3EAA"/>
    <w:rsid w:val="003C40D7"/>
    <w:rsid w:val="003C5EC4"/>
    <w:rsid w:val="003C61BD"/>
    <w:rsid w:val="003C6662"/>
    <w:rsid w:val="003C6A9A"/>
    <w:rsid w:val="003C6BEA"/>
    <w:rsid w:val="003C6E36"/>
    <w:rsid w:val="003C7333"/>
    <w:rsid w:val="003C747D"/>
    <w:rsid w:val="003C7959"/>
    <w:rsid w:val="003D0253"/>
    <w:rsid w:val="003D0BEF"/>
    <w:rsid w:val="003D1272"/>
    <w:rsid w:val="003D1D63"/>
    <w:rsid w:val="003D2077"/>
    <w:rsid w:val="003D2255"/>
    <w:rsid w:val="003D2A67"/>
    <w:rsid w:val="003D2DE5"/>
    <w:rsid w:val="003D303C"/>
    <w:rsid w:val="003D3173"/>
    <w:rsid w:val="003D37D6"/>
    <w:rsid w:val="003D3D89"/>
    <w:rsid w:val="003D4349"/>
    <w:rsid w:val="003D436B"/>
    <w:rsid w:val="003D4380"/>
    <w:rsid w:val="003D44CA"/>
    <w:rsid w:val="003D4797"/>
    <w:rsid w:val="003D49DC"/>
    <w:rsid w:val="003D4A68"/>
    <w:rsid w:val="003D4B1C"/>
    <w:rsid w:val="003D4C00"/>
    <w:rsid w:val="003D4CA8"/>
    <w:rsid w:val="003D4E68"/>
    <w:rsid w:val="003D5240"/>
    <w:rsid w:val="003D535F"/>
    <w:rsid w:val="003D56C8"/>
    <w:rsid w:val="003D5DB2"/>
    <w:rsid w:val="003D5E8C"/>
    <w:rsid w:val="003D5ED5"/>
    <w:rsid w:val="003D6414"/>
    <w:rsid w:val="003D6A17"/>
    <w:rsid w:val="003D7FF8"/>
    <w:rsid w:val="003E015B"/>
    <w:rsid w:val="003E0160"/>
    <w:rsid w:val="003E01F8"/>
    <w:rsid w:val="003E04D9"/>
    <w:rsid w:val="003E0E6A"/>
    <w:rsid w:val="003E0E90"/>
    <w:rsid w:val="003E1063"/>
    <w:rsid w:val="003E1662"/>
    <w:rsid w:val="003E17AF"/>
    <w:rsid w:val="003E1C3C"/>
    <w:rsid w:val="003E222D"/>
    <w:rsid w:val="003E2FCD"/>
    <w:rsid w:val="003E3493"/>
    <w:rsid w:val="003E3A14"/>
    <w:rsid w:val="003E4742"/>
    <w:rsid w:val="003E48E7"/>
    <w:rsid w:val="003E4C62"/>
    <w:rsid w:val="003E4EE2"/>
    <w:rsid w:val="003E5286"/>
    <w:rsid w:val="003E54A1"/>
    <w:rsid w:val="003E59D2"/>
    <w:rsid w:val="003E5E8B"/>
    <w:rsid w:val="003E5F33"/>
    <w:rsid w:val="003E5F9E"/>
    <w:rsid w:val="003E6FD4"/>
    <w:rsid w:val="003E7143"/>
    <w:rsid w:val="003E72B1"/>
    <w:rsid w:val="003E72B6"/>
    <w:rsid w:val="003E72F3"/>
    <w:rsid w:val="003E7D46"/>
    <w:rsid w:val="003E7F1D"/>
    <w:rsid w:val="003E7F25"/>
    <w:rsid w:val="003F015A"/>
    <w:rsid w:val="003F01E9"/>
    <w:rsid w:val="003F068C"/>
    <w:rsid w:val="003F07D0"/>
    <w:rsid w:val="003F0C1D"/>
    <w:rsid w:val="003F0C5A"/>
    <w:rsid w:val="003F0CFD"/>
    <w:rsid w:val="003F0E42"/>
    <w:rsid w:val="003F12BA"/>
    <w:rsid w:val="003F1689"/>
    <w:rsid w:val="003F20A7"/>
    <w:rsid w:val="003F2518"/>
    <w:rsid w:val="003F251B"/>
    <w:rsid w:val="003F258F"/>
    <w:rsid w:val="003F2F36"/>
    <w:rsid w:val="003F32A7"/>
    <w:rsid w:val="003F32C5"/>
    <w:rsid w:val="003F3425"/>
    <w:rsid w:val="003F38CA"/>
    <w:rsid w:val="003F3978"/>
    <w:rsid w:val="003F3ED3"/>
    <w:rsid w:val="003F3F84"/>
    <w:rsid w:val="003F3FE0"/>
    <w:rsid w:val="003F4460"/>
    <w:rsid w:val="003F48C3"/>
    <w:rsid w:val="003F48F7"/>
    <w:rsid w:val="003F499D"/>
    <w:rsid w:val="003F4B58"/>
    <w:rsid w:val="003F4E37"/>
    <w:rsid w:val="003F52A6"/>
    <w:rsid w:val="003F5547"/>
    <w:rsid w:val="003F5E1C"/>
    <w:rsid w:val="003F6020"/>
    <w:rsid w:val="003F63A2"/>
    <w:rsid w:val="003F6743"/>
    <w:rsid w:val="003F68C5"/>
    <w:rsid w:val="003F6989"/>
    <w:rsid w:val="003F6E25"/>
    <w:rsid w:val="003F70FD"/>
    <w:rsid w:val="003F742C"/>
    <w:rsid w:val="003F7824"/>
    <w:rsid w:val="003F79B3"/>
    <w:rsid w:val="00400195"/>
    <w:rsid w:val="00401016"/>
    <w:rsid w:val="00401336"/>
    <w:rsid w:val="00401513"/>
    <w:rsid w:val="0040153E"/>
    <w:rsid w:val="004017E9"/>
    <w:rsid w:val="004019F3"/>
    <w:rsid w:val="00402369"/>
    <w:rsid w:val="00402674"/>
    <w:rsid w:val="00403204"/>
    <w:rsid w:val="00403223"/>
    <w:rsid w:val="00403224"/>
    <w:rsid w:val="00403A52"/>
    <w:rsid w:val="00403AA3"/>
    <w:rsid w:val="00403CD4"/>
    <w:rsid w:val="004041A4"/>
    <w:rsid w:val="004041F3"/>
    <w:rsid w:val="004048C4"/>
    <w:rsid w:val="004049E1"/>
    <w:rsid w:val="00404A60"/>
    <w:rsid w:val="00404DBF"/>
    <w:rsid w:val="00404E5D"/>
    <w:rsid w:val="0040531C"/>
    <w:rsid w:val="00405445"/>
    <w:rsid w:val="00405FE3"/>
    <w:rsid w:val="00406489"/>
    <w:rsid w:val="0040660F"/>
    <w:rsid w:val="004066F6"/>
    <w:rsid w:val="00407046"/>
    <w:rsid w:val="0040745F"/>
    <w:rsid w:val="00407461"/>
    <w:rsid w:val="00407A1F"/>
    <w:rsid w:val="00407A35"/>
    <w:rsid w:val="00407AE5"/>
    <w:rsid w:val="00407D7A"/>
    <w:rsid w:val="00410313"/>
    <w:rsid w:val="0041047F"/>
    <w:rsid w:val="00410492"/>
    <w:rsid w:val="004105D0"/>
    <w:rsid w:val="00410620"/>
    <w:rsid w:val="00410CD0"/>
    <w:rsid w:val="00410CF9"/>
    <w:rsid w:val="00410D2A"/>
    <w:rsid w:val="004112F1"/>
    <w:rsid w:val="00411967"/>
    <w:rsid w:val="00411CA8"/>
    <w:rsid w:val="004120BA"/>
    <w:rsid w:val="004122DB"/>
    <w:rsid w:val="00412790"/>
    <w:rsid w:val="0041282E"/>
    <w:rsid w:val="00412AD6"/>
    <w:rsid w:val="00412AF0"/>
    <w:rsid w:val="0041304E"/>
    <w:rsid w:val="00413261"/>
    <w:rsid w:val="00413286"/>
    <w:rsid w:val="00413617"/>
    <w:rsid w:val="004136B1"/>
    <w:rsid w:val="00413FA4"/>
    <w:rsid w:val="0041417B"/>
    <w:rsid w:val="00414337"/>
    <w:rsid w:val="00414E9A"/>
    <w:rsid w:val="00415776"/>
    <w:rsid w:val="00415A46"/>
    <w:rsid w:val="00415B97"/>
    <w:rsid w:val="00415D74"/>
    <w:rsid w:val="00415F60"/>
    <w:rsid w:val="004161FD"/>
    <w:rsid w:val="00416427"/>
    <w:rsid w:val="004168FD"/>
    <w:rsid w:val="00416980"/>
    <w:rsid w:val="00416FA1"/>
    <w:rsid w:val="004174F8"/>
    <w:rsid w:val="004179BC"/>
    <w:rsid w:val="00417BC1"/>
    <w:rsid w:val="00417F87"/>
    <w:rsid w:val="004202AF"/>
    <w:rsid w:val="0042030E"/>
    <w:rsid w:val="004207F5"/>
    <w:rsid w:val="00420BA2"/>
    <w:rsid w:val="00420C4C"/>
    <w:rsid w:val="00420D4C"/>
    <w:rsid w:val="00421265"/>
    <w:rsid w:val="00421435"/>
    <w:rsid w:val="00421C4E"/>
    <w:rsid w:val="0042204F"/>
    <w:rsid w:val="0042213E"/>
    <w:rsid w:val="0042244B"/>
    <w:rsid w:val="004225C3"/>
    <w:rsid w:val="00422B2D"/>
    <w:rsid w:val="00422C41"/>
    <w:rsid w:val="00422DD7"/>
    <w:rsid w:val="00422F03"/>
    <w:rsid w:val="00422FD5"/>
    <w:rsid w:val="00423031"/>
    <w:rsid w:val="004234AB"/>
    <w:rsid w:val="00423F98"/>
    <w:rsid w:val="00423FCF"/>
    <w:rsid w:val="004242EC"/>
    <w:rsid w:val="0042430D"/>
    <w:rsid w:val="0042460E"/>
    <w:rsid w:val="00424E2E"/>
    <w:rsid w:val="0042509C"/>
    <w:rsid w:val="004252BC"/>
    <w:rsid w:val="00425D61"/>
    <w:rsid w:val="00425E3F"/>
    <w:rsid w:val="00425F99"/>
    <w:rsid w:val="0042655F"/>
    <w:rsid w:val="004265A1"/>
    <w:rsid w:val="004269C3"/>
    <w:rsid w:val="00426B01"/>
    <w:rsid w:val="00426D90"/>
    <w:rsid w:val="00426D9C"/>
    <w:rsid w:val="0042712B"/>
    <w:rsid w:val="004271A5"/>
    <w:rsid w:val="004273C8"/>
    <w:rsid w:val="00427A5E"/>
    <w:rsid w:val="00427AB5"/>
    <w:rsid w:val="00430BAD"/>
    <w:rsid w:val="0043187C"/>
    <w:rsid w:val="00431963"/>
    <w:rsid w:val="00431E53"/>
    <w:rsid w:val="00431EAC"/>
    <w:rsid w:val="004324B0"/>
    <w:rsid w:val="00432873"/>
    <w:rsid w:val="004329F0"/>
    <w:rsid w:val="00433269"/>
    <w:rsid w:val="00433B0D"/>
    <w:rsid w:val="004342A6"/>
    <w:rsid w:val="004343D7"/>
    <w:rsid w:val="004346F0"/>
    <w:rsid w:val="0043487F"/>
    <w:rsid w:val="00434923"/>
    <w:rsid w:val="00434B60"/>
    <w:rsid w:val="004351EF"/>
    <w:rsid w:val="0043596B"/>
    <w:rsid w:val="004359D9"/>
    <w:rsid w:val="00435B00"/>
    <w:rsid w:val="0043615E"/>
    <w:rsid w:val="004361E4"/>
    <w:rsid w:val="004362F9"/>
    <w:rsid w:val="00436405"/>
    <w:rsid w:val="00436590"/>
    <w:rsid w:val="00436E60"/>
    <w:rsid w:val="00436F1C"/>
    <w:rsid w:val="00437224"/>
    <w:rsid w:val="00437247"/>
    <w:rsid w:val="00437289"/>
    <w:rsid w:val="00437A20"/>
    <w:rsid w:val="00437E05"/>
    <w:rsid w:val="00437E34"/>
    <w:rsid w:val="0043A3F0"/>
    <w:rsid w:val="00440502"/>
    <w:rsid w:val="00440CB9"/>
    <w:rsid w:val="004417FB"/>
    <w:rsid w:val="00441917"/>
    <w:rsid w:val="00442412"/>
    <w:rsid w:val="004424F0"/>
    <w:rsid w:val="00442565"/>
    <w:rsid w:val="00443799"/>
    <w:rsid w:val="004437B8"/>
    <w:rsid w:val="00443A47"/>
    <w:rsid w:val="00443F8E"/>
    <w:rsid w:val="0044430F"/>
    <w:rsid w:val="0044456B"/>
    <w:rsid w:val="0044459F"/>
    <w:rsid w:val="004448D3"/>
    <w:rsid w:val="00444C66"/>
    <w:rsid w:val="00444F18"/>
    <w:rsid w:val="00445142"/>
    <w:rsid w:val="004459A2"/>
    <w:rsid w:val="00445D25"/>
    <w:rsid w:val="00446118"/>
    <w:rsid w:val="00446207"/>
    <w:rsid w:val="004464AC"/>
    <w:rsid w:val="00446768"/>
    <w:rsid w:val="004468D1"/>
    <w:rsid w:val="004468EA"/>
    <w:rsid w:val="00446AD7"/>
    <w:rsid w:val="00446B06"/>
    <w:rsid w:val="004474D9"/>
    <w:rsid w:val="0044770F"/>
    <w:rsid w:val="00447C14"/>
    <w:rsid w:val="004504D1"/>
    <w:rsid w:val="00450518"/>
    <w:rsid w:val="004505DB"/>
    <w:rsid w:val="00450A1A"/>
    <w:rsid w:val="0045203A"/>
    <w:rsid w:val="0045228D"/>
    <w:rsid w:val="00452338"/>
    <w:rsid w:val="00452A93"/>
    <w:rsid w:val="00452D5A"/>
    <w:rsid w:val="00452FF8"/>
    <w:rsid w:val="00453187"/>
    <w:rsid w:val="004531BC"/>
    <w:rsid w:val="004534FE"/>
    <w:rsid w:val="004547A7"/>
    <w:rsid w:val="00454EE7"/>
    <w:rsid w:val="004554DC"/>
    <w:rsid w:val="004556FF"/>
    <w:rsid w:val="0045599C"/>
    <w:rsid w:val="00455C84"/>
    <w:rsid w:val="0045638A"/>
    <w:rsid w:val="0045725E"/>
    <w:rsid w:val="004576F8"/>
    <w:rsid w:val="00457934"/>
    <w:rsid w:val="00457C0D"/>
    <w:rsid w:val="00457DCC"/>
    <w:rsid w:val="00457FC2"/>
    <w:rsid w:val="00460AC1"/>
    <w:rsid w:val="00460FAD"/>
    <w:rsid w:val="0046150E"/>
    <w:rsid w:val="004615BE"/>
    <w:rsid w:val="00461D85"/>
    <w:rsid w:val="00461FA2"/>
    <w:rsid w:val="00462013"/>
    <w:rsid w:val="0046244F"/>
    <w:rsid w:val="004626F9"/>
    <w:rsid w:val="00463923"/>
    <w:rsid w:val="00463C80"/>
    <w:rsid w:val="004641C4"/>
    <w:rsid w:val="00464314"/>
    <w:rsid w:val="004645BB"/>
    <w:rsid w:val="00464E40"/>
    <w:rsid w:val="004655A6"/>
    <w:rsid w:val="004656CC"/>
    <w:rsid w:val="0046588D"/>
    <w:rsid w:val="00465B63"/>
    <w:rsid w:val="00465D02"/>
    <w:rsid w:val="00466072"/>
    <w:rsid w:val="004662DE"/>
    <w:rsid w:val="00466561"/>
    <w:rsid w:val="0046674B"/>
    <w:rsid w:val="00466F8C"/>
    <w:rsid w:val="004674FF"/>
    <w:rsid w:val="00467633"/>
    <w:rsid w:val="004678A2"/>
    <w:rsid w:val="0047034D"/>
    <w:rsid w:val="00470B17"/>
    <w:rsid w:val="00470E81"/>
    <w:rsid w:val="00471C57"/>
    <w:rsid w:val="0047211B"/>
    <w:rsid w:val="00472256"/>
    <w:rsid w:val="0047244E"/>
    <w:rsid w:val="0047260D"/>
    <w:rsid w:val="00472ACB"/>
    <w:rsid w:val="00473661"/>
    <w:rsid w:val="00473662"/>
    <w:rsid w:val="00473965"/>
    <w:rsid w:val="00473B4A"/>
    <w:rsid w:val="00473FCE"/>
    <w:rsid w:val="00474D45"/>
    <w:rsid w:val="00474E95"/>
    <w:rsid w:val="0047568C"/>
    <w:rsid w:val="00475D05"/>
    <w:rsid w:val="00475D8A"/>
    <w:rsid w:val="00475E1C"/>
    <w:rsid w:val="00475F22"/>
    <w:rsid w:val="004768E2"/>
    <w:rsid w:val="00476C7E"/>
    <w:rsid w:val="00477513"/>
    <w:rsid w:val="00477611"/>
    <w:rsid w:val="00477638"/>
    <w:rsid w:val="00477720"/>
    <w:rsid w:val="004778A5"/>
    <w:rsid w:val="004779BC"/>
    <w:rsid w:val="00477B10"/>
    <w:rsid w:val="00477C77"/>
    <w:rsid w:val="00477C8C"/>
    <w:rsid w:val="00477CFF"/>
    <w:rsid w:val="004800D7"/>
    <w:rsid w:val="004804E2"/>
    <w:rsid w:val="00480546"/>
    <w:rsid w:val="0048054C"/>
    <w:rsid w:val="004805C6"/>
    <w:rsid w:val="00480D9E"/>
    <w:rsid w:val="0048145D"/>
    <w:rsid w:val="00481541"/>
    <w:rsid w:val="00481E03"/>
    <w:rsid w:val="00481E8B"/>
    <w:rsid w:val="00482BBA"/>
    <w:rsid w:val="00483DAC"/>
    <w:rsid w:val="00483E02"/>
    <w:rsid w:val="00483EBE"/>
    <w:rsid w:val="00483EDF"/>
    <w:rsid w:val="00484C83"/>
    <w:rsid w:val="004852E2"/>
    <w:rsid w:val="0048572A"/>
    <w:rsid w:val="00485778"/>
    <w:rsid w:val="004859A6"/>
    <w:rsid w:val="004859D6"/>
    <w:rsid w:val="00485B6D"/>
    <w:rsid w:val="00485C50"/>
    <w:rsid w:val="00485C6F"/>
    <w:rsid w:val="00486414"/>
    <w:rsid w:val="00486567"/>
    <w:rsid w:val="004867D1"/>
    <w:rsid w:val="0048733D"/>
    <w:rsid w:val="00487C0C"/>
    <w:rsid w:val="00487C12"/>
    <w:rsid w:val="004900C2"/>
    <w:rsid w:val="0049011F"/>
    <w:rsid w:val="00490304"/>
    <w:rsid w:val="0049061B"/>
    <w:rsid w:val="00490D27"/>
    <w:rsid w:val="00491087"/>
    <w:rsid w:val="00491442"/>
    <w:rsid w:val="00491C12"/>
    <w:rsid w:val="00491E7E"/>
    <w:rsid w:val="004921ED"/>
    <w:rsid w:val="0049237B"/>
    <w:rsid w:val="004927BF"/>
    <w:rsid w:val="0049319C"/>
    <w:rsid w:val="0049321F"/>
    <w:rsid w:val="00493EBE"/>
    <w:rsid w:val="00493FA2"/>
    <w:rsid w:val="00493FE2"/>
    <w:rsid w:val="00494F2F"/>
    <w:rsid w:val="004950D0"/>
    <w:rsid w:val="004954C4"/>
    <w:rsid w:val="00495AD5"/>
    <w:rsid w:val="00495E13"/>
    <w:rsid w:val="00496336"/>
    <w:rsid w:val="004966E6"/>
    <w:rsid w:val="004966EB"/>
    <w:rsid w:val="00496722"/>
    <w:rsid w:val="004967B1"/>
    <w:rsid w:val="00496987"/>
    <w:rsid w:val="00496A82"/>
    <w:rsid w:val="004970D7"/>
    <w:rsid w:val="00497207"/>
    <w:rsid w:val="0049727F"/>
    <w:rsid w:val="004975B6"/>
    <w:rsid w:val="00497E1E"/>
    <w:rsid w:val="004A012E"/>
    <w:rsid w:val="004A024B"/>
    <w:rsid w:val="004A0599"/>
    <w:rsid w:val="004A08EB"/>
    <w:rsid w:val="004A0A4D"/>
    <w:rsid w:val="004A158F"/>
    <w:rsid w:val="004A16B4"/>
    <w:rsid w:val="004A1B4E"/>
    <w:rsid w:val="004A1E0F"/>
    <w:rsid w:val="004A1E38"/>
    <w:rsid w:val="004A235D"/>
    <w:rsid w:val="004A24DC"/>
    <w:rsid w:val="004A2642"/>
    <w:rsid w:val="004A3009"/>
    <w:rsid w:val="004A310A"/>
    <w:rsid w:val="004A3353"/>
    <w:rsid w:val="004A3539"/>
    <w:rsid w:val="004A36D7"/>
    <w:rsid w:val="004A37DA"/>
    <w:rsid w:val="004A3B82"/>
    <w:rsid w:val="004A42CB"/>
    <w:rsid w:val="004A4309"/>
    <w:rsid w:val="004A4F1F"/>
    <w:rsid w:val="004A50E1"/>
    <w:rsid w:val="004A5109"/>
    <w:rsid w:val="004A5396"/>
    <w:rsid w:val="004A552A"/>
    <w:rsid w:val="004A557A"/>
    <w:rsid w:val="004A5A7E"/>
    <w:rsid w:val="004A600D"/>
    <w:rsid w:val="004A6061"/>
    <w:rsid w:val="004A62CC"/>
    <w:rsid w:val="004A632B"/>
    <w:rsid w:val="004A6336"/>
    <w:rsid w:val="004A66B2"/>
    <w:rsid w:val="004A70CA"/>
    <w:rsid w:val="004A767D"/>
    <w:rsid w:val="004A779F"/>
    <w:rsid w:val="004A79A4"/>
    <w:rsid w:val="004A7B9A"/>
    <w:rsid w:val="004A7DE2"/>
    <w:rsid w:val="004B0186"/>
    <w:rsid w:val="004B0831"/>
    <w:rsid w:val="004B1432"/>
    <w:rsid w:val="004B25CC"/>
    <w:rsid w:val="004B272D"/>
    <w:rsid w:val="004B2B1D"/>
    <w:rsid w:val="004B2B7D"/>
    <w:rsid w:val="004B2CCC"/>
    <w:rsid w:val="004B3589"/>
    <w:rsid w:val="004B360A"/>
    <w:rsid w:val="004B3A74"/>
    <w:rsid w:val="004B4235"/>
    <w:rsid w:val="004B4D23"/>
    <w:rsid w:val="004B4ED6"/>
    <w:rsid w:val="004B5392"/>
    <w:rsid w:val="004B5420"/>
    <w:rsid w:val="004B617C"/>
    <w:rsid w:val="004B64A1"/>
    <w:rsid w:val="004B669A"/>
    <w:rsid w:val="004B68A1"/>
    <w:rsid w:val="004B699E"/>
    <w:rsid w:val="004B6A5A"/>
    <w:rsid w:val="004B6BF8"/>
    <w:rsid w:val="004B7204"/>
    <w:rsid w:val="004B772D"/>
    <w:rsid w:val="004B7B21"/>
    <w:rsid w:val="004B7B62"/>
    <w:rsid w:val="004C01C9"/>
    <w:rsid w:val="004C0916"/>
    <w:rsid w:val="004C09DA"/>
    <w:rsid w:val="004C0F3D"/>
    <w:rsid w:val="004C10BE"/>
    <w:rsid w:val="004C147D"/>
    <w:rsid w:val="004C1533"/>
    <w:rsid w:val="004C17DD"/>
    <w:rsid w:val="004C1875"/>
    <w:rsid w:val="004C1A67"/>
    <w:rsid w:val="004C2304"/>
    <w:rsid w:val="004C2F14"/>
    <w:rsid w:val="004C2FB1"/>
    <w:rsid w:val="004C3112"/>
    <w:rsid w:val="004C3C9F"/>
    <w:rsid w:val="004C40A6"/>
    <w:rsid w:val="004C423C"/>
    <w:rsid w:val="004C4284"/>
    <w:rsid w:val="004C4DCC"/>
    <w:rsid w:val="004C4FD1"/>
    <w:rsid w:val="004C51D3"/>
    <w:rsid w:val="004C5299"/>
    <w:rsid w:val="004C5842"/>
    <w:rsid w:val="004C58FE"/>
    <w:rsid w:val="004C5C25"/>
    <w:rsid w:val="004C5C9A"/>
    <w:rsid w:val="004C6177"/>
    <w:rsid w:val="004C61A7"/>
    <w:rsid w:val="004C628B"/>
    <w:rsid w:val="004C6293"/>
    <w:rsid w:val="004C656E"/>
    <w:rsid w:val="004C66A7"/>
    <w:rsid w:val="004C7E29"/>
    <w:rsid w:val="004C7EB2"/>
    <w:rsid w:val="004C7EC0"/>
    <w:rsid w:val="004D03E3"/>
    <w:rsid w:val="004D0C24"/>
    <w:rsid w:val="004D103C"/>
    <w:rsid w:val="004D14AC"/>
    <w:rsid w:val="004D1512"/>
    <w:rsid w:val="004D1559"/>
    <w:rsid w:val="004D230B"/>
    <w:rsid w:val="004D26E8"/>
    <w:rsid w:val="004D277D"/>
    <w:rsid w:val="004D2A15"/>
    <w:rsid w:val="004D32E7"/>
    <w:rsid w:val="004D33DB"/>
    <w:rsid w:val="004D3FCE"/>
    <w:rsid w:val="004D440E"/>
    <w:rsid w:val="004D4679"/>
    <w:rsid w:val="004D4C9B"/>
    <w:rsid w:val="004D4CD9"/>
    <w:rsid w:val="004D4D40"/>
    <w:rsid w:val="004D4DC6"/>
    <w:rsid w:val="004D4E4B"/>
    <w:rsid w:val="004D4F07"/>
    <w:rsid w:val="004D5149"/>
    <w:rsid w:val="004D58C0"/>
    <w:rsid w:val="004D59C0"/>
    <w:rsid w:val="004D5B66"/>
    <w:rsid w:val="004D61D5"/>
    <w:rsid w:val="004D6433"/>
    <w:rsid w:val="004D652C"/>
    <w:rsid w:val="004D68D1"/>
    <w:rsid w:val="004D700E"/>
    <w:rsid w:val="004D70A9"/>
    <w:rsid w:val="004D722A"/>
    <w:rsid w:val="004E0ECC"/>
    <w:rsid w:val="004E282A"/>
    <w:rsid w:val="004E2CD6"/>
    <w:rsid w:val="004E2E33"/>
    <w:rsid w:val="004E323F"/>
    <w:rsid w:val="004E34F2"/>
    <w:rsid w:val="004E39E3"/>
    <w:rsid w:val="004E3AB9"/>
    <w:rsid w:val="004E3D3A"/>
    <w:rsid w:val="004E4218"/>
    <w:rsid w:val="004E42FF"/>
    <w:rsid w:val="004E433D"/>
    <w:rsid w:val="004E441C"/>
    <w:rsid w:val="004E4CD4"/>
    <w:rsid w:val="004E4E9E"/>
    <w:rsid w:val="004E5327"/>
    <w:rsid w:val="004E5365"/>
    <w:rsid w:val="004E5518"/>
    <w:rsid w:val="004E5CF9"/>
    <w:rsid w:val="004E5F00"/>
    <w:rsid w:val="004E6320"/>
    <w:rsid w:val="004E6914"/>
    <w:rsid w:val="004E6AA0"/>
    <w:rsid w:val="004E6BB3"/>
    <w:rsid w:val="004E6FD8"/>
    <w:rsid w:val="004E70CF"/>
    <w:rsid w:val="004E7241"/>
    <w:rsid w:val="004E7645"/>
    <w:rsid w:val="004E7E6D"/>
    <w:rsid w:val="004F015B"/>
    <w:rsid w:val="004F02AE"/>
    <w:rsid w:val="004F0426"/>
    <w:rsid w:val="004F04B3"/>
    <w:rsid w:val="004F0640"/>
    <w:rsid w:val="004F07C1"/>
    <w:rsid w:val="004F0839"/>
    <w:rsid w:val="004F0B15"/>
    <w:rsid w:val="004F0BA0"/>
    <w:rsid w:val="004F0BDF"/>
    <w:rsid w:val="004F0E3B"/>
    <w:rsid w:val="004F135E"/>
    <w:rsid w:val="004F13CB"/>
    <w:rsid w:val="004F14B1"/>
    <w:rsid w:val="004F16E5"/>
    <w:rsid w:val="004F189E"/>
    <w:rsid w:val="004F18B3"/>
    <w:rsid w:val="004F1CA1"/>
    <w:rsid w:val="004F1D7F"/>
    <w:rsid w:val="004F2087"/>
    <w:rsid w:val="004F24EA"/>
    <w:rsid w:val="004F26A7"/>
    <w:rsid w:val="004F26EF"/>
    <w:rsid w:val="004F3101"/>
    <w:rsid w:val="004F336E"/>
    <w:rsid w:val="004F3BE1"/>
    <w:rsid w:val="004F3CB9"/>
    <w:rsid w:val="004F3DAE"/>
    <w:rsid w:val="004F4388"/>
    <w:rsid w:val="004F4782"/>
    <w:rsid w:val="004F49DD"/>
    <w:rsid w:val="004F4D56"/>
    <w:rsid w:val="004F4E57"/>
    <w:rsid w:val="004F5028"/>
    <w:rsid w:val="004F5082"/>
    <w:rsid w:val="004F53A1"/>
    <w:rsid w:val="004F5731"/>
    <w:rsid w:val="004F5BBE"/>
    <w:rsid w:val="004F5C1A"/>
    <w:rsid w:val="004F5DAE"/>
    <w:rsid w:val="004F6A76"/>
    <w:rsid w:val="004F6D08"/>
    <w:rsid w:val="004F6D7B"/>
    <w:rsid w:val="004F6F22"/>
    <w:rsid w:val="004F7181"/>
    <w:rsid w:val="004F71C6"/>
    <w:rsid w:val="004F73A1"/>
    <w:rsid w:val="004F7493"/>
    <w:rsid w:val="004F7865"/>
    <w:rsid w:val="004F7E69"/>
    <w:rsid w:val="005000D5"/>
    <w:rsid w:val="0050053C"/>
    <w:rsid w:val="0050120E"/>
    <w:rsid w:val="005014AA"/>
    <w:rsid w:val="00501956"/>
    <w:rsid w:val="0050195F"/>
    <w:rsid w:val="00501A71"/>
    <w:rsid w:val="005022D6"/>
    <w:rsid w:val="0050254B"/>
    <w:rsid w:val="0050284C"/>
    <w:rsid w:val="00502CB1"/>
    <w:rsid w:val="00502CD5"/>
    <w:rsid w:val="005030FC"/>
    <w:rsid w:val="0050344A"/>
    <w:rsid w:val="005035D6"/>
    <w:rsid w:val="005039ED"/>
    <w:rsid w:val="00503DB9"/>
    <w:rsid w:val="005040D8"/>
    <w:rsid w:val="0050420B"/>
    <w:rsid w:val="0050493F"/>
    <w:rsid w:val="0050497D"/>
    <w:rsid w:val="00504C96"/>
    <w:rsid w:val="00504C99"/>
    <w:rsid w:val="00504E2B"/>
    <w:rsid w:val="0050523A"/>
    <w:rsid w:val="0050532C"/>
    <w:rsid w:val="005057C4"/>
    <w:rsid w:val="005059B3"/>
    <w:rsid w:val="005059CA"/>
    <w:rsid w:val="00505C0E"/>
    <w:rsid w:val="00505CCD"/>
    <w:rsid w:val="00505D74"/>
    <w:rsid w:val="00506076"/>
    <w:rsid w:val="00506834"/>
    <w:rsid w:val="0050684B"/>
    <w:rsid w:val="00506B8F"/>
    <w:rsid w:val="005071CE"/>
    <w:rsid w:val="00507542"/>
    <w:rsid w:val="00507C77"/>
    <w:rsid w:val="00510249"/>
    <w:rsid w:val="00510505"/>
    <w:rsid w:val="00510E3C"/>
    <w:rsid w:val="00510EBC"/>
    <w:rsid w:val="00511584"/>
    <w:rsid w:val="00511A8E"/>
    <w:rsid w:val="00511FB9"/>
    <w:rsid w:val="005124A8"/>
    <w:rsid w:val="0051250F"/>
    <w:rsid w:val="0051288B"/>
    <w:rsid w:val="00513677"/>
    <w:rsid w:val="00513AC6"/>
    <w:rsid w:val="00513BC1"/>
    <w:rsid w:val="00514330"/>
    <w:rsid w:val="005149DD"/>
    <w:rsid w:val="00514B07"/>
    <w:rsid w:val="00514BCE"/>
    <w:rsid w:val="00514E78"/>
    <w:rsid w:val="00514F2F"/>
    <w:rsid w:val="00514F30"/>
    <w:rsid w:val="00514FBB"/>
    <w:rsid w:val="00515153"/>
    <w:rsid w:val="0051578A"/>
    <w:rsid w:val="0051584A"/>
    <w:rsid w:val="005158F2"/>
    <w:rsid w:val="0051593D"/>
    <w:rsid w:val="005159BE"/>
    <w:rsid w:val="005162EC"/>
    <w:rsid w:val="00516391"/>
    <w:rsid w:val="0051648E"/>
    <w:rsid w:val="005164C5"/>
    <w:rsid w:val="00516811"/>
    <w:rsid w:val="00516883"/>
    <w:rsid w:val="00516AF6"/>
    <w:rsid w:val="00516B5F"/>
    <w:rsid w:val="00516C0C"/>
    <w:rsid w:val="005172CE"/>
    <w:rsid w:val="005177D0"/>
    <w:rsid w:val="00517B2B"/>
    <w:rsid w:val="00520FE5"/>
    <w:rsid w:val="005218EE"/>
    <w:rsid w:val="00521A47"/>
    <w:rsid w:val="00521BC9"/>
    <w:rsid w:val="00522193"/>
    <w:rsid w:val="005224F4"/>
    <w:rsid w:val="00522794"/>
    <w:rsid w:val="0052295B"/>
    <w:rsid w:val="00522D17"/>
    <w:rsid w:val="005233D1"/>
    <w:rsid w:val="0052397E"/>
    <w:rsid w:val="00523C7E"/>
    <w:rsid w:val="005244E8"/>
    <w:rsid w:val="005246E2"/>
    <w:rsid w:val="005248E6"/>
    <w:rsid w:val="0052491D"/>
    <w:rsid w:val="00525480"/>
    <w:rsid w:val="00525777"/>
    <w:rsid w:val="00525F11"/>
    <w:rsid w:val="00526316"/>
    <w:rsid w:val="0052643C"/>
    <w:rsid w:val="00526BC0"/>
    <w:rsid w:val="0052747A"/>
    <w:rsid w:val="005275D4"/>
    <w:rsid w:val="0052793A"/>
    <w:rsid w:val="00527C65"/>
    <w:rsid w:val="00527D42"/>
    <w:rsid w:val="00527D95"/>
    <w:rsid w:val="00527FCA"/>
    <w:rsid w:val="00530275"/>
    <w:rsid w:val="00530C84"/>
    <w:rsid w:val="00531456"/>
    <w:rsid w:val="005315DF"/>
    <w:rsid w:val="00532127"/>
    <w:rsid w:val="00532800"/>
    <w:rsid w:val="00533449"/>
    <w:rsid w:val="005334FF"/>
    <w:rsid w:val="0053372C"/>
    <w:rsid w:val="005339B9"/>
    <w:rsid w:val="00533D23"/>
    <w:rsid w:val="00533DE9"/>
    <w:rsid w:val="00533E92"/>
    <w:rsid w:val="005346C9"/>
    <w:rsid w:val="005346FE"/>
    <w:rsid w:val="00534BC8"/>
    <w:rsid w:val="00534C85"/>
    <w:rsid w:val="00536C4B"/>
    <w:rsid w:val="00536E05"/>
    <w:rsid w:val="00536F38"/>
    <w:rsid w:val="005371F9"/>
    <w:rsid w:val="0053732D"/>
    <w:rsid w:val="0053762A"/>
    <w:rsid w:val="00537C8A"/>
    <w:rsid w:val="00537EBC"/>
    <w:rsid w:val="0054021A"/>
    <w:rsid w:val="005404F1"/>
    <w:rsid w:val="005409F9"/>
    <w:rsid w:val="00540D03"/>
    <w:rsid w:val="00541617"/>
    <w:rsid w:val="0054183B"/>
    <w:rsid w:val="00541C83"/>
    <w:rsid w:val="00541E81"/>
    <w:rsid w:val="0054241F"/>
    <w:rsid w:val="005425C7"/>
    <w:rsid w:val="0054260C"/>
    <w:rsid w:val="00542A33"/>
    <w:rsid w:val="00542EF8"/>
    <w:rsid w:val="00542F60"/>
    <w:rsid w:val="00543394"/>
    <w:rsid w:val="005433CB"/>
    <w:rsid w:val="0054369C"/>
    <w:rsid w:val="00543B86"/>
    <w:rsid w:val="00543BA4"/>
    <w:rsid w:val="005440AC"/>
    <w:rsid w:val="005440B1"/>
    <w:rsid w:val="005440B5"/>
    <w:rsid w:val="00544135"/>
    <w:rsid w:val="005441F9"/>
    <w:rsid w:val="0054433F"/>
    <w:rsid w:val="00544639"/>
    <w:rsid w:val="0054488E"/>
    <w:rsid w:val="00544936"/>
    <w:rsid w:val="005453ED"/>
    <w:rsid w:val="005455FF"/>
    <w:rsid w:val="00545EB1"/>
    <w:rsid w:val="00545EE4"/>
    <w:rsid w:val="0054618C"/>
    <w:rsid w:val="00546367"/>
    <w:rsid w:val="005464D3"/>
    <w:rsid w:val="005468B2"/>
    <w:rsid w:val="00546AB4"/>
    <w:rsid w:val="00546EEF"/>
    <w:rsid w:val="0054722D"/>
    <w:rsid w:val="005473F2"/>
    <w:rsid w:val="00547DE0"/>
    <w:rsid w:val="005505F0"/>
    <w:rsid w:val="005507D1"/>
    <w:rsid w:val="00550951"/>
    <w:rsid w:val="00550AFE"/>
    <w:rsid w:val="00550B57"/>
    <w:rsid w:val="00550F59"/>
    <w:rsid w:val="005512AD"/>
    <w:rsid w:val="005513B8"/>
    <w:rsid w:val="00551835"/>
    <w:rsid w:val="00551CD6"/>
    <w:rsid w:val="00552126"/>
    <w:rsid w:val="00552171"/>
    <w:rsid w:val="0055235F"/>
    <w:rsid w:val="00552818"/>
    <w:rsid w:val="00552837"/>
    <w:rsid w:val="005529E1"/>
    <w:rsid w:val="00552CB6"/>
    <w:rsid w:val="00552DD9"/>
    <w:rsid w:val="00553041"/>
    <w:rsid w:val="0055349B"/>
    <w:rsid w:val="00553569"/>
    <w:rsid w:val="00553614"/>
    <w:rsid w:val="00553E53"/>
    <w:rsid w:val="00553FED"/>
    <w:rsid w:val="00553FFB"/>
    <w:rsid w:val="0055504E"/>
    <w:rsid w:val="0055505B"/>
    <w:rsid w:val="00555080"/>
    <w:rsid w:val="005550DB"/>
    <w:rsid w:val="00556118"/>
    <w:rsid w:val="005561F0"/>
    <w:rsid w:val="00556ABD"/>
    <w:rsid w:val="00556B7F"/>
    <w:rsid w:val="00556C3C"/>
    <w:rsid w:val="00556D1B"/>
    <w:rsid w:val="005574FF"/>
    <w:rsid w:val="00557611"/>
    <w:rsid w:val="00557667"/>
    <w:rsid w:val="005577F3"/>
    <w:rsid w:val="00557A57"/>
    <w:rsid w:val="005610AB"/>
    <w:rsid w:val="005621AC"/>
    <w:rsid w:val="005621AD"/>
    <w:rsid w:val="0056231F"/>
    <w:rsid w:val="005628A5"/>
    <w:rsid w:val="00562AC4"/>
    <w:rsid w:val="00563ACA"/>
    <w:rsid w:val="00563B91"/>
    <w:rsid w:val="00563C3C"/>
    <w:rsid w:val="00563DA5"/>
    <w:rsid w:val="00563FD7"/>
    <w:rsid w:val="00564503"/>
    <w:rsid w:val="005646F6"/>
    <w:rsid w:val="00564918"/>
    <w:rsid w:val="00564B7D"/>
    <w:rsid w:val="00564C06"/>
    <w:rsid w:val="00564EED"/>
    <w:rsid w:val="005655D5"/>
    <w:rsid w:val="00565CD6"/>
    <w:rsid w:val="00566340"/>
    <w:rsid w:val="0056637F"/>
    <w:rsid w:val="00566511"/>
    <w:rsid w:val="00566862"/>
    <w:rsid w:val="00566901"/>
    <w:rsid w:val="00566E7A"/>
    <w:rsid w:val="00567B9A"/>
    <w:rsid w:val="00567FEA"/>
    <w:rsid w:val="00570522"/>
    <w:rsid w:val="005705F6"/>
    <w:rsid w:val="00570C43"/>
    <w:rsid w:val="00570FD3"/>
    <w:rsid w:val="00571CEE"/>
    <w:rsid w:val="00571E0D"/>
    <w:rsid w:val="00571E16"/>
    <w:rsid w:val="005729BC"/>
    <w:rsid w:val="00572B6A"/>
    <w:rsid w:val="005730F3"/>
    <w:rsid w:val="00573A18"/>
    <w:rsid w:val="0057434B"/>
    <w:rsid w:val="005745F9"/>
    <w:rsid w:val="00574B75"/>
    <w:rsid w:val="00574C2A"/>
    <w:rsid w:val="00574DA0"/>
    <w:rsid w:val="005760DE"/>
    <w:rsid w:val="0057697A"/>
    <w:rsid w:val="00576BDA"/>
    <w:rsid w:val="00576C36"/>
    <w:rsid w:val="00576C83"/>
    <w:rsid w:val="00576EB2"/>
    <w:rsid w:val="0057712A"/>
    <w:rsid w:val="005772B1"/>
    <w:rsid w:val="0057731D"/>
    <w:rsid w:val="00577941"/>
    <w:rsid w:val="00577D1B"/>
    <w:rsid w:val="00577E36"/>
    <w:rsid w:val="00580505"/>
    <w:rsid w:val="00580642"/>
    <w:rsid w:val="00580EC0"/>
    <w:rsid w:val="00580FF6"/>
    <w:rsid w:val="00581545"/>
    <w:rsid w:val="005818EA"/>
    <w:rsid w:val="00581C70"/>
    <w:rsid w:val="00581F91"/>
    <w:rsid w:val="005821D8"/>
    <w:rsid w:val="0058235F"/>
    <w:rsid w:val="0058240A"/>
    <w:rsid w:val="0058241A"/>
    <w:rsid w:val="00582662"/>
    <w:rsid w:val="005827B3"/>
    <w:rsid w:val="005828A8"/>
    <w:rsid w:val="00582BBE"/>
    <w:rsid w:val="00583120"/>
    <w:rsid w:val="00583193"/>
    <w:rsid w:val="005834E4"/>
    <w:rsid w:val="005839F4"/>
    <w:rsid w:val="00583A37"/>
    <w:rsid w:val="00583AF8"/>
    <w:rsid w:val="00583B66"/>
    <w:rsid w:val="0058401A"/>
    <w:rsid w:val="00584559"/>
    <w:rsid w:val="00584684"/>
    <w:rsid w:val="0058524B"/>
    <w:rsid w:val="005853B4"/>
    <w:rsid w:val="0058568D"/>
    <w:rsid w:val="00585913"/>
    <w:rsid w:val="005860DF"/>
    <w:rsid w:val="005864F5"/>
    <w:rsid w:val="00586838"/>
    <w:rsid w:val="005868FE"/>
    <w:rsid w:val="00586E74"/>
    <w:rsid w:val="00586FFF"/>
    <w:rsid w:val="00587003"/>
    <w:rsid w:val="00587101"/>
    <w:rsid w:val="005874BD"/>
    <w:rsid w:val="00587BFB"/>
    <w:rsid w:val="00587CE8"/>
    <w:rsid w:val="00590045"/>
    <w:rsid w:val="005901CD"/>
    <w:rsid w:val="00590756"/>
    <w:rsid w:val="00590789"/>
    <w:rsid w:val="00590882"/>
    <w:rsid w:val="00590B13"/>
    <w:rsid w:val="00590B37"/>
    <w:rsid w:val="00590F9E"/>
    <w:rsid w:val="0059131A"/>
    <w:rsid w:val="005914C9"/>
    <w:rsid w:val="00591B22"/>
    <w:rsid w:val="00592138"/>
    <w:rsid w:val="005923F8"/>
    <w:rsid w:val="0059270D"/>
    <w:rsid w:val="005927F2"/>
    <w:rsid w:val="0059295A"/>
    <w:rsid w:val="00592AEB"/>
    <w:rsid w:val="0059303A"/>
    <w:rsid w:val="00593273"/>
    <w:rsid w:val="00593647"/>
    <w:rsid w:val="00593725"/>
    <w:rsid w:val="005938C5"/>
    <w:rsid w:val="00593D4C"/>
    <w:rsid w:val="00593E5B"/>
    <w:rsid w:val="00595169"/>
    <w:rsid w:val="005954AE"/>
    <w:rsid w:val="0059552D"/>
    <w:rsid w:val="00595740"/>
    <w:rsid w:val="00595BB2"/>
    <w:rsid w:val="00595C85"/>
    <w:rsid w:val="00595EFA"/>
    <w:rsid w:val="00596277"/>
    <w:rsid w:val="00596509"/>
    <w:rsid w:val="00596545"/>
    <w:rsid w:val="00596A53"/>
    <w:rsid w:val="00596B10"/>
    <w:rsid w:val="00597129"/>
    <w:rsid w:val="005971B6"/>
    <w:rsid w:val="005978C0"/>
    <w:rsid w:val="00597BB8"/>
    <w:rsid w:val="00597BD6"/>
    <w:rsid w:val="00597EC5"/>
    <w:rsid w:val="00597FBD"/>
    <w:rsid w:val="00597FCA"/>
    <w:rsid w:val="005A00AE"/>
    <w:rsid w:val="005A0109"/>
    <w:rsid w:val="005A01C9"/>
    <w:rsid w:val="005A056A"/>
    <w:rsid w:val="005A0737"/>
    <w:rsid w:val="005A09FF"/>
    <w:rsid w:val="005A0BC8"/>
    <w:rsid w:val="005A13E6"/>
    <w:rsid w:val="005A159A"/>
    <w:rsid w:val="005A1A56"/>
    <w:rsid w:val="005A1D02"/>
    <w:rsid w:val="005A1D42"/>
    <w:rsid w:val="005A1D54"/>
    <w:rsid w:val="005A1DEE"/>
    <w:rsid w:val="005A24AA"/>
    <w:rsid w:val="005A26C3"/>
    <w:rsid w:val="005A277E"/>
    <w:rsid w:val="005A3013"/>
    <w:rsid w:val="005A320B"/>
    <w:rsid w:val="005A3351"/>
    <w:rsid w:val="005A3597"/>
    <w:rsid w:val="005A392B"/>
    <w:rsid w:val="005A3B2E"/>
    <w:rsid w:val="005A3B9E"/>
    <w:rsid w:val="005A479B"/>
    <w:rsid w:val="005A4AF9"/>
    <w:rsid w:val="005A4C0C"/>
    <w:rsid w:val="005A51D9"/>
    <w:rsid w:val="005A5E10"/>
    <w:rsid w:val="005A5F39"/>
    <w:rsid w:val="005A637B"/>
    <w:rsid w:val="005A6973"/>
    <w:rsid w:val="005A6983"/>
    <w:rsid w:val="005A6AAF"/>
    <w:rsid w:val="005A6B62"/>
    <w:rsid w:val="005A6DD4"/>
    <w:rsid w:val="005A6E64"/>
    <w:rsid w:val="005A6EA0"/>
    <w:rsid w:val="005A6EBB"/>
    <w:rsid w:val="005A73B5"/>
    <w:rsid w:val="005A7458"/>
    <w:rsid w:val="005A74A3"/>
    <w:rsid w:val="005A7610"/>
    <w:rsid w:val="005A786E"/>
    <w:rsid w:val="005B0332"/>
    <w:rsid w:val="005B0399"/>
    <w:rsid w:val="005B0766"/>
    <w:rsid w:val="005B09B1"/>
    <w:rsid w:val="005B0A14"/>
    <w:rsid w:val="005B0A38"/>
    <w:rsid w:val="005B0BE4"/>
    <w:rsid w:val="005B0DD1"/>
    <w:rsid w:val="005B1454"/>
    <w:rsid w:val="005B2603"/>
    <w:rsid w:val="005B29BC"/>
    <w:rsid w:val="005B2CA1"/>
    <w:rsid w:val="005B2E0A"/>
    <w:rsid w:val="005B33F6"/>
    <w:rsid w:val="005B3DBB"/>
    <w:rsid w:val="005B3DC0"/>
    <w:rsid w:val="005B417E"/>
    <w:rsid w:val="005B45BF"/>
    <w:rsid w:val="005B4C1F"/>
    <w:rsid w:val="005B4F61"/>
    <w:rsid w:val="005B5307"/>
    <w:rsid w:val="005B53D5"/>
    <w:rsid w:val="005B5486"/>
    <w:rsid w:val="005B54BA"/>
    <w:rsid w:val="005B55FA"/>
    <w:rsid w:val="005B565D"/>
    <w:rsid w:val="005B56CE"/>
    <w:rsid w:val="005B57DB"/>
    <w:rsid w:val="005B591A"/>
    <w:rsid w:val="005B5DDB"/>
    <w:rsid w:val="005B5FA9"/>
    <w:rsid w:val="005B605C"/>
    <w:rsid w:val="005B64B2"/>
    <w:rsid w:val="005B674F"/>
    <w:rsid w:val="005B6F81"/>
    <w:rsid w:val="005B7371"/>
    <w:rsid w:val="005B7507"/>
    <w:rsid w:val="005B76E3"/>
    <w:rsid w:val="005B7FD2"/>
    <w:rsid w:val="005C00D9"/>
    <w:rsid w:val="005C00E2"/>
    <w:rsid w:val="005C04EB"/>
    <w:rsid w:val="005C0539"/>
    <w:rsid w:val="005C061B"/>
    <w:rsid w:val="005C08DA"/>
    <w:rsid w:val="005C0D92"/>
    <w:rsid w:val="005C10F3"/>
    <w:rsid w:val="005C144F"/>
    <w:rsid w:val="005C1F16"/>
    <w:rsid w:val="005C2501"/>
    <w:rsid w:val="005C2D55"/>
    <w:rsid w:val="005C2F4E"/>
    <w:rsid w:val="005C2F5B"/>
    <w:rsid w:val="005C329F"/>
    <w:rsid w:val="005C32DB"/>
    <w:rsid w:val="005C3348"/>
    <w:rsid w:val="005C3719"/>
    <w:rsid w:val="005C3949"/>
    <w:rsid w:val="005C3A57"/>
    <w:rsid w:val="005C4A81"/>
    <w:rsid w:val="005C4A9E"/>
    <w:rsid w:val="005C5045"/>
    <w:rsid w:val="005C5256"/>
    <w:rsid w:val="005C59AE"/>
    <w:rsid w:val="005C5B53"/>
    <w:rsid w:val="005C69EF"/>
    <w:rsid w:val="005C6BA3"/>
    <w:rsid w:val="005C6FB2"/>
    <w:rsid w:val="005C748B"/>
    <w:rsid w:val="005C75C5"/>
    <w:rsid w:val="005C7983"/>
    <w:rsid w:val="005C7B42"/>
    <w:rsid w:val="005C7C4D"/>
    <w:rsid w:val="005D046D"/>
    <w:rsid w:val="005D0751"/>
    <w:rsid w:val="005D08D9"/>
    <w:rsid w:val="005D096B"/>
    <w:rsid w:val="005D09AF"/>
    <w:rsid w:val="005D0A33"/>
    <w:rsid w:val="005D0CBD"/>
    <w:rsid w:val="005D0CBF"/>
    <w:rsid w:val="005D1317"/>
    <w:rsid w:val="005D15BB"/>
    <w:rsid w:val="005D1644"/>
    <w:rsid w:val="005D1A35"/>
    <w:rsid w:val="005D1B7C"/>
    <w:rsid w:val="005D2409"/>
    <w:rsid w:val="005D27CA"/>
    <w:rsid w:val="005D2DC6"/>
    <w:rsid w:val="005D2FAA"/>
    <w:rsid w:val="005D3052"/>
    <w:rsid w:val="005D30FA"/>
    <w:rsid w:val="005D31F2"/>
    <w:rsid w:val="005D354A"/>
    <w:rsid w:val="005D35B4"/>
    <w:rsid w:val="005D35BF"/>
    <w:rsid w:val="005D35DE"/>
    <w:rsid w:val="005D3647"/>
    <w:rsid w:val="005D36E9"/>
    <w:rsid w:val="005D37DC"/>
    <w:rsid w:val="005D38BB"/>
    <w:rsid w:val="005D3952"/>
    <w:rsid w:val="005D3D14"/>
    <w:rsid w:val="005D3D32"/>
    <w:rsid w:val="005D418E"/>
    <w:rsid w:val="005D5008"/>
    <w:rsid w:val="005D5674"/>
    <w:rsid w:val="005D6191"/>
    <w:rsid w:val="005D65D3"/>
    <w:rsid w:val="005D6FC4"/>
    <w:rsid w:val="005D7017"/>
    <w:rsid w:val="005D7550"/>
    <w:rsid w:val="005D759A"/>
    <w:rsid w:val="005D767D"/>
    <w:rsid w:val="005D799E"/>
    <w:rsid w:val="005D7AF7"/>
    <w:rsid w:val="005D7CD5"/>
    <w:rsid w:val="005E06DC"/>
    <w:rsid w:val="005E0745"/>
    <w:rsid w:val="005E0821"/>
    <w:rsid w:val="005E0B51"/>
    <w:rsid w:val="005E1610"/>
    <w:rsid w:val="005E1C9F"/>
    <w:rsid w:val="005E1EFB"/>
    <w:rsid w:val="005E22D2"/>
    <w:rsid w:val="005E22E3"/>
    <w:rsid w:val="005E264B"/>
    <w:rsid w:val="005E2E71"/>
    <w:rsid w:val="005E2F9D"/>
    <w:rsid w:val="005E30A9"/>
    <w:rsid w:val="005E3214"/>
    <w:rsid w:val="005E36F8"/>
    <w:rsid w:val="005E4143"/>
    <w:rsid w:val="005E4DFF"/>
    <w:rsid w:val="005E5200"/>
    <w:rsid w:val="005E54FD"/>
    <w:rsid w:val="005E59B1"/>
    <w:rsid w:val="005E5C7D"/>
    <w:rsid w:val="005E5DF2"/>
    <w:rsid w:val="005E60D2"/>
    <w:rsid w:val="005E61EC"/>
    <w:rsid w:val="005E636B"/>
    <w:rsid w:val="005E69CD"/>
    <w:rsid w:val="005E6D01"/>
    <w:rsid w:val="005E724B"/>
    <w:rsid w:val="005E7416"/>
    <w:rsid w:val="005E778A"/>
    <w:rsid w:val="005E7B75"/>
    <w:rsid w:val="005F074F"/>
    <w:rsid w:val="005F0A91"/>
    <w:rsid w:val="005F103E"/>
    <w:rsid w:val="005F1246"/>
    <w:rsid w:val="005F144A"/>
    <w:rsid w:val="005F157A"/>
    <w:rsid w:val="005F1A56"/>
    <w:rsid w:val="005F1C0D"/>
    <w:rsid w:val="005F1D17"/>
    <w:rsid w:val="005F2067"/>
    <w:rsid w:val="005F20C0"/>
    <w:rsid w:val="005F2D01"/>
    <w:rsid w:val="005F2DC2"/>
    <w:rsid w:val="005F35EF"/>
    <w:rsid w:val="005F3825"/>
    <w:rsid w:val="005F3AB4"/>
    <w:rsid w:val="005F3E14"/>
    <w:rsid w:val="005F4251"/>
    <w:rsid w:val="005F43DF"/>
    <w:rsid w:val="005F45D1"/>
    <w:rsid w:val="005F4B99"/>
    <w:rsid w:val="005F5328"/>
    <w:rsid w:val="005F53F0"/>
    <w:rsid w:val="005F546A"/>
    <w:rsid w:val="005F564D"/>
    <w:rsid w:val="005F58EB"/>
    <w:rsid w:val="005F5BCC"/>
    <w:rsid w:val="005F5CEF"/>
    <w:rsid w:val="005F631E"/>
    <w:rsid w:val="005F648A"/>
    <w:rsid w:val="005F655A"/>
    <w:rsid w:val="005F6728"/>
    <w:rsid w:val="005F67F9"/>
    <w:rsid w:val="005F694B"/>
    <w:rsid w:val="005F6A54"/>
    <w:rsid w:val="005F7127"/>
    <w:rsid w:val="005F763E"/>
    <w:rsid w:val="005F77F2"/>
    <w:rsid w:val="005F782D"/>
    <w:rsid w:val="005F7839"/>
    <w:rsid w:val="005F7B6F"/>
    <w:rsid w:val="005F7D81"/>
    <w:rsid w:val="005F7EAC"/>
    <w:rsid w:val="006001AC"/>
    <w:rsid w:val="006005DD"/>
    <w:rsid w:val="00600E17"/>
    <w:rsid w:val="00600EEA"/>
    <w:rsid w:val="006012DA"/>
    <w:rsid w:val="0060156B"/>
    <w:rsid w:val="0060157A"/>
    <w:rsid w:val="006019F3"/>
    <w:rsid w:val="00601B41"/>
    <w:rsid w:val="00601B43"/>
    <w:rsid w:val="006020CF"/>
    <w:rsid w:val="00602142"/>
    <w:rsid w:val="00602447"/>
    <w:rsid w:val="00602BB3"/>
    <w:rsid w:val="00602C8C"/>
    <w:rsid w:val="006030E0"/>
    <w:rsid w:val="006038C5"/>
    <w:rsid w:val="0060421F"/>
    <w:rsid w:val="006043C2"/>
    <w:rsid w:val="00604B5F"/>
    <w:rsid w:val="006057D0"/>
    <w:rsid w:val="00605D20"/>
    <w:rsid w:val="00605E67"/>
    <w:rsid w:val="006061F6"/>
    <w:rsid w:val="006067AE"/>
    <w:rsid w:val="00606944"/>
    <w:rsid w:val="00606F9D"/>
    <w:rsid w:val="006071C0"/>
    <w:rsid w:val="00607558"/>
    <w:rsid w:val="006075F6"/>
    <w:rsid w:val="00607B46"/>
    <w:rsid w:val="00607D8B"/>
    <w:rsid w:val="00610873"/>
    <w:rsid w:val="006111F8"/>
    <w:rsid w:val="0061133C"/>
    <w:rsid w:val="00611BC2"/>
    <w:rsid w:val="006123F7"/>
    <w:rsid w:val="00612515"/>
    <w:rsid w:val="00612670"/>
    <w:rsid w:val="006127A5"/>
    <w:rsid w:val="00612B18"/>
    <w:rsid w:val="00612C64"/>
    <w:rsid w:val="00612CC2"/>
    <w:rsid w:val="00612D52"/>
    <w:rsid w:val="00613274"/>
    <w:rsid w:val="00613B4D"/>
    <w:rsid w:val="00613E19"/>
    <w:rsid w:val="00614355"/>
    <w:rsid w:val="006144AB"/>
    <w:rsid w:val="00614567"/>
    <w:rsid w:val="006151A2"/>
    <w:rsid w:val="00615980"/>
    <w:rsid w:val="006159D7"/>
    <w:rsid w:val="00615A1A"/>
    <w:rsid w:val="00615D93"/>
    <w:rsid w:val="00615E49"/>
    <w:rsid w:val="0061624A"/>
    <w:rsid w:val="00616259"/>
    <w:rsid w:val="00616610"/>
    <w:rsid w:val="006169DA"/>
    <w:rsid w:val="00616A4B"/>
    <w:rsid w:val="00616ED6"/>
    <w:rsid w:val="00616EFB"/>
    <w:rsid w:val="00616FB9"/>
    <w:rsid w:val="006170F3"/>
    <w:rsid w:val="00617231"/>
    <w:rsid w:val="00617C4D"/>
    <w:rsid w:val="00617E8E"/>
    <w:rsid w:val="00617FCC"/>
    <w:rsid w:val="006202AE"/>
    <w:rsid w:val="00620493"/>
    <w:rsid w:val="00620AE8"/>
    <w:rsid w:val="00620BA2"/>
    <w:rsid w:val="00620BF0"/>
    <w:rsid w:val="0062110E"/>
    <w:rsid w:val="00621893"/>
    <w:rsid w:val="006218E8"/>
    <w:rsid w:val="00621B88"/>
    <w:rsid w:val="00621D4E"/>
    <w:rsid w:val="006220C6"/>
    <w:rsid w:val="0062223B"/>
    <w:rsid w:val="006222C9"/>
    <w:rsid w:val="0062242D"/>
    <w:rsid w:val="006224EF"/>
    <w:rsid w:val="006226DA"/>
    <w:rsid w:val="00622D40"/>
    <w:rsid w:val="00623103"/>
    <w:rsid w:val="00623139"/>
    <w:rsid w:val="006233DE"/>
    <w:rsid w:val="006235ED"/>
    <w:rsid w:val="006236D6"/>
    <w:rsid w:val="00623B72"/>
    <w:rsid w:val="0062423A"/>
    <w:rsid w:val="006242C4"/>
    <w:rsid w:val="00624892"/>
    <w:rsid w:val="00624A33"/>
    <w:rsid w:val="00624C83"/>
    <w:rsid w:val="00625302"/>
    <w:rsid w:val="00625F0F"/>
    <w:rsid w:val="00625F16"/>
    <w:rsid w:val="00626331"/>
    <w:rsid w:val="00626B97"/>
    <w:rsid w:val="00626FA9"/>
    <w:rsid w:val="00627C30"/>
    <w:rsid w:val="00627C58"/>
    <w:rsid w:val="00630016"/>
    <w:rsid w:val="006301DA"/>
    <w:rsid w:val="006307FE"/>
    <w:rsid w:val="00630EF8"/>
    <w:rsid w:val="00631041"/>
    <w:rsid w:val="00631227"/>
    <w:rsid w:val="0063127B"/>
    <w:rsid w:val="00631395"/>
    <w:rsid w:val="00631681"/>
    <w:rsid w:val="00631BA5"/>
    <w:rsid w:val="00631C64"/>
    <w:rsid w:val="00632236"/>
    <w:rsid w:val="006322A9"/>
    <w:rsid w:val="00632685"/>
    <w:rsid w:val="0063273E"/>
    <w:rsid w:val="006327BD"/>
    <w:rsid w:val="006329C3"/>
    <w:rsid w:val="00632DB0"/>
    <w:rsid w:val="006332A1"/>
    <w:rsid w:val="006333C1"/>
    <w:rsid w:val="006334FC"/>
    <w:rsid w:val="006336B4"/>
    <w:rsid w:val="00633DBE"/>
    <w:rsid w:val="00634019"/>
    <w:rsid w:val="0063450D"/>
    <w:rsid w:val="006345EA"/>
    <w:rsid w:val="0063491A"/>
    <w:rsid w:val="00634CB1"/>
    <w:rsid w:val="00634F56"/>
    <w:rsid w:val="006352AF"/>
    <w:rsid w:val="00635A83"/>
    <w:rsid w:val="00635BC4"/>
    <w:rsid w:val="00635E1A"/>
    <w:rsid w:val="00635FEA"/>
    <w:rsid w:val="00636015"/>
    <w:rsid w:val="00636143"/>
    <w:rsid w:val="006365C4"/>
    <w:rsid w:val="00636B21"/>
    <w:rsid w:val="00636CB8"/>
    <w:rsid w:val="006374B1"/>
    <w:rsid w:val="00637912"/>
    <w:rsid w:val="00637933"/>
    <w:rsid w:val="006379FB"/>
    <w:rsid w:val="00640074"/>
    <w:rsid w:val="0064015D"/>
    <w:rsid w:val="006403D3"/>
    <w:rsid w:val="006405FE"/>
    <w:rsid w:val="00640C15"/>
    <w:rsid w:val="00640EDD"/>
    <w:rsid w:val="0064125B"/>
    <w:rsid w:val="00641369"/>
    <w:rsid w:val="0064161A"/>
    <w:rsid w:val="00641E62"/>
    <w:rsid w:val="00641FB7"/>
    <w:rsid w:val="006426EF"/>
    <w:rsid w:val="00642877"/>
    <w:rsid w:val="00642A2D"/>
    <w:rsid w:val="00642AF8"/>
    <w:rsid w:val="0064378E"/>
    <w:rsid w:val="006437B2"/>
    <w:rsid w:val="006438D3"/>
    <w:rsid w:val="00643A4B"/>
    <w:rsid w:val="00643B11"/>
    <w:rsid w:val="00643E9B"/>
    <w:rsid w:val="00644C25"/>
    <w:rsid w:val="00644F2D"/>
    <w:rsid w:val="00645110"/>
    <w:rsid w:val="00645311"/>
    <w:rsid w:val="006456BE"/>
    <w:rsid w:val="00645F4E"/>
    <w:rsid w:val="006460DB"/>
    <w:rsid w:val="00646143"/>
    <w:rsid w:val="0064622A"/>
    <w:rsid w:val="006462B9"/>
    <w:rsid w:val="006464D0"/>
    <w:rsid w:val="0064682D"/>
    <w:rsid w:val="00646C5F"/>
    <w:rsid w:val="0064713A"/>
    <w:rsid w:val="006479A1"/>
    <w:rsid w:val="00647CD5"/>
    <w:rsid w:val="00647D1F"/>
    <w:rsid w:val="00647F52"/>
    <w:rsid w:val="00647FE3"/>
    <w:rsid w:val="00650780"/>
    <w:rsid w:val="00650AEA"/>
    <w:rsid w:val="00650E66"/>
    <w:rsid w:val="00650EC9"/>
    <w:rsid w:val="006511B0"/>
    <w:rsid w:val="00651318"/>
    <w:rsid w:val="00651440"/>
    <w:rsid w:val="006517C4"/>
    <w:rsid w:val="00651864"/>
    <w:rsid w:val="00651903"/>
    <w:rsid w:val="00651A2B"/>
    <w:rsid w:val="00651A69"/>
    <w:rsid w:val="00651C18"/>
    <w:rsid w:val="00651C1D"/>
    <w:rsid w:val="00651C58"/>
    <w:rsid w:val="00651CFB"/>
    <w:rsid w:val="00651F49"/>
    <w:rsid w:val="0065252B"/>
    <w:rsid w:val="00652AA4"/>
    <w:rsid w:val="00652B95"/>
    <w:rsid w:val="00652BC1"/>
    <w:rsid w:val="00652D87"/>
    <w:rsid w:val="00653273"/>
    <w:rsid w:val="0065339F"/>
    <w:rsid w:val="0065389B"/>
    <w:rsid w:val="00653D17"/>
    <w:rsid w:val="00653D60"/>
    <w:rsid w:val="00653EE9"/>
    <w:rsid w:val="0065419A"/>
    <w:rsid w:val="0065424F"/>
    <w:rsid w:val="006545D4"/>
    <w:rsid w:val="006549F4"/>
    <w:rsid w:val="00654ADE"/>
    <w:rsid w:val="00654B4A"/>
    <w:rsid w:val="00654B86"/>
    <w:rsid w:val="006556B4"/>
    <w:rsid w:val="00655996"/>
    <w:rsid w:val="00655CCA"/>
    <w:rsid w:val="00655F1E"/>
    <w:rsid w:val="00656552"/>
    <w:rsid w:val="00656734"/>
    <w:rsid w:val="00656B64"/>
    <w:rsid w:val="0065774B"/>
    <w:rsid w:val="00657789"/>
    <w:rsid w:val="00657B99"/>
    <w:rsid w:val="00660460"/>
    <w:rsid w:val="006607E8"/>
    <w:rsid w:val="006612FA"/>
    <w:rsid w:val="0066130B"/>
    <w:rsid w:val="0066143C"/>
    <w:rsid w:val="006614AF"/>
    <w:rsid w:val="00661F8D"/>
    <w:rsid w:val="006622A4"/>
    <w:rsid w:val="0066258F"/>
    <w:rsid w:val="006626F6"/>
    <w:rsid w:val="006628A8"/>
    <w:rsid w:val="00662E83"/>
    <w:rsid w:val="006632A9"/>
    <w:rsid w:val="006634D6"/>
    <w:rsid w:val="00663515"/>
    <w:rsid w:val="00663856"/>
    <w:rsid w:val="00663A94"/>
    <w:rsid w:val="00663BA5"/>
    <w:rsid w:val="00663D17"/>
    <w:rsid w:val="00663D65"/>
    <w:rsid w:val="00664308"/>
    <w:rsid w:val="00664851"/>
    <w:rsid w:val="006654F6"/>
    <w:rsid w:val="006657CD"/>
    <w:rsid w:val="00665BCC"/>
    <w:rsid w:val="00665FEC"/>
    <w:rsid w:val="006668A0"/>
    <w:rsid w:val="00666E13"/>
    <w:rsid w:val="00667090"/>
    <w:rsid w:val="00667397"/>
    <w:rsid w:val="006679CB"/>
    <w:rsid w:val="00667AFA"/>
    <w:rsid w:val="00670025"/>
    <w:rsid w:val="006701DB"/>
    <w:rsid w:val="0067021F"/>
    <w:rsid w:val="00670810"/>
    <w:rsid w:val="00670CBA"/>
    <w:rsid w:val="00671097"/>
    <w:rsid w:val="006713B8"/>
    <w:rsid w:val="006715C2"/>
    <w:rsid w:val="00671950"/>
    <w:rsid w:val="00672149"/>
    <w:rsid w:val="00672887"/>
    <w:rsid w:val="0067293A"/>
    <w:rsid w:val="00672D73"/>
    <w:rsid w:val="00672FFE"/>
    <w:rsid w:val="006736B1"/>
    <w:rsid w:val="00674083"/>
    <w:rsid w:val="0067414F"/>
    <w:rsid w:val="00674C9C"/>
    <w:rsid w:val="00674FB4"/>
    <w:rsid w:val="00675188"/>
    <w:rsid w:val="006753F5"/>
    <w:rsid w:val="00675C9D"/>
    <w:rsid w:val="00675DF6"/>
    <w:rsid w:val="00676043"/>
    <w:rsid w:val="00676048"/>
    <w:rsid w:val="00676386"/>
    <w:rsid w:val="00677065"/>
    <w:rsid w:val="00677135"/>
    <w:rsid w:val="00677354"/>
    <w:rsid w:val="00677803"/>
    <w:rsid w:val="006778A2"/>
    <w:rsid w:val="00677932"/>
    <w:rsid w:val="00677F97"/>
    <w:rsid w:val="00680272"/>
    <w:rsid w:val="00680727"/>
    <w:rsid w:val="0068073B"/>
    <w:rsid w:val="00681391"/>
    <w:rsid w:val="00681E2A"/>
    <w:rsid w:val="00681F8D"/>
    <w:rsid w:val="00682401"/>
    <w:rsid w:val="0068259B"/>
    <w:rsid w:val="0068295F"/>
    <w:rsid w:val="00682F15"/>
    <w:rsid w:val="0068324D"/>
    <w:rsid w:val="00683304"/>
    <w:rsid w:val="006836C7"/>
    <w:rsid w:val="00683757"/>
    <w:rsid w:val="00683858"/>
    <w:rsid w:val="00683A69"/>
    <w:rsid w:val="00683CAA"/>
    <w:rsid w:val="00684100"/>
    <w:rsid w:val="006841BB"/>
    <w:rsid w:val="00685867"/>
    <w:rsid w:val="00685A42"/>
    <w:rsid w:val="00685C0D"/>
    <w:rsid w:val="00686421"/>
    <w:rsid w:val="00686499"/>
    <w:rsid w:val="00686BDE"/>
    <w:rsid w:val="00686FCA"/>
    <w:rsid w:val="006911FF"/>
    <w:rsid w:val="0069146A"/>
    <w:rsid w:val="006918E3"/>
    <w:rsid w:val="0069197B"/>
    <w:rsid w:val="00691C85"/>
    <w:rsid w:val="00691E51"/>
    <w:rsid w:val="00691EE0"/>
    <w:rsid w:val="006921AC"/>
    <w:rsid w:val="00692456"/>
    <w:rsid w:val="006926BC"/>
    <w:rsid w:val="00692C31"/>
    <w:rsid w:val="00692E1C"/>
    <w:rsid w:val="0069322C"/>
    <w:rsid w:val="00693372"/>
    <w:rsid w:val="00693EF8"/>
    <w:rsid w:val="00693F18"/>
    <w:rsid w:val="00694312"/>
    <w:rsid w:val="00694668"/>
    <w:rsid w:val="006948FB"/>
    <w:rsid w:val="00694A5B"/>
    <w:rsid w:val="00694B4D"/>
    <w:rsid w:val="00694D27"/>
    <w:rsid w:val="00694F3D"/>
    <w:rsid w:val="00695013"/>
    <w:rsid w:val="006951AC"/>
    <w:rsid w:val="00695264"/>
    <w:rsid w:val="00695289"/>
    <w:rsid w:val="006955D3"/>
    <w:rsid w:val="00695E8B"/>
    <w:rsid w:val="00695EED"/>
    <w:rsid w:val="006969EF"/>
    <w:rsid w:val="00697162"/>
    <w:rsid w:val="00697367"/>
    <w:rsid w:val="00697820"/>
    <w:rsid w:val="00697874"/>
    <w:rsid w:val="00697D84"/>
    <w:rsid w:val="006A02BC"/>
    <w:rsid w:val="006A0586"/>
    <w:rsid w:val="006A05CC"/>
    <w:rsid w:val="006A0A9C"/>
    <w:rsid w:val="006A1A31"/>
    <w:rsid w:val="006A1B74"/>
    <w:rsid w:val="006A1DAE"/>
    <w:rsid w:val="006A21BA"/>
    <w:rsid w:val="006A2976"/>
    <w:rsid w:val="006A2B3D"/>
    <w:rsid w:val="006A2BA6"/>
    <w:rsid w:val="006A2E30"/>
    <w:rsid w:val="006A31CC"/>
    <w:rsid w:val="006A32CA"/>
    <w:rsid w:val="006A3500"/>
    <w:rsid w:val="006A399A"/>
    <w:rsid w:val="006A3C0F"/>
    <w:rsid w:val="006A3E6B"/>
    <w:rsid w:val="006A3FE4"/>
    <w:rsid w:val="006A4069"/>
    <w:rsid w:val="006A408E"/>
    <w:rsid w:val="006A4590"/>
    <w:rsid w:val="006A4700"/>
    <w:rsid w:val="006A486A"/>
    <w:rsid w:val="006A4B48"/>
    <w:rsid w:val="006A521F"/>
    <w:rsid w:val="006A5B26"/>
    <w:rsid w:val="006A5E0F"/>
    <w:rsid w:val="006A63F7"/>
    <w:rsid w:val="006A655B"/>
    <w:rsid w:val="006A745A"/>
    <w:rsid w:val="006A78E4"/>
    <w:rsid w:val="006A7AF9"/>
    <w:rsid w:val="006B009F"/>
    <w:rsid w:val="006B0440"/>
    <w:rsid w:val="006B0479"/>
    <w:rsid w:val="006B054B"/>
    <w:rsid w:val="006B0656"/>
    <w:rsid w:val="006B0B13"/>
    <w:rsid w:val="006B0E26"/>
    <w:rsid w:val="006B0EE1"/>
    <w:rsid w:val="006B108F"/>
    <w:rsid w:val="006B1662"/>
    <w:rsid w:val="006B17B3"/>
    <w:rsid w:val="006B1B34"/>
    <w:rsid w:val="006B1D98"/>
    <w:rsid w:val="006B1F78"/>
    <w:rsid w:val="006B212F"/>
    <w:rsid w:val="006B242E"/>
    <w:rsid w:val="006B25A2"/>
    <w:rsid w:val="006B29DF"/>
    <w:rsid w:val="006B2DCB"/>
    <w:rsid w:val="006B2E69"/>
    <w:rsid w:val="006B2F7D"/>
    <w:rsid w:val="006B307A"/>
    <w:rsid w:val="006B30C1"/>
    <w:rsid w:val="006B30C9"/>
    <w:rsid w:val="006B39AB"/>
    <w:rsid w:val="006B39C0"/>
    <w:rsid w:val="006B40DE"/>
    <w:rsid w:val="006B40EA"/>
    <w:rsid w:val="006B4D17"/>
    <w:rsid w:val="006B4FDB"/>
    <w:rsid w:val="006B5250"/>
    <w:rsid w:val="006B540F"/>
    <w:rsid w:val="006B5646"/>
    <w:rsid w:val="006B564D"/>
    <w:rsid w:val="006B5735"/>
    <w:rsid w:val="006B5FF9"/>
    <w:rsid w:val="006B6184"/>
    <w:rsid w:val="006B685B"/>
    <w:rsid w:val="006B6B42"/>
    <w:rsid w:val="006B716B"/>
    <w:rsid w:val="006B7436"/>
    <w:rsid w:val="006B7C65"/>
    <w:rsid w:val="006B7E62"/>
    <w:rsid w:val="006B7F4F"/>
    <w:rsid w:val="006B7F8F"/>
    <w:rsid w:val="006C0181"/>
    <w:rsid w:val="006C0248"/>
    <w:rsid w:val="006C06E7"/>
    <w:rsid w:val="006C07D7"/>
    <w:rsid w:val="006C090F"/>
    <w:rsid w:val="006C0A00"/>
    <w:rsid w:val="006C0ABD"/>
    <w:rsid w:val="006C0C13"/>
    <w:rsid w:val="006C139E"/>
    <w:rsid w:val="006C1591"/>
    <w:rsid w:val="006C17B8"/>
    <w:rsid w:val="006C1885"/>
    <w:rsid w:val="006C19F8"/>
    <w:rsid w:val="006C1AE6"/>
    <w:rsid w:val="006C2702"/>
    <w:rsid w:val="006C282B"/>
    <w:rsid w:val="006C2A16"/>
    <w:rsid w:val="006C2CAD"/>
    <w:rsid w:val="006C2D4E"/>
    <w:rsid w:val="006C3625"/>
    <w:rsid w:val="006C37E9"/>
    <w:rsid w:val="006C3A87"/>
    <w:rsid w:val="006C3BF9"/>
    <w:rsid w:val="006C3EEF"/>
    <w:rsid w:val="006C4306"/>
    <w:rsid w:val="006C445F"/>
    <w:rsid w:val="006C452E"/>
    <w:rsid w:val="006C4617"/>
    <w:rsid w:val="006C49AC"/>
    <w:rsid w:val="006C4DBA"/>
    <w:rsid w:val="006C511A"/>
    <w:rsid w:val="006C5D93"/>
    <w:rsid w:val="006C5E1B"/>
    <w:rsid w:val="006C6195"/>
    <w:rsid w:val="006C761E"/>
    <w:rsid w:val="006C7960"/>
    <w:rsid w:val="006C7E5F"/>
    <w:rsid w:val="006D049C"/>
    <w:rsid w:val="006D05A4"/>
    <w:rsid w:val="006D0603"/>
    <w:rsid w:val="006D0915"/>
    <w:rsid w:val="006D0965"/>
    <w:rsid w:val="006D0B34"/>
    <w:rsid w:val="006D10DB"/>
    <w:rsid w:val="006D120D"/>
    <w:rsid w:val="006D1455"/>
    <w:rsid w:val="006D1AEC"/>
    <w:rsid w:val="006D1C08"/>
    <w:rsid w:val="006D1DD4"/>
    <w:rsid w:val="006D1E43"/>
    <w:rsid w:val="006D2077"/>
    <w:rsid w:val="006D20F0"/>
    <w:rsid w:val="006D20F5"/>
    <w:rsid w:val="006D25B1"/>
    <w:rsid w:val="006D25D0"/>
    <w:rsid w:val="006D2856"/>
    <w:rsid w:val="006D28F2"/>
    <w:rsid w:val="006D29C1"/>
    <w:rsid w:val="006D373F"/>
    <w:rsid w:val="006D3E71"/>
    <w:rsid w:val="006D42A5"/>
    <w:rsid w:val="006D4688"/>
    <w:rsid w:val="006D49EB"/>
    <w:rsid w:val="006D4E33"/>
    <w:rsid w:val="006D4F18"/>
    <w:rsid w:val="006D51F5"/>
    <w:rsid w:val="006D53B7"/>
    <w:rsid w:val="006D5A76"/>
    <w:rsid w:val="006D5B60"/>
    <w:rsid w:val="006D5F27"/>
    <w:rsid w:val="006D60CB"/>
    <w:rsid w:val="006D6127"/>
    <w:rsid w:val="006D63AA"/>
    <w:rsid w:val="006D6B61"/>
    <w:rsid w:val="006D6E70"/>
    <w:rsid w:val="006D6EFC"/>
    <w:rsid w:val="006D6F5B"/>
    <w:rsid w:val="006D7002"/>
    <w:rsid w:val="006D787D"/>
    <w:rsid w:val="006D7D9A"/>
    <w:rsid w:val="006D7F04"/>
    <w:rsid w:val="006D7F2B"/>
    <w:rsid w:val="006E0BFB"/>
    <w:rsid w:val="006E0C4D"/>
    <w:rsid w:val="006E0CCF"/>
    <w:rsid w:val="006E0E0F"/>
    <w:rsid w:val="006E0ECF"/>
    <w:rsid w:val="006E1230"/>
    <w:rsid w:val="006E163D"/>
    <w:rsid w:val="006E1699"/>
    <w:rsid w:val="006E16D6"/>
    <w:rsid w:val="006E21A0"/>
    <w:rsid w:val="006E2608"/>
    <w:rsid w:val="006E285F"/>
    <w:rsid w:val="006E2AD7"/>
    <w:rsid w:val="006E2E2B"/>
    <w:rsid w:val="006E37D6"/>
    <w:rsid w:val="006E3969"/>
    <w:rsid w:val="006E3F87"/>
    <w:rsid w:val="006E43E0"/>
    <w:rsid w:val="006E45C0"/>
    <w:rsid w:val="006E49D2"/>
    <w:rsid w:val="006E4BF9"/>
    <w:rsid w:val="006E4E9B"/>
    <w:rsid w:val="006E5477"/>
    <w:rsid w:val="006E59DB"/>
    <w:rsid w:val="006E6197"/>
    <w:rsid w:val="006E633E"/>
    <w:rsid w:val="006E6654"/>
    <w:rsid w:val="006E6702"/>
    <w:rsid w:val="006E6DBE"/>
    <w:rsid w:val="006E6EF5"/>
    <w:rsid w:val="006E6F3F"/>
    <w:rsid w:val="006E7247"/>
    <w:rsid w:val="006E7634"/>
    <w:rsid w:val="006E7716"/>
    <w:rsid w:val="006E77F3"/>
    <w:rsid w:val="006E79B6"/>
    <w:rsid w:val="006E79E6"/>
    <w:rsid w:val="006E7A70"/>
    <w:rsid w:val="006E7CA4"/>
    <w:rsid w:val="006F00B8"/>
    <w:rsid w:val="006F00EA"/>
    <w:rsid w:val="006F0159"/>
    <w:rsid w:val="006F038D"/>
    <w:rsid w:val="006F069E"/>
    <w:rsid w:val="006F07F6"/>
    <w:rsid w:val="006F084F"/>
    <w:rsid w:val="006F1784"/>
    <w:rsid w:val="006F1C84"/>
    <w:rsid w:val="006F1DF2"/>
    <w:rsid w:val="006F2141"/>
    <w:rsid w:val="006F222D"/>
    <w:rsid w:val="006F2314"/>
    <w:rsid w:val="006F25AF"/>
    <w:rsid w:val="006F2840"/>
    <w:rsid w:val="006F2BDE"/>
    <w:rsid w:val="006F3856"/>
    <w:rsid w:val="006F3A11"/>
    <w:rsid w:val="006F4A92"/>
    <w:rsid w:val="006F50F8"/>
    <w:rsid w:val="006F579A"/>
    <w:rsid w:val="006F59B2"/>
    <w:rsid w:val="006F59DE"/>
    <w:rsid w:val="006F654E"/>
    <w:rsid w:val="006F6FD2"/>
    <w:rsid w:val="006F731C"/>
    <w:rsid w:val="006F7AF1"/>
    <w:rsid w:val="006F7C9D"/>
    <w:rsid w:val="00700ACE"/>
    <w:rsid w:val="00700B69"/>
    <w:rsid w:val="00700C35"/>
    <w:rsid w:val="00700C4D"/>
    <w:rsid w:val="00700D02"/>
    <w:rsid w:val="007010DB"/>
    <w:rsid w:val="00701186"/>
    <w:rsid w:val="0070125B"/>
    <w:rsid w:val="007017E1"/>
    <w:rsid w:val="00701958"/>
    <w:rsid w:val="00701DA5"/>
    <w:rsid w:val="00701E02"/>
    <w:rsid w:val="007024DA"/>
    <w:rsid w:val="00703B5C"/>
    <w:rsid w:val="00703F60"/>
    <w:rsid w:val="0070429F"/>
    <w:rsid w:val="0070447C"/>
    <w:rsid w:val="0070473D"/>
    <w:rsid w:val="00704937"/>
    <w:rsid w:val="00704FDA"/>
    <w:rsid w:val="00705397"/>
    <w:rsid w:val="00705410"/>
    <w:rsid w:val="00705660"/>
    <w:rsid w:val="007056BE"/>
    <w:rsid w:val="00705919"/>
    <w:rsid w:val="00705AAA"/>
    <w:rsid w:val="00705E60"/>
    <w:rsid w:val="00706803"/>
    <w:rsid w:val="00706B0D"/>
    <w:rsid w:val="00706F26"/>
    <w:rsid w:val="00706FD1"/>
    <w:rsid w:val="007071A9"/>
    <w:rsid w:val="00707AFE"/>
    <w:rsid w:val="00707B1B"/>
    <w:rsid w:val="00710438"/>
    <w:rsid w:val="007105E7"/>
    <w:rsid w:val="00710904"/>
    <w:rsid w:val="00710FD5"/>
    <w:rsid w:val="0071138C"/>
    <w:rsid w:val="0071208C"/>
    <w:rsid w:val="0071220E"/>
    <w:rsid w:val="00712943"/>
    <w:rsid w:val="00712CA2"/>
    <w:rsid w:val="00712D4F"/>
    <w:rsid w:val="00712DFF"/>
    <w:rsid w:val="0071332D"/>
    <w:rsid w:val="0071380A"/>
    <w:rsid w:val="007138B1"/>
    <w:rsid w:val="00713DF2"/>
    <w:rsid w:val="0071402F"/>
    <w:rsid w:val="0071431D"/>
    <w:rsid w:val="00714553"/>
    <w:rsid w:val="007147CC"/>
    <w:rsid w:val="00714902"/>
    <w:rsid w:val="00714D27"/>
    <w:rsid w:val="007150A2"/>
    <w:rsid w:val="0071518A"/>
    <w:rsid w:val="007151EF"/>
    <w:rsid w:val="0071587C"/>
    <w:rsid w:val="00715A89"/>
    <w:rsid w:val="00715B64"/>
    <w:rsid w:val="00715BD4"/>
    <w:rsid w:val="0071695B"/>
    <w:rsid w:val="00716FD0"/>
    <w:rsid w:val="0071754F"/>
    <w:rsid w:val="00717EF1"/>
    <w:rsid w:val="007204E4"/>
    <w:rsid w:val="007205E1"/>
    <w:rsid w:val="00720918"/>
    <w:rsid w:val="007210E1"/>
    <w:rsid w:val="007215A6"/>
    <w:rsid w:val="007216B9"/>
    <w:rsid w:val="00721968"/>
    <w:rsid w:val="00721EF3"/>
    <w:rsid w:val="0072262C"/>
    <w:rsid w:val="00722ABD"/>
    <w:rsid w:val="00722AEA"/>
    <w:rsid w:val="00723127"/>
    <w:rsid w:val="00723258"/>
    <w:rsid w:val="00723B8D"/>
    <w:rsid w:val="00723F19"/>
    <w:rsid w:val="007240A8"/>
    <w:rsid w:val="00724739"/>
    <w:rsid w:val="0072489C"/>
    <w:rsid w:val="00724B9B"/>
    <w:rsid w:val="007257F5"/>
    <w:rsid w:val="00725BE5"/>
    <w:rsid w:val="00726066"/>
    <w:rsid w:val="007260B7"/>
    <w:rsid w:val="00726102"/>
    <w:rsid w:val="007261E0"/>
    <w:rsid w:val="00726A3A"/>
    <w:rsid w:val="00726BEA"/>
    <w:rsid w:val="00726E6F"/>
    <w:rsid w:val="00726ED4"/>
    <w:rsid w:val="00726F59"/>
    <w:rsid w:val="00727441"/>
    <w:rsid w:val="007279C7"/>
    <w:rsid w:val="00727B07"/>
    <w:rsid w:val="00727B8A"/>
    <w:rsid w:val="00727EBC"/>
    <w:rsid w:val="007300C1"/>
    <w:rsid w:val="00730435"/>
    <w:rsid w:val="00730502"/>
    <w:rsid w:val="007308B6"/>
    <w:rsid w:val="00730C42"/>
    <w:rsid w:val="00730E21"/>
    <w:rsid w:val="00731113"/>
    <w:rsid w:val="00731D9B"/>
    <w:rsid w:val="00732493"/>
    <w:rsid w:val="007335D5"/>
    <w:rsid w:val="00733703"/>
    <w:rsid w:val="007337A1"/>
    <w:rsid w:val="0073382C"/>
    <w:rsid w:val="00733A11"/>
    <w:rsid w:val="00733B15"/>
    <w:rsid w:val="007341B7"/>
    <w:rsid w:val="007342D9"/>
    <w:rsid w:val="00734714"/>
    <w:rsid w:val="00734911"/>
    <w:rsid w:val="00734F53"/>
    <w:rsid w:val="00734F99"/>
    <w:rsid w:val="00735F5A"/>
    <w:rsid w:val="0073627C"/>
    <w:rsid w:val="0073655A"/>
    <w:rsid w:val="007365C0"/>
    <w:rsid w:val="0073680A"/>
    <w:rsid w:val="0073689A"/>
    <w:rsid w:val="007368D1"/>
    <w:rsid w:val="00736B22"/>
    <w:rsid w:val="00736E97"/>
    <w:rsid w:val="00736F6E"/>
    <w:rsid w:val="0073758A"/>
    <w:rsid w:val="007375CA"/>
    <w:rsid w:val="00737C1D"/>
    <w:rsid w:val="00737F21"/>
    <w:rsid w:val="007408C1"/>
    <w:rsid w:val="0074095A"/>
    <w:rsid w:val="00741AE7"/>
    <w:rsid w:val="00742201"/>
    <w:rsid w:val="00742EC5"/>
    <w:rsid w:val="007433E4"/>
    <w:rsid w:val="0074359F"/>
    <w:rsid w:val="007435AD"/>
    <w:rsid w:val="00743BBE"/>
    <w:rsid w:val="00743BF2"/>
    <w:rsid w:val="0074413F"/>
    <w:rsid w:val="00744187"/>
    <w:rsid w:val="007442E0"/>
    <w:rsid w:val="00744301"/>
    <w:rsid w:val="00744687"/>
    <w:rsid w:val="007446B9"/>
    <w:rsid w:val="00744AD0"/>
    <w:rsid w:val="00744ADC"/>
    <w:rsid w:val="007453D1"/>
    <w:rsid w:val="007453D3"/>
    <w:rsid w:val="00745541"/>
    <w:rsid w:val="00745EEE"/>
    <w:rsid w:val="00746295"/>
    <w:rsid w:val="00747796"/>
    <w:rsid w:val="00747B02"/>
    <w:rsid w:val="00747F13"/>
    <w:rsid w:val="00747F18"/>
    <w:rsid w:val="00750117"/>
    <w:rsid w:val="007503B0"/>
    <w:rsid w:val="00750781"/>
    <w:rsid w:val="007507B5"/>
    <w:rsid w:val="00750C0C"/>
    <w:rsid w:val="00750E0F"/>
    <w:rsid w:val="0075102D"/>
    <w:rsid w:val="0075131D"/>
    <w:rsid w:val="00751843"/>
    <w:rsid w:val="00751A94"/>
    <w:rsid w:val="00751AC7"/>
    <w:rsid w:val="007525AF"/>
    <w:rsid w:val="00753126"/>
    <w:rsid w:val="0075339B"/>
    <w:rsid w:val="007534CF"/>
    <w:rsid w:val="00753509"/>
    <w:rsid w:val="00753C7D"/>
    <w:rsid w:val="00754094"/>
    <w:rsid w:val="00754150"/>
    <w:rsid w:val="00754D6F"/>
    <w:rsid w:val="00755674"/>
    <w:rsid w:val="00755BD8"/>
    <w:rsid w:val="00755C95"/>
    <w:rsid w:val="00755F99"/>
    <w:rsid w:val="00756932"/>
    <w:rsid w:val="00756C56"/>
    <w:rsid w:val="00756E93"/>
    <w:rsid w:val="007572AE"/>
    <w:rsid w:val="007577FC"/>
    <w:rsid w:val="007579DB"/>
    <w:rsid w:val="00757CB4"/>
    <w:rsid w:val="00757CD4"/>
    <w:rsid w:val="007603D4"/>
    <w:rsid w:val="00760718"/>
    <w:rsid w:val="0076094A"/>
    <w:rsid w:val="00760B39"/>
    <w:rsid w:val="00760BB9"/>
    <w:rsid w:val="00760F5A"/>
    <w:rsid w:val="00761247"/>
    <w:rsid w:val="0076144D"/>
    <w:rsid w:val="007618B9"/>
    <w:rsid w:val="00761A1B"/>
    <w:rsid w:val="00761D9C"/>
    <w:rsid w:val="007622C0"/>
    <w:rsid w:val="00762999"/>
    <w:rsid w:val="00762F18"/>
    <w:rsid w:val="00762FE4"/>
    <w:rsid w:val="0076303B"/>
    <w:rsid w:val="00763078"/>
    <w:rsid w:val="007632AA"/>
    <w:rsid w:val="00763775"/>
    <w:rsid w:val="00763E56"/>
    <w:rsid w:val="00763E58"/>
    <w:rsid w:val="0076410C"/>
    <w:rsid w:val="00764A36"/>
    <w:rsid w:val="00764C3E"/>
    <w:rsid w:val="007651D2"/>
    <w:rsid w:val="00765544"/>
    <w:rsid w:val="00765698"/>
    <w:rsid w:val="007657D0"/>
    <w:rsid w:val="00765835"/>
    <w:rsid w:val="00765DDA"/>
    <w:rsid w:val="00766055"/>
    <w:rsid w:val="0076614C"/>
    <w:rsid w:val="0076618B"/>
    <w:rsid w:val="00766398"/>
    <w:rsid w:val="00766AF0"/>
    <w:rsid w:val="00766E91"/>
    <w:rsid w:val="00767088"/>
    <w:rsid w:val="00767D5E"/>
    <w:rsid w:val="007702A0"/>
    <w:rsid w:val="0077039E"/>
    <w:rsid w:val="00770859"/>
    <w:rsid w:val="007710E7"/>
    <w:rsid w:val="0077123E"/>
    <w:rsid w:val="00771244"/>
    <w:rsid w:val="007714CD"/>
    <w:rsid w:val="0077160A"/>
    <w:rsid w:val="00771B11"/>
    <w:rsid w:val="00771D6E"/>
    <w:rsid w:val="00771E4A"/>
    <w:rsid w:val="007720AA"/>
    <w:rsid w:val="0077244A"/>
    <w:rsid w:val="00772584"/>
    <w:rsid w:val="00772EF2"/>
    <w:rsid w:val="00773432"/>
    <w:rsid w:val="007734A5"/>
    <w:rsid w:val="00773927"/>
    <w:rsid w:val="00773B39"/>
    <w:rsid w:val="007741CE"/>
    <w:rsid w:val="0077421B"/>
    <w:rsid w:val="0077548F"/>
    <w:rsid w:val="00775C29"/>
    <w:rsid w:val="00775C81"/>
    <w:rsid w:val="00775DF4"/>
    <w:rsid w:val="00776665"/>
    <w:rsid w:val="00776770"/>
    <w:rsid w:val="007767EA"/>
    <w:rsid w:val="00776B64"/>
    <w:rsid w:val="00776B7B"/>
    <w:rsid w:val="00776CB2"/>
    <w:rsid w:val="007774D6"/>
    <w:rsid w:val="0077778C"/>
    <w:rsid w:val="00777B50"/>
    <w:rsid w:val="00777F1C"/>
    <w:rsid w:val="00780454"/>
    <w:rsid w:val="007812CE"/>
    <w:rsid w:val="00781344"/>
    <w:rsid w:val="00782766"/>
    <w:rsid w:val="00782CB8"/>
    <w:rsid w:val="0078354F"/>
    <w:rsid w:val="007839C1"/>
    <w:rsid w:val="00783E20"/>
    <w:rsid w:val="00783E8E"/>
    <w:rsid w:val="0078420A"/>
    <w:rsid w:val="0078433A"/>
    <w:rsid w:val="00784501"/>
    <w:rsid w:val="00784519"/>
    <w:rsid w:val="0078534A"/>
    <w:rsid w:val="0078546A"/>
    <w:rsid w:val="007857B2"/>
    <w:rsid w:val="007858A3"/>
    <w:rsid w:val="00785927"/>
    <w:rsid w:val="00785934"/>
    <w:rsid w:val="00785C95"/>
    <w:rsid w:val="00785C9A"/>
    <w:rsid w:val="00785EA9"/>
    <w:rsid w:val="00786816"/>
    <w:rsid w:val="0078685D"/>
    <w:rsid w:val="00786BB3"/>
    <w:rsid w:val="00786E7E"/>
    <w:rsid w:val="00787218"/>
    <w:rsid w:val="0078744A"/>
    <w:rsid w:val="0078755B"/>
    <w:rsid w:val="00787D28"/>
    <w:rsid w:val="00787ED4"/>
    <w:rsid w:val="0079066A"/>
    <w:rsid w:val="0079169A"/>
    <w:rsid w:val="0079174C"/>
    <w:rsid w:val="00791DD6"/>
    <w:rsid w:val="00792101"/>
    <w:rsid w:val="00792915"/>
    <w:rsid w:val="007929AE"/>
    <w:rsid w:val="00792AD3"/>
    <w:rsid w:val="00792BCE"/>
    <w:rsid w:val="00792DFF"/>
    <w:rsid w:val="00792F84"/>
    <w:rsid w:val="0079360A"/>
    <w:rsid w:val="00793BAB"/>
    <w:rsid w:val="00794185"/>
    <w:rsid w:val="00794603"/>
    <w:rsid w:val="007949BC"/>
    <w:rsid w:val="00795074"/>
    <w:rsid w:val="00795120"/>
    <w:rsid w:val="0079513F"/>
    <w:rsid w:val="00795359"/>
    <w:rsid w:val="007953F3"/>
    <w:rsid w:val="00795469"/>
    <w:rsid w:val="00795B4F"/>
    <w:rsid w:val="00795CFB"/>
    <w:rsid w:val="00795D05"/>
    <w:rsid w:val="00796438"/>
    <w:rsid w:val="00796B03"/>
    <w:rsid w:val="007973DD"/>
    <w:rsid w:val="007A0293"/>
    <w:rsid w:val="007A06A0"/>
    <w:rsid w:val="007A0D11"/>
    <w:rsid w:val="007A0E5A"/>
    <w:rsid w:val="007A1AE8"/>
    <w:rsid w:val="007A2709"/>
    <w:rsid w:val="007A2AB3"/>
    <w:rsid w:val="007A2BEE"/>
    <w:rsid w:val="007A2D1B"/>
    <w:rsid w:val="007A2FB6"/>
    <w:rsid w:val="007A366F"/>
    <w:rsid w:val="007A3B10"/>
    <w:rsid w:val="007A3B6F"/>
    <w:rsid w:val="007A3B88"/>
    <w:rsid w:val="007A3C19"/>
    <w:rsid w:val="007A3D64"/>
    <w:rsid w:val="007A3E68"/>
    <w:rsid w:val="007A4088"/>
    <w:rsid w:val="007A40A9"/>
    <w:rsid w:val="007A419A"/>
    <w:rsid w:val="007A47D1"/>
    <w:rsid w:val="007A48BC"/>
    <w:rsid w:val="007A4E11"/>
    <w:rsid w:val="007A4F0F"/>
    <w:rsid w:val="007A5326"/>
    <w:rsid w:val="007A55A7"/>
    <w:rsid w:val="007A56E8"/>
    <w:rsid w:val="007A6111"/>
    <w:rsid w:val="007A64B0"/>
    <w:rsid w:val="007A6878"/>
    <w:rsid w:val="007A6981"/>
    <w:rsid w:val="007A6B19"/>
    <w:rsid w:val="007A6D2A"/>
    <w:rsid w:val="007A727E"/>
    <w:rsid w:val="007A7444"/>
    <w:rsid w:val="007A77EA"/>
    <w:rsid w:val="007A7A5D"/>
    <w:rsid w:val="007B0097"/>
    <w:rsid w:val="007B02AF"/>
    <w:rsid w:val="007B056C"/>
    <w:rsid w:val="007B08F4"/>
    <w:rsid w:val="007B0CD6"/>
    <w:rsid w:val="007B0EEE"/>
    <w:rsid w:val="007B1211"/>
    <w:rsid w:val="007B1400"/>
    <w:rsid w:val="007B1505"/>
    <w:rsid w:val="007B1960"/>
    <w:rsid w:val="007B1A6F"/>
    <w:rsid w:val="007B1C91"/>
    <w:rsid w:val="007B1D9B"/>
    <w:rsid w:val="007B2290"/>
    <w:rsid w:val="007B25F7"/>
    <w:rsid w:val="007B29A1"/>
    <w:rsid w:val="007B2A2D"/>
    <w:rsid w:val="007B3057"/>
    <w:rsid w:val="007B3383"/>
    <w:rsid w:val="007B34DD"/>
    <w:rsid w:val="007B3B27"/>
    <w:rsid w:val="007B3FD9"/>
    <w:rsid w:val="007B420C"/>
    <w:rsid w:val="007B4669"/>
    <w:rsid w:val="007B46B7"/>
    <w:rsid w:val="007B4962"/>
    <w:rsid w:val="007B4AD8"/>
    <w:rsid w:val="007B4B35"/>
    <w:rsid w:val="007B542B"/>
    <w:rsid w:val="007B544D"/>
    <w:rsid w:val="007B583F"/>
    <w:rsid w:val="007B5861"/>
    <w:rsid w:val="007B5AB1"/>
    <w:rsid w:val="007B5E73"/>
    <w:rsid w:val="007B5F57"/>
    <w:rsid w:val="007B5FC3"/>
    <w:rsid w:val="007B6E92"/>
    <w:rsid w:val="007B748E"/>
    <w:rsid w:val="007B77FF"/>
    <w:rsid w:val="007C0204"/>
    <w:rsid w:val="007C0265"/>
    <w:rsid w:val="007C027E"/>
    <w:rsid w:val="007C05E4"/>
    <w:rsid w:val="007C0C77"/>
    <w:rsid w:val="007C0D34"/>
    <w:rsid w:val="007C0FA7"/>
    <w:rsid w:val="007C109C"/>
    <w:rsid w:val="007C1A4C"/>
    <w:rsid w:val="007C1F4D"/>
    <w:rsid w:val="007C241B"/>
    <w:rsid w:val="007C26C9"/>
    <w:rsid w:val="007C331F"/>
    <w:rsid w:val="007C336B"/>
    <w:rsid w:val="007C3376"/>
    <w:rsid w:val="007C3792"/>
    <w:rsid w:val="007C38D2"/>
    <w:rsid w:val="007C39D8"/>
    <w:rsid w:val="007C4100"/>
    <w:rsid w:val="007C4F51"/>
    <w:rsid w:val="007C5644"/>
    <w:rsid w:val="007C57C6"/>
    <w:rsid w:val="007C591C"/>
    <w:rsid w:val="007C5D46"/>
    <w:rsid w:val="007C60EB"/>
    <w:rsid w:val="007C67FC"/>
    <w:rsid w:val="007C6930"/>
    <w:rsid w:val="007C69A2"/>
    <w:rsid w:val="007C69D8"/>
    <w:rsid w:val="007C6D1D"/>
    <w:rsid w:val="007C6E1C"/>
    <w:rsid w:val="007C7325"/>
    <w:rsid w:val="007C77C4"/>
    <w:rsid w:val="007C785F"/>
    <w:rsid w:val="007C7CDC"/>
    <w:rsid w:val="007C7ED7"/>
    <w:rsid w:val="007D0276"/>
    <w:rsid w:val="007D090F"/>
    <w:rsid w:val="007D1033"/>
    <w:rsid w:val="007D1421"/>
    <w:rsid w:val="007D14A8"/>
    <w:rsid w:val="007D15EB"/>
    <w:rsid w:val="007D1B22"/>
    <w:rsid w:val="007D1E42"/>
    <w:rsid w:val="007D1F86"/>
    <w:rsid w:val="007D2144"/>
    <w:rsid w:val="007D2190"/>
    <w:rsid w:val="007D22F2"/>
    <w:rsid w:val="007D25D2"/>
    <w:rsid w:val="007D2C02"/>
    <w:rsid w:val="007D2CAE"/>
    <w:rsid w:val="007D2D5B"/>
    <w:rsid w:val="007D34B1"/>
    <w:rsid w:val="007D3CB3"/>
    <w:rsid w:val="007D3E0A"/>
    <w:rsid w:val="007D3EA8"/>
    <w:rsid w:val="007D40F5"/>
    <w:rsid w:val="007D4960"/>
    <w:rsid w:val="007D4A64"/>
    <w:rsid w:val="007D4F45"/>
    <w:rsid w:val="007D5AA6"/>
    <w:rsid w:val="007D5D8D"/>
    <w:rsid w:val="007D62B5"/>
    <w:rsid w:val="007D6563"/>
    <w:rsid w:val="007D659C"/>
    <w:rsid w:val="007D6763"/>
    <w:rsid w:val="007D6847"/>
    <w:rsid w:val="007D6E62"/>
    <w:rsid w:val="007D7563"/>
    <w:rsid w:val="007D7699"/>
    <w:rsid w:val="007D7CBC"/>
    <w:rsid w:val="007E01DE"/>
    <w:rsid w:val="007E048A"/>
    <w:rsid w:val="007E05D1"/>
    <w:rsid w:val="007E0BD9"/>
    <w:rsid w:val="007E13FC"/>
    <w:rsid w:val="007E1688"/>
    <w:rsid w:val="007E1CB5"/>
    <w:rsid w:val="007E290B"/>
    <w:rsid w:val="007E2AAF"/>
    <w:rsid w:val="007E2AD9"/>
    <w:rsid w:val="007E2B25"/>
    <w:rsid w:val="007E313B"/>
    <w:rsid w:val="007E3181"/>
    <w:rsid w:val="007E31F3"/>
    <w:rsid w:val="007E3670"/>
    <w:rsid w:val="007E3D0D"/>
    <w:rsid w:val="007E43A9"/>
    <w:rsid w:val="007E4459"/>
    <w:rsid w:val="007E4613"/>
    <w:rsid w:val="007E46CB"/>
    <w:rsid w:val="007E47F3"/>
    <w:rsid w:val="007E4BBA"/>
    <w:rsid w:val="007E4E98"/>
    <w:rsid w:val="007E54B6"/>
    <w:rsid w:val="007E54C8"/>
    <w:rsid w:val="007E55EE"/>
    <w:rsid w:val="007E5C32"/>
    <w:rsid w:val="007E5EE2"/>
    <w:rsid w:val="007E5F3C"/>
    <w:rsid w:val="007E62D8"/>
    <w:rsid w:val="007E6520"/>
    <w:rsid w:val="007E68C3"/>
    <w:rsid w:val="007E68C7"/>
    <w:rsid w:val="007E6A5E"/>
    <w:rsid w:val="007E6CFB"/>
    <w:rsid w:val="007E70EE"/>
    <w:rsid w:val="007E7AFF"/>
    <w:rsid w:val="007E7B04"/>
    <w:rsid w:val="007E7D02"/>
    <w:rsid w:val="007F041C"/>
    <w:rsid w:val="007F0673"/>
    <w:rsid w:val="007F070B"/>
    <w:rsid w:val="007F076B"/>
    <w:rsid w:val="007F0C98"/>
    <w:rsid w:val="007F0E56"/>
    <w:rsid w:val="007F1142"/>
    <w:rsid w:val="007F166C"/>
    <w:rsid w:val="007F1761"/>
    <w:rsid w:val="007F1C6D"/>
    <w:rsid w:val="007F2812"/>
    <w:rsid w:val="007F28D6"/>
    <w:rsid w:val="007F2921"/>
    <w:rsid w:val="007F2C90"/>
    <w:rsid w:val="007F3039"/>
    <w:rsid w:val="007F31B7"/>
    <w:rsid w:val="007F32ED"/>
    <w:rsid w:val="007F39CE"/>
    <w:rsid w:val="007F3A80"/>
    <w:rsid w:val="007F3C78"/>
    <w:rsid w:val="007F3EFD"/>
    <w:rsid w:val="007F458F"/>
    <w:rsid w:val="007F4811"/>
    <w:rsid w:val="007F4885"/>
    <w:rsid w:val="007F5277"/>
    <w:rsid w:val="007F5A75"/>
    <w:rsid w:val="007F5F6F"/>
    <w:rsid w:val="007F62BB"/>
    <w:rsid w:val="007F693E"/>
    <w:rsid w:val="007F6ADA"/>
    <w:rsid w:val="007F7527"/>
    <w:rsid w:val="007F77FB"/>
    <w:rsid w:val="007F79BC"/>
    <w:rsid w:val="007F7C66"/>
    <w:rsid w:val="007F7F52"/>
    <w:rsid w:val="007F7F63"/>
    <w:rsid w:val="00800215"/>
    <w:rsid w:val="00800A3E"/>
    <w:rsid w:val="00800B6A"/>
    <w:rsid w:val="00800C29"/>
    <w:rsid w:val="00800F00"/>
    <w:rsid w:val="008012AC"/>
    <w:rsid w:val="0080146B"/>
    <w:rsid w:val="00801524"/>
    <w:rsid w:val="0080195E"/>
    <w:rsid w:val="0080196C"/>
    <w:rsid w:val="00801DAF"/>
    <w:rsid w:val="00801F6F"/>
    <w:rsid w:val="00802D86"/>
    <w:rsid w:val="00803563"/>
    <w:rsid w:val="00803991"/>
    <w:rsid w:val="008039BB"/>
    <w:rsid w:val="00803B34"/>
    <w:rsid w:val="00803BAD"/>
    <w:rsid w:val="00803C8B"/>
    <w:rsid w:val="00804054"/>
    <w:rsid w:val="008045AD"/>
    <w:rsid w:val="008048CD"/>
    <w:rsid w:val="008053C8"/>
    <w:rsid w:val="00805414"/>
    <w:rsid w:val="0080561F"/>
    <w:rsid w:val="00805660"/>
    <w:rsid w:val="00805AD8"/>
    <w:rsid w:val="00805CA9"/>
    <w:rsid w:val="00805EA7"/>
    <w:rsid w:val="008062F1"/>
    <w:rsid w:val="0080649B"/>
    <w:rsid w:val="008065D0"/>
    <w:rsid w:val="00806931"/>
    <w:rsid w:val="00806E3D"/>
    <w:rsid w:val="00806F74"/>
    <w:rsid w:val="00807556"/>
    <w:rsid w:val="00807EFE"/>
    <w:rsid w:val="00807F9C"/>
    <w:rsid w:val="0081013A"/>
    <w:rsid w:val="00810627"/>
    <w:rsid w:val="0081072F"/>
    <w:rsid w:val="008108EE"/>
    <w:rsid w:val="00810AB8"/>
    <w:rsid w:val="00810FFA"/>
    <w:rsid w:val="0081193A"/>
    <w:rsid w:val="008129F7"/>
    <w:rsid w:val="00812C7F"/>
    <w:rsid w:val="008130BF"/>
    <w:rsid w:val="008134AB"/>
    <w:rsid w:val="0081369B"/>
    <w:rsid w:val="00813BDF"/>
    <w:rsid w:val="00813CD2"/>
    <w:rsid w:val="008145A0"/>
    <w:rsid w:val="00814BF5"/>
    <w:rsid w:val="00814D10"/>
    <w:rsid w:val="00814DB0"/>
    <w:rsid w:val="008156BB"/>
    <w:rsid w:val="00815A1B"/>
    <w:rsid w:val="00815DDD"/>
    <w:rsid w:val="00815DE5"/>
    <w:rsid w:val="00816032"/>
    <w:rsid w:val="00816118"/>
    <w:rsid w:val="0081622B"/>
    <w:rsid w:val="008164B2"/>
    <w:rsid w:val="00816502"/>
    <w:rsid w:val="008166DD"/>
    <w:rsid w:val="0081685B"/>
    <w:rsid w:val="00816FB9"/>
    <w:rsid w:val="00817665"/>
    <w:rsid w:val="008177EA"/>
    <w:rsid w:val="00817DB4"/>
    <w:rsid w:val="00817DD7"/>
    <w:rsid w:val="008207D7"/>
    <w:rsid w:val="0082091F"/>
    <w:rsid w:val="00820988"/>
    <w:rsid w:val="00820B03"/>
    <w:rsid w:val="00822191"/>
    <w:rsid w:val="00822242"/>
    <w:rsid w:val="00822746"/>
    <w:rsid w:val="00822E48"/>
    <w:rsid w:val="00823705"/>
    <w:rsid w:val="00823F49"/>
    <w:rsid w:val="00824031"/>
    <w:rsid w:val="0082495C"/>
    <w:rsid w:val="008249F6"/>
    <w:rsid w:val="00824B01"/>
    <w:rsid w:val="00824FB0"/>
    <w:rsid w:val="00825B83"/>
    <w:rsid w:val="00825F25"/>
    <w:rsid w:val="008260F0"/>
    <w:rsid w:val="00826212"/>
    <w:rsid w:val="008269F1"/>
    <w:rsid w:val="00826D9F"/>
    <w:rsid w:val="0082772C"/>
    <w:rsid w:val="008277E4"/>
    <w:rsid w:val="008279B9"/>
    <w:rsid w:val="00827E53"/>
    <w:rsid w:val="00827F21"/>
    <w:rsid w:val="0083046C"/>
    <w:rsid w:val="00830756"/>
    <w:rsid w:val="00830BFB"/>
    <w:rsid w:val="00830DCA"/>
    <w:rsid w:val="00831384"/>
    <w:rsid w:val="0083156E"/>
    <w:rsid w:val="008317D1"/>
    <w:rsid w:val="00831B15"/>
    <w:rsid w:val="00831D36"/>
    <w:rsid w:val="00831E93"/>
    <w:rsid w:val="0083233C"/>
    <w:rsid w:val="00832525"/>
    <w:rsid w:val="00833219"/>
    <w:rsid w:val="008333F4"/>
    <w:rsid w:val="008333FC"/>
    <w:rsid w:val="00833617"/>
    <w:rsid w:val="008343D9"/>
    <w:rsid w:val="0083449E"/>
    <w:rsid w:val="00834627"/>
    <w:rsid w:val="00834F1C"/>
    <w:rsid w:val="00835226"/>
    <w:rsid w:val="00835673"/>
    <w:rsid w:val="00835676"/>
    <w:rsid w:val="008357E7"/>
    <w:rsid w:val="00836002"/>
    <w:rsid w:val="00836011"/>
    <w:rsid w:val="0083606E"/>
    <w:rsid w:val="0083615D"/>
    <w:rsid w:val="008364A4"/>
    <w:rsid w:val="008366BF"/>
    <w:rsid w:val="00836BCD"/>
    <w:rsid w:val="00837163"/>
    <w:rsid w:val="008379A3"/>
    <w:rsid w:val="00837A74"/>
    <w:rsid w:val="00837B11"/>
    <w:rsid w:val="00837DCE"/>
    <w:rsid w:val="00837F71"/>
    <w:rsid w:val="00837FB5"/>
    <w:rsid w:val="00840318"/>
    <w:rsid w:val="00840487"/>
    <w:rsid w:val="008406DC"/>
    <w:rsid w:val="0084072B"/>
    <w:rsid w:val="0084076C"/>
    <w:rsid w:val="00840A25"/>
    <w:rsid w:val="00840B58"/>
    <w:rsid w:val="00841647"/>
    <w:rsid w:val="008418DA"/>
    <w:rsid w:val="00842115"/>
    <w:rsid w:val="00842A6C"/>
    <w:rsid w:val="008431FD"/>
    <w:rsid w:val="008433C6"/>
    <w:rsid w:val="00843625"/>
    <w:rsid w:val="008438DA"/>
    <w:rsid w:val="00843FE9"/>
    <w:rsid w:val="00845A2B"/>
    <w:rsid w:val="00845AC3"/>
    <w:rsid w:val="00845ACC"/>
    <w:rsid w:val="00845C2A"/>
    <w:rsid w:val="00845E05"/>
    <w:rsid w:val="0084603B"/>
    <w:rsid w:val="00846040"/>
    <w:rsid w:val="0084615D"/>
    <w:rsid w:val="008465AF"/>
    <w:rsid w:val="008466A4"/>
    <w:rsid w:val="00846BBC"/>
    <w:rsid w:val="00846C58"/>
    <w:rsid w:val="00846FFD"/>
    <w:rsid w:val="008472FF"/>
    <w:rsid w:val="008475AB"/>
    <w:rsid w:val="0084760D"/>
    <w:rsid w:val="00847619"/>
    <w:rsid w:val="00847B84"/>
    <w:rsid w:val="00847BF8"/>
    <w:rsid w:val="00847FFB"/>
    <w:rsid w:val="00850A55"/>
    <w:rsid w:val="00850EEA"/>
    <w:rsid w:val="00851331"/>
    <w:rsid w:val="008516FC"/>
    <w:rsid w:val="0085188F"/>
    <w:rsid w:val="00851AFD"/>
    <w:rsid w:val="00851D0D"/>
    <w:rsid w:val="00851FC6"/>
    <w:rsid w:val="00852DD1"/>
    <w:rsid w:val="00853D7D"/>
    <w:rsid w:val="0085419A"/>
    <w:rsid w:val="0085462C"/>
    <w:rsid w:val="0085485F"/>
    <w:rsid w:val="008548CB"/>
    <w:rsid w:val="00854C62"/>
    <w:rsid w:val="00854CE4"/>
    <w:rsid w:val="00854E15"/>
    <w:rsid w:val="00854F12"/>
    <w:rsid w:val="00855121"/>
    <w:rsid w:val="0085528E"/>
    <w:rsid w:val="00855715"/>
    <w:rsid w:val="00855C4D"/>
    <w:rsid w:val="00855D91"/>
    <w:rsid w:val="00855DC2"/>
    <w:rsid w:val="00856182"/>
    <w:rsid w:val="00856443"/>
    <w:rsid w:val="00856DA7"/>
    <w:rsid w:val="00856E82"/>
    <w:rsid w:val="00856FF5"/>
    <w:rsid w:val="008579E8"/>
    <w:rsid w:val="0086030B"/>
    <w:rsid w:val="00860422"/>
    <w:rsid w:val="00860A43"/>
    <w:rsid w:val="00860F4C"/>
    <w:rsid w:val="008616E4"/>
    <w:rsid w:val="00861892"/>
    <w:rsid w:val="00861ACE"/>
    <w:rsid w:val="00861C1E"/>
    <w:rsid w:val="00861E4F"/>
    <w:rsid w:val="00861E8C"/>
    <w:rsid w:val="0086221A"/>
    <w:rsid w:val="0086262C"/>
    <w:rsid w:val="00862D52"/>
    <w:rsid w:val="008634FB"/>
    <w:rsid w:val="00863889"/>
    <w:rsid w:val="0086469C"/>
    <w:rsid w:val="0086486E"/>
    <w:rsid w:val="00865016"/>
    <w:rsid w:val="008652DF"/>
    <w:rsid w:val="00865A73"/>
    <w:rsid w:val="00865AE5"/>
    <w:rsid w:val="00865E55"/>
    <w:rsid w:val="00865E74"/>
    <w:rsid w:val="008664C7"/>
    <w:rsid w:val="00866559"/>
    <w:rsid w:val="00866955"/>
    <w:rsid w:val="00866C16"/>
    <w:rsid w:val="00867201"/>
    <w:rsid w:val="008672C4"/>
    <w:rsid w:val="008673B0"/>
    <w:rsid w:val="0086748B"/>
    <w:rsid w:val="00867531"/>
    <w:rsid w:val="00867A4F"/>
    <w:rsid w:val="00867A8F"/>
    <w:rsid w:val="00867D01"/>
    <w:rsid w:val="00867FD5"/>
    <w:rsid w:val="008701C0"/>
    <w:rsid w:val="00870561"/>
    <w:rsid w:val="00870BA9"/>
    <w:rsid w:val="00870C73"/>
    <w:rsid w:val="00870F8F"/>
    <w:rsid w:val="00871D40"/>
    <w:rsid w:val="00871E55"/>
    <w:rsid w:val="00872973"/>
    <w:rsid w:val="00872B21"/>
    <w:rsid w:val="00872C57"/>
    <w:rsid w:val="00872C8A"/>
    <w:rsid w:val="0087310D"/>
    <w:rsid w:val="008734CC"/>
    <w:rsid w:val="0087355F"/>
    <w:rsid w:val="008736D0"/>
    <w:rsid w:val="00873B22"/>
    <w:rsid w:val="00873D21"/>
    <w:rsid w:val="00874048"/>
    <w:rsid w:val="008748C5"/>
    <w:rsid w:val="00874A96"/>
    <w:rsid w:val="00874CED"/>
    <w:rsid w:val="00874DFA"/>
    <w:rsid w:val="00874F4A"/>
    <w:rsid w:val="0087542E"/>
    <w:rsid w:val="00875483"/>
    <w:rsid w:val="008754DD"/>
    <w:rsid w:val="00875650"/>
    <w:rsid w:val="00875C22"/>
    <w:rsid w:val="00876400"/>
    <w:rsid w:val="00876954"/>
    <w:rsid w:val="0088059A"/>
    <w:rsid w:val="00880602"/>
    <w:rsid w:val="00880848"/>
    <w:rsid w:val="00880B44"/>
    <w:rsid w:val="00880BE6"/>
    <w:rsid w:val="00881034"/>
    <w:rsid w:val="0088141F"/>
    <w:rsid w:val="008818A8"/>
    <w:rsid w:val="008819E8"/>
    <w:rsid w:val="0088289E"/>
    <w:rsid w:val="00882A90"/>
    <w:rsid w:val="0088323E"/>
    <w:rsid w:val="008833B1"/>
    <w:rsid w:val="008835F4"/>
    <w:rsid w:val="00883642"/>
    <w:rsid w:val="0088411E"/>
    <w:rsid w:val="0088417A"/>
    <w:rsid w:val="0088418F"/>
    <w:rsid w:val="008841C5"/>
    <w:rsid w:val="008843A5"/>
    <w:rsid w:val="008847DD"/>
    <w:rsid w:val="0088588D"/>
    <w:rsid w:val="00885A3C"/>
    <w:rsid w:val="00886077"/>
    <w:rsid w:val="00886391"/>
    <w:rsid w:val="00886A82"/>
    <w:rsid w:val="00887022"/>
    <w:rsid w:val="0088759F"/>
    <w:rsid w:val="00887649"/>
    <w:rsid w:val="00887782"/>
    <w:rsid w:val="008878C3"/>
    <w:rsid w:val="008879CA"/>
    <w:rsid w:val="00887DE4"/>
    <w:rsid w:val="00887E82"/>
    <w:rsid w:val="008901F2"/>
    <w:rsid w:val="008902E7"/>
    <w:rsid w:val="00891371"/>
    <w:rsid w:val="00891835"/>
    <w:rsid w:val="00891A9B"/>
    <w:rsid w:val="00891D3C"/>
    <w:rsid w:val="008920FF"/>
    <w:rsid w:val="00892579"/>
    <w:rsid w:val="008929A9"/>
    <w:rsid w:val="00892B75"/>
    <w:rsid w:val="00892D4D"/>
    <w:rsid w:val="00892D75"/>
    <w:rsid w:val="00893629"/>
    <w:rsid w:val="0089369F"/>
    <w:rsid w:val="0089375C"/>
    <w:rsid w:val="008942E2"/>
    <w:rsid w:val="0089430B"/>
    <w:rsid w:val="0089435E"/>
    <w:rsid w:val="00894629"/>
    <w:rsid w:val="00894766"/>
    <w:rsid w:val="00894860"/>
    <w:rsid w:val="008949BE"/>
    <w:rsid w:val="00894A3C"/>
    <w:rsid w:val="00894FB4"/>
    <w:rsid w:val="00895333"/>
    <w:rsid w:val="0089575E"/>
    <w:rsid w:val="008957E1"/>
    <w:rsid w:val="00895F66"/>
    <w:rsid w:val="0089614C"/>
    <w:rsid w:val="00896194"/>
    <w:rsid w:val="008961EA"/>
    <w:rsid w:val="008972CC"/>
    <w:rsid w:val="00897302"/>
    <w:rsid w:val="00897666"/>
    <w:rsid w:val="00897701"/>
    <w:rsid w:val="00897AA4"/>
    <w:rsid w:val="00897F36"/>
    <w:rsid w:val="00897FEF"/>
    <w:rsid w:val="008A0058"/>
    <w:rsid w:val="008A00BE"/>
    <w:rsid w:val="008A02CA"/>
    <w:rsid w:val="008A05CC"/>
    <w:rsid w:val="008A072C"/>
    <w:rsid w:val="008A0CB6"/>
    <w:rsid w:val="008A0E42"/>
    <w:rsid w:val="008A0F78"/>
    <w:rsid w:val="008A1342"/>
    <w:rsid w:val="008A1A96"/>
    <w:rsid w:val="008A200C"/>
    <w:rsid w:val="008A2081"/>
    <w:rsid w:val="008A3313"/>
    <w:rsid w:val="008A334D"/>
    <w:rsid w:val="008A3409"/>
    <w:rsid w:val="008A34CB"/>
    <w:rsid w:val="008A37BB"/>
    <w:rsid w:val="008A3B6F"/>
    <w:rsid w:val="008A3E88"/>
    <w:rsid w:val="008A453D"/>
    <w:rsid w:val="008A46B5"/>
    <w:rsid w:val="008A4D9E"/>
    <w:rsid w:val="008A5BD1"/>
    <w:rsid w:val="008A663B"/>
    <w:rsid w:val="008A7219"/>
    <w:rsid w:val="008A772C"/>
    <w:rsid w:val="008A7B2B"/>
    <w:rsid w:val="008A7FEC"/>
    <w:rsid w:val="008B0170"/>
    <w:rsid w:val="008B06D6"/>
    <w:rsid w:val="008B0752"/>
    <w:rsid w:val="008B0A17"/>
    <w:rsid w:val="008B1240"/>
    <w:rsid w:val="008B124F"/>
    <w:rsid w:val="008B146F"/>
    <w:rsid w:val="008B1585"/>
    <w:rsid w:val="008B1A40"/>
    <w:rsid w:val="008B1FB2"/>
    <w:rsid w:val="008B226F"/>
    <w:rsid w:val="008B298D"/>
    <w:rsid w:val="008B29A2"/>
    <w:rsid w:val="008B2A42"/>
    <w:rsid w:val="008B2F04"/>
    <w:rsid w:val="008B2F67"/>
    <w:rsid w:val="008B37A1"/>
    <w:rsid w:val="008B39BC"/>
    <w:rsid w:val="008B3E12"/>
    <w:rsid w:val="008B3EF4"/>
    <w:rsid w:val="008B4350"/>
    <w:rsid w:val="008B43EA"/>
    <w:rsid w:val="008B49C0"/>
    <w:rsid w:val="008B5221"/>
    <w:rsid w:val="008B53D6"/>
    <w:rsid w:val="008B5509"/>
    <w:rsid w:val="008B55DC"/>
    <w:rsid w:val="008B5774"/>
    <w:rsid w:val="008B6129"/>
    <w:rsid w:val="008B634A"/>
    <w:rsid w:val="008B64B1"/>
    <w:rsid w:val="008B66BE"/>
    <w:rsid w:val="008B67F9"/>
    <w:rsid w:val="008B68AF"/>
    <w:rsid w:val="008B77E3"/>
    <w:rsid w:val="008B79C0"/>
    <w:rsid w:val="008B7D88"/>
    <w:rsid w:val="008B7E47"/>
    <w:rsid w:val="008B7F3E"/>
    <w:rsid w:val="008C026D"/>
    <w:rsid w:val="008C037E"/>
    <w:rsid w:val="008C079C"/>
    <w:rsid w:val="008C0CCA"/>
    <w:rsid w:val="008C0F16"/>
    <w:rsid w:val="008C10D8"/>
    <w:rsid w:val="008C1296"/>
    <w:rsid w:val="008C193A"/>
    <w:rsid w:val="008C1D1E"/>
    <w:rsid w:val="008C1E8E"/>
    <w:rsid w:val="008C219A"/>
    <w:rsid w:val="008C2257"/>
    <w:rsid w:val="008C2B64"/>
    <w:rsid w:val="008C2F0E"/>
    <w:rsid w:val="008C3D3D"/>
    <w:rsid w:val="008C3DFB"/>
    <w:rsid w:val="008C3FB6"/>
    <w:rsid w:val="008C436B"/>
    <w:rsid w:val="008C438D"/>
    <w:rsid w:val="008C4AE9"/>
    <w:rsid w:val="008C4BDC"/>
    <w:rsid w:val="008C52D1"/>
    <w:rsid w:val="008C5344"/>
    <w:rsid w:val="008C5763"/>
    <w:rsid w:val="008C5B46"/>
    <w:rsid w:val="008C5CBC"/>
    <w:rsid w:val="008C6995"/>
    <w:rsid w:val="008C6F03"/>
    <w:rsid w:val="008C73FB"/>
    <w:rsid w:val="008C763E"/>
    <w:rsid w:val="008C76F5"/>
    <w:rsid w:val="008C7B6A"/>
    <w:rsid w:val="008C7D90"/>
    <w:rsid w:val="008D0021"/>
    <w:rsid w:val="008D0060"/>
    <w:rsid w:val="008D057F"/>
    <w:rsid w:val="008D06A3"/>
    <w:rsid w:val="008D14D7"/>
    <w:rsid w:val="008D1709"/>
    <w:rsid w:val="008D1986"/>
    <w:rsid w:val="008D19E4"/>
    <w:rsid w:val="008D22AA"/>
    <w:rsid w:val="008D267A"/>
    <w:rsid w:val="008D29AB"/>
    <w:rsid w:val="008D348A"/>
    <w:rsid w:val="008D3D75"/>
    <w:rsid w:val="008D40ED"/>
    <w:rsid w:val="008D4602"/>
    <w:rsid w:val="008D4753"/>
    <w:rsid w:val="008D499B"/>
    <w:rsid w:val="008D4EA1"/>
    <w:rsid w:val="008D502C"/>
    <w:rsid w:val="008D5212"/>
    <w:rsid w:val="008D52F4"/>
    <w:rsid w:val="008D53D2"/>
    <w:rsid w:val="008D5840"/>
    <w:rsid w:val="008D5ECE"/>
    <w:rsid w:val="008D603B"/>
    <w:rsid w:val="008D6170"/>
    <w:rsid w:val="008D6446"/>
    <w:rsid w:val="008D64C6"/>
    <w:rsid w:val="008D6A94"/>
    <w:rsid w:val="008D7882"/>
    <w:rsid w:val="008D7914"/>
    <w:rsid w:val="008D7CBB"/>
    <w:rsid w:val="008D7D04"/>
    <w:rsid w:val="008E098F"/>
    <w:rsid w:val="008E0F62"/>
    <w:rsid w:val="008E18C5"/>
    <w:rsid w:val="008E1D61"/>
    <w:rsid w:val="008E252C"/>
    <w:rsid w:val="008E2C39"/>
    <w:rsid w:val="008E33DB"/>
    <w:rsid w:val="008E3458"/>
    <w:rsid w:val="008E35A7"/>
    <w:rsid w:val="008E37C9"/>
    <w:rsid w:val="008E3FB1"/>
    <w:rsid w:val="008E4012"/>
    <w:rsid w:val="008E4461"/>
    <w:rsid w:val="008E491A"/>
    <w:rsid w:val="008E49EA"/>
    <w:rsid w:val="008E4B88"/>
    <w:rsid w:val="008E53B5"/>
    <w:rsid w:val="008E5910"/>
    <w:rsid w:val="008E5DE0"/>
    <w:rsid w:val="008E6154"/>
    <w:rsid w:val="008E6491"/>
    <w:rsid w:val="008E6B26"/>
    <w:rsid w:val="008E702F"/>
    <w:rsid w:val="008E774C"/>
    <w:rsid w:val="008E779B"/>
    <w:rsid w:val="008E77FF"/>
    <w:rsid w:val="008E7CAE"/>
    <w:rsid w:val="008E7E6F"/>
    <w:rsid w:val="008E7EE7"/>
    <w:rsid w:val="008F0117"/>
    <w:rsid w:val="008F01D2"/>
    <w:rsid w:val="008F02A2"/>
    <w:rsid w:val="008F0A7A"/>
    <w:rsid w:val="008F0AEC"/>
    <w:rsid w:val="008F0F31"/>
    <w:rsid w:val="008F157A"/>
    <w:rsid w:val="008F173E"/>
    <w:rsid w:val="008F17E3"/>
    <w:rsid w:val="008F1B6A"/>
    <w:rsid w:val="008F2ABE"/>
    <w:rsid w:val="008F2C3C"/>
    <w:rsid w:val="008F31D8"/>
    <w:rsid w:val="008F3759"/>
    <w:rsid w:val="008F411C"/>
    <w:rsid w:val="008F489E"/>
    <w:rsid w:val="008F4D55"/>
    <w:rsid w:val="008F4EB4"/>
    <w:rsid w:val="008F4FD0"/>
    <w:rsid w:val="008F50CC"/>
    <w:rsid w:val="008F53FB"/>
    <w:rsid w:val="008F59BA"/>
    <w:rsid w:val="008F5A15"/>
    <w:rsid w:val="008F5B74"/>
    <w:rsid w:val="008F5D91"/>
    <w:rsid w:val="008F612A"/>
    <w:rsid w:val="008F6B11"/>
    <w:rsid w:val="008F7061"/>
    <w:rsid w:val="008F7246"/>
    <w:rsid w:val="008F730C"/>
    <w:rsid w:val="008F7337"/>
    <w:rsid w:val="008F7C32"/>
    <w:rsid w:val="008F7CCB"/>
    <w:rsid w:val="008FE20D"/>
    <w:rsid w:val="009004B7"/>
    <w:rsid w:val="00900507"/>
    <w:rsid w:val="00900AD4"/>
    <w:rsid w:val="00900C4D"/>
    <w:rsid w:val="0090128B"/>
    <w:rsid w:val="00901962"/>
    <w:rsid w:val="00901C0E"/>
    <w:rsid w:val="00901ED3"/>
    <w:rsid w:val="0090208A"/>
    <w:rsid w:val="00902418"/>
    <w:rsid w:val="00902E57"/>
    <w:rsid w:val="00902F04"/>
    <w:rsid w:val="00903D56"/>
    <w:rsid w:val="00903FDD"/>
    <w:rsid w:val="0090437F"/>
    <w:rsid w:val="009044C9"/>
    <w:rsid w:val="009047D7"/>
    <w:rsid w:val="0090482D"/>
    <w:rsid w:val="00904A3F"/>
    <w:rsid w:val="00904FE4"/>
    <w:rsid w:val="00905271"/>
    <w:rsid w:val="009056E8"/>
    <w:rsid w:val="00905B2D"/>
    <w:rsid w:val="00905C92"/>
    <w:rsid w:val="00905D5A"/>
    <w:rsid w:val="0090642B"/>
    <w:rsid w:val="00906D80"/>
    <w:rsid w:val="00906E66"/>
    <w:rsid w:val="0090746B"/>
    <w:rsid w:val="00907AB6"/>
    <w:rsid w:val="00910202"/>
    <w:rsid w:val="00910AEC"/>
    <w:rsid w:val="00910C1B"/>
    <w:rsid w:val="00910D81"/>
    <w:rsid w:val="0091141A"/>
    <w:rsid w:val="0091160D"/>
    <w:rsid w:val="009116C7"/>
    <w:rsid w:val="009116E3"/>
    <w:rsid w:val="009117EF"/>
    <w:rsid w:val="0091195B"/>
    <w:rsid w:val="00911A3F"/>
    <w:rsid w:val="00911EEC"/>
    <w:rsid w:val="009123F1"/>
    <w:rsid w:val="00912403"/>
    <w:rsid w:val="00912791"/>
    <w:rsid w:val="009127A5"/>
    <w:rsid w:val="0091310D"/>
    <w:rsid w:val="0091358D"/>
    <w:rsid w:val="0091410A"/>
    <w:rsid w:val="00914229"/>
    <w:rsid w:val="009142EE"/>
    <w:rsid w:val="00914484"/>
    <w:rsid w:val="00914E48"/>
    <w:rsid w:val="00914F73"/>
    <w:rsid w:val="009159A2"/>
    <w:rsid w:val="009162FE"/>
    <w:rsid w:val="00916505"/>
    <w:rsid w:val="00916759"/>
    <w:rsid w:val="00916B5C"/>
    <w:rsid w:val="009173A8"/>
    <w:rsid w:val="00917580"/>
    <w:rsid w:val="00917636"/>
    <w:rsid w:val="00917709"/>
    <w:rsid w:val="00917CB8"/>
    <w:rsid w:val="00920754"/>
    <w:rsid w:val="0092084C"/>
    <w:rsid w:val="00921165"/>
    <w:rsid w:val="00921396"/>
    <w:rsid w:val="009213BD"/>
    <w:rsid w:val="009213DC"/>
    <w:rsid w:val="009217E2"/>
    <w:rsid w:val="00921BD6"/>
    <w:rsid w:val="00921E3A"/>
    <w:rsid w:val="00921EBD"/>
    <w:rsid w:val="009223CE"/>
    <w:rsid w:val="00922F0A"/>
    <w:rsid w:val="009232F7"/>
    <w:rsid w:val="009237B3"/>
    <w:rsid w:val="00923E95"/>
    <w:rsid w:val="00924337"/>
    <w:rsid w:val="00924757"/>
    <w:rsid w:val="00924854"/>
    <w:rsid w:val="00924E87"/>
    <w:rsid w:val="00924F17"/>
    <w:rsid w:val="009255E6"/>
    <w:rsid w:val="00925604"/>
    <w:rsid w:val="009256AD"/>
    <w:rsid w:val="009257C0"/>
    <w:rsid w:val="009263E4"/>
    <w:rsid w:val="00926412"/>
    <w:rsid w:val="00926429"/>
    <w:rsid w:val="00926795"/>
    <w:rsid w:val="00926894"/>
    <w:rsid w:val="009268DB"/>
    <w:rsid w:val="00926E03"/>
    <w:rsid w:val="00927367"/>
    <w:rsid w:val="009273AF"/>
    <w:rsid w:val="009273EB"/>
    <w:rsid w:val="0092787C"/>
    <w:rsid w:val="009279E9"/>
    <w:rsid w:val="0093007A"/>
    <w:rsid w:val="009301EC"/>
    <w:rsid w:val="0093022A"/>
    <w:rsid w:val="0093079B"/>
    <w:rsid w:val="00930B2E"/>
    <w:rsid w:val="00930BC4"/>
    <w:rsid w:val="00930C37"/>
    <w:rsid w:val="00930FF0"/>
    <w:rsid w:val="0093138C"/>
    <w:rsid w:val="0093165A"/>
    <w:rsid w:val="0093181F"/>
    <w:rsid w:val="009319C7"/>
    <w:rsid w:val="00931BDC"/>
    <w:rsid w:val="00931EA6"/>
    <w:rsid w:val="00931F49"/>
    <w:rsid w:val="009322B1"/>
    <w:rsid w:val="009322C1"/>
    <w:rsid w:val="00933555"/>
    <w:rsid w:val="00933566"/>
    <w:rsid w:val="00933936"/>
    <w:rsid w:val="00933DE4"/>
    <w:rsid w:val="00934292"/>
    <w:rsid w:val="0093484C"/>
    <w:rsid w:val="00934B79"/>
    <w:rsid w:val="00934C0C"/>
    <w:rsid w:val="00934CCB"/>
    <w:rsid w:val="00934E55"/>
    <w:rsid w:val="009351DE"/>
    <w:rsid w:val="00935622"/>
    <w:rsid w:val="00935624"/>
    <w:rsid w:val="00935BC9"/>
    <w:rsid w:val="00935E36"/>
    <w:rsid w:val="0093602D"/>
    <w:rsid w:val="00936719"/>
    <w:rsid w:val="00936B6A"/>
    <w:rsid w:val="00936D4D"/>
    <w:rsid w:val="00937172"/>
    <w:rsid w:val="00937A16"/>
    <w:rsid w:val="00937E23"/>
    <w:rsid w:val="009406F8"/>
    <w:rsid w:val="009407E9"/>
    <w:rsid w:val="00940D5B"/>
    <w:rsid w:val="00941863"/>
    <w:rsid w:val="00941BC3"/>
    <w:rsid w:val="00941C8C"/>
    <w:rsid w:val="00942178"/>
    <w:rsid w:val="00942389"/>
    <w:rsid w:val="00942476"/>
    <w:rsid w:val="009425E8"/>
    <w:rsid w:val="009428CB"/>
    <w:rsid w:val="00942930"/>
    <w:rsid w:val="009433C7"/>
    <w:rsid w:val="00943555"/>
    <w:rsid w:val="00943606"/>
    <w:rsid w:val="00943C9F"/>
    <w:rsid w:val="0094402E"/>
    <w:rsid w:val="00944396"/>
    <w:rsid w:val="009446D4"/>
    <w:rsid w:val="009448B2"/>
    <w:rsid w:val="00944A8C"/>
    <w:rsid w:val="00944B9F"/>
    <w:rsid w:val="00944D27"/>
    <w:rsid w:val="00944E41"/>
    <w:rsid w:val="00944F92"/>
    <w:rsid w:val="00945548"/>
    <w:rsid w:val="00945614"/>
    <w:rsid w:val="0094562A"/>
    <w:rsid w:val="00945700"/>
    <w:rsid w:val="0094572A"/>
    <w:rsid w:val="009457AF"/>
    <w:rsid w:val="009457C6"/>
    <w:rsid w:val="009458A3"/>
    <w:rsid w:val="00945C8A"/>
    <w:rsid w:val="00946459"/>
    <w:rsid w:val="00946489"/>
    <w:rsid w:val="0094682E"/>
    <w:rsid w:val="0094692C"/>
    <w:rsid w:val="00946978"/>
    <w:rsid w:val="009469CB"/>
    <w:rsid w:val="00946DAE"/>
    <w:rsid w:val="00946F79"/>
    <w:rsid w:val="00947102"/>
    <w:rsid w:val="00947113"/>
    <w:rsid w:val="009472B9"/>
    <w:rsid w:val="0094738B"/>
    <w:rsid w:val="00947D69"/>
    <w:rsid w:val="00947E68"/>
    <w:rsid w:val="00950446"/>
    <w:rsid w:val="00950625"/>
    <w:rsid w:val="0095074B"/>
    <w:rsid w:val="00950809"/>
    <w:rsid w:val="009509DF"/>
    <w:rsid w:val="00950A8B"/>
    <w:rsid w:val="00950B4D"/>
    <w:rsid w:val="00951131"/>
    <w:rsid w:val="0095141D"/>
    <w:rsid w:val="009516AF"/>
    <w:rsid w:val="009516CC"/>
    <w:rsid w:val="00951D53"/>
    <w:rsid w:val="00951F75"/>
    <w:rsid w:val="0095208E"/>
    <w:rsid w:val="0095209E"/>
    <w:rsid w:val="009527E0"/>
    <w:rsid w:val="00952F24"/>
    <w:rsid w:val="00953334"/>
    <w:rsid w:val="009535A3"/>
    <w:rsid w:val="0095363F"/>
    <w:rsid w:val="00953900"/>
    <w:rsid w:val="00953C15"/>
    <w:rsid w:val="00953CB4"/>
    <w:rsid w:val="009543CE"/>
    <w:rsid w:val="009543F3"/>
    <w:rsid w:val="009554E2"/>
    <w:rsid w:val="00956182"/>
    <w:rsid w:val="00956745"/>
    <w:rsid w:val="009568C1"/>
    <w:rsid w:val="00956BC4"/>
    <w:rsid w:val="00956D09"/>
    <w:rsid w:val="00956E02"/>
    <w:rsid w:val="00956EDE"/>
    <w:rsid w:val="00956F43"/>
    <w:rsid w:val="00956FD9"/>
    <w:rsid w:val="009573E3"/>
    <w:rsid w:val="00957B5E"/>
    <w:rsid w:val="00960670"/>
    <w:rsid w:val="009609FD"/>
    <w:rsid w:val="00961820"/>
    <w:rsid w:val="00961CEF"/>
    <w:rsid w:val="00961D2A"/>
    <w:rsid w:val="00961D4D"/>
    <w:rsid w:val="00961FD4"/>
    <w:rsid w:val="00962070"/>
    <w:rsid w:val="0096208F"/>
    <w:rsid w:val="0096209B"/>
    <w:rsid w:val="0096228C"/>
    <w:rsid w:val="00962B6D"/>
    <w:rsid w:val="00963127"/>
    <w:rsid w:val="0096314D"/>
    <w:rsid w:val="009631FD"/>
    <w:rsid w:val="009632AE"/>
    <w:rsid w:val="0096342B"/>
    <w:rsid w:val="00963452"/>
    <w:rsid w:val="00963BE9"/>
    <w:rsid w:val="009641F1"/>
    <w:rsid w:val="0096440D"/>
    <w:rsid w:val="00964CD4"/>
    <w:rsid w:val="00964E46"/>
    <w:rsid w:val="009651F7"/>
    <w:rsid w:val="0096528D"/>
    <w:rsid w:val="009657FC"/>
    <w:rsid w:val="00965943"/>
    <w:rsid w:val="00965A64"/>
    <w:rsid w:val="00965BDF"/>
    <w:rsid w:val="00966588"/>
    <w:rsid w:val="00966659"/>
    <w:rsid w:val="0096691A"/>
    <w:rsid w:val="00966AD1"/>
    <w:rsid w:val="00966C9D"/>
    <w:rsid w:val="009672B4"/>
    <w:rsid w:val="00967312"/>
    <w:rsid w:val="00967393"/>
    <w:rsid w:val="00967B59"/>
    <w:rsid w:val="00967B7C"/>
    <w:rsid w:val="00967ED1"/>
    <w:rsid w:val="00970248"/>
    <w:rsid w:val="00970A49"/>
    <w:rsid w:val="00970A72"/>
    <w:rsid w:val="00970CB9"/>
    <w:rsid w:val="00970E01"/>
    <w:rsid w:val="00970F92"/>
    <w:rsid w:val="009711AB"/>
    <w:rsid w:val="0097178C"/>
    <w:rsid w:val="0097190D"/>
    <w:rsid w:val="00971A6D"/>
    <w:rsid w:val="00971A86"/>
    <w:rsid w:val="00971A98"/>
    <w:rsid w:val="00971C2B"/>
    <w:rsid w:val="00972414"/>
    <w:rsid w:val="00972683"/>
    <w:rsid w:val="00973073"/>
    <w:rsid w:val="0097330F"/>
    <w:rsid w:val="00973E6B"/>
    <w:rsid w:val="00974B8D"/>
    <w:rsid w:val="00974BA4"/>
    <w:rsid w:val="00975BEC"/>
    <w:rsid w:val="00975FD4"/>
    <w:rsid w:val="009767EB"/>
    <w:rsid w:val="00976924"/>
    <w:rsid w:val="00976C27"/>
    <w:rsid w:val="00976F44"/>
    <w:rsid w:val="00976F93"/>
    <w:rsid w:val="00976FCE"/>
    <w:rsid w:val="009773C9"/>
    <w:rsid w:val="00977A91"/>
    <w:rsid w:val="00977CDC"/>
    <w:rsid w:val="009802D9"/>
    <w:rsid w:val="009802E3"/>
    <w:rsid w:val="00980898"/>
    <w:rsid w:val="00980E6D"/>
    <w:rsid w:val="00980F8A"/>
    <w:rsid w:val="009811EE"/>
    <w:rsid w:val="00981225"/>
    <w:rsid w:val="00981304"/>
    <w:rsid w:val="00981E34"/>
    <w:rsid w:val="00981EAF"/>
    <w:rsid w:val="00982116"/>
    <w:rsid w:val="00982226"/>
    <w:rsid w:val="00982320"/>
    <w:rsid w:val="00982394"/>
    <w:rsid w:val="0098245E"/>
    <w:rsid w:val="00982568"/>
    <w:rsid w:val="00982DAA"/>
    <w:rsid w:val="00983352"/>
    <w:rsid w:val="00983754"/>
    <w:rsid w:val="00983934"/>
    <w:rsid w:val="00983C68"/>
    <w:rsid w:val="00983F88"/>
    <w:rsid w:val="00983F8E"/>
    <w:rsid w:val="00984247"/>
    <w:rsid w:val="009849D6"/>
    <w:rsid w:val="00984A2F"/>
    <w:rsid w:val="00985458"/>
    <w:rsid w:val="0098545F"/>
    <w:rsid w:val="0098548A"/>
    <w:rsid w:val="009854B1"/>
    <w:rsid w:val="0098553E"/>
    <w:rsid w:val="00985540"/>
    <w:rsid w:val="00985AC1"/>
    <w:rsid w:val="00985FF1"/>
    <w:rsid w:val="009861DF"/>
    <w:rsid w:val="00986737"/>
    <w:rsid w:val="00986A7A"/>
    <w:rsid w:val="00986BB6"/>
    <w:rsid w:val="00986C21"/>
    <w:rsid w:val="00986C97"/>
    <w:rsid w:val="009871BE"/>
    <w:rsid w:val="009872F2"/>
    <w:rsid w:val="00987342"/>
    <w:rsid w:val="00987B1E"/>
    <w:rsid w:val="00987F60"/>
    <w:rsid w:val="0099000C"/>
    <w:rsid w:val="009903D0"/>
    <w:rsid w:val="00990A06"/>
    <w:rsid w:val="00990B7E"/>
    <w:rsid w:val="00991651"/>
    <w:rsid w:val="009927E0"/>
    <w:rsid w:val="00992D6C"/>
    <w:rsid w:val="00992FA9"/>
    <w:rsid w:val="0099343D"/>
    <w:rsid w:val="00993597"/>
    <w:rsid w:val="00993773"/>
    <w:rsid w:val="009939FB"/>
    <w:rsid w:val="00993BD3"/>
    <w:rsid w:val="009940D7"/>
    <w:rsid w:val="00994A72"/>
    <w:rsid w:val="00994F83"/>
    <w:rsid w:val="0099536E"/>
    <w:rsid w:val="009958AB"/>
    <w:rsid w:val="009965CB"/>
    <w:rsid w:val="0099673F"/>
    <w:rsid w:val="00996924"/>
    <w:rsid w:val="00996D70"/>
    <w:rsid w:val="00996DD8"/>
    <w:rsid w:val="00996FA1"/>
    <w:rsid w:val="0099719D"/>
    <w:rsid w:val="0099745A"/>
    <w:rsid w:val="009975EA"/>
    <w:rsid w:val="0099783E"/>
    <w:rsid w:val="00997884"/>
    <w:rsid w:val="00997C4F"/>
    <w:rsid w:val="00997D4A"/>
    <w:rsid w:val="009A01C0"/>
    <w:rsid w:val="009A0569"/>
    <w:rsid w:val="009A06A6"/>
    <w:rsid w:val="009A08C6"/>
    <w:rsid w:val="009A092A"/>
    <w:rsid w:val="009A0988"/>
    <w:rsid w:val="009A0D10"/>
    <w:rsid w:val="009A1608"/>
    <w:rsid w:val="009A19C9"/>
    <w:rsid w:val="009A22C7"/>
    <w:rsid w:val="009A24D0"/>
    <w:rsid w:val="009A2B5C"/>
    <w:rsid w:val="009A2ED1"/>
    <w:rsid w:val="009A2F05"/>
    <w:rsid w:val="009A3B13"/>
    <w:rsid w:val="009A3B9E"/>
    <w:rsid w:val="009A3CA9"/>
    <w:rsid w:val="009A43C1"/>
    <w:rsid w:val="009A47DE"/>
    <w:rsid w:val="009A4C90"/>
    <w:rsid w:val="009A5112"/>
    <w:rsid w:val="009A52CD"/>
    <w:rsid w:val="009A593E"/>
    <w:rsid w:val="009A64B1"/>
    <w:rsid w:val="009A658D"/>
    <w:rsid w:val="009A6AB9"/>
    <w:rsid w:val="009A6BB3"/>
    <w:rsid w:val="009A6D16"/>
    <w:rsid w:val="009A70EA"/>
    <w:rsid w:val="009B029E"/>
    <w:rsid w:val="009B0370"/>
    <w:rsid w:val="009B03AB"/>
    <w:rsid w:val="009B05B1"/>
    <w:rsid w:val="009B0904"/>
    <w:rsid w:val="009B0ABF"/>
    <w:rsid w:val="009B0C62"/>
    <w:rsid w:val="009B1A2E"/>
    <w:rsid w:val="009B1F6C"/>
    <w:rsid w:val="009B23FE"/>
    <w:rsid w:val="009B26DF"/>
    <w:rsid w:val="009B29DC"/>
    <w:rsid w:val="009B2A27"/>
    <w:rsid w:val="009B2D06"/>
    <w:rsid w:val="009B2F48"/>
    <w:rsid w:val="009B2FCF"/>
    <w:rsid w:val="009B2FFE"/>
    <w:rsid w:val="009B33FD"/>
    <w:rsid w:val="009B34B1"/>
    <w:rsid w:val="009B376E"/>
    <w:rsid w:val="009B3AFC"/>
    <w:rsid w:val="009B426F"/>
    <w:rsid w:val="009B44C3"/>
    <w:rsid w:val="009B45CB"/>
    <w:rsid w:val="009B4B86"/>
    <w:rsid w:val="009B4EBB"/>
    <w:rsid w:val="009B5F24"/>
    <w:rsid w:val="009B678C"/>
    <w:rsid w:val="009B67FE"/>
    <w:rsid w:val="009B69A3"/>
    <w:rsid w:val="009B6E75"/>
    <w:rsid w:val="009B7353"/>
    <w:rsid w:val="009B76F5"/>
    <w:rsid w:val="009B782C"/>
    <w:rsid w:val="009B7AC3"/>
    <w:rsid w:val="009B7AD9"/>
    <w:rsid w:val="009B7CB3"/>
    <w:rsid w:val="009C0168"/>
    <w:rsid w:val="009C070E"/>
    <w:rsid w:val="009C0B6F"/>
    <w:rsid w:val="009C0DA6"/>
    <w:rsid w:val="009C0E3B"/>
    <w:rsid w:val="009C0EEF"/>
    <w:rsid w:val="009C0F6B"/>
    <w:rsid w:val="009C1699"/>
    <w:rsid w:val="009C1A22"/>
    <w:rsid w:val="009C2314"/>
    <w:rsid w:val="009C237D"/>
    <w:rsid w:val="009C275A"/>
    <w:rsid w:val="009C28C4"/>
    <w:rsid w:val="009C2C85"/>
    <w:rsid w:val="009C3054"/>
    <w:rsid w:val="009C37A0"/>
    <w:rsid w:val="009C37A1"/>
    <w:rsid w:val="009C3853"/>
    <w:rsid w:val="009C39FA"/>
    <w:rsid w:val="009C3AFB"/>
    <w:rsid w:val="009C3F5D"/>
    <w:rsid w:val="009C422C"/>
    <w:rsid w:val="009C4A8F"/>
    <w:rsid w:val="009C502E"/>
    <w:rsid w:val="009C50B6"/>
    <w:rsid w:val="009C52DA"/>
    <w:rsid w:val="009C541E"/>
    <w:rsid w:val="009C5E69"/>
    <w:rsid w:val="009C6114"/>
    <w:rsid w:val="009C6184"/>
    <w:rsid w:val="009C6201"/>
    <w:rsid w:val="009C668A"/>
    <w:rsid w:val="009C6919"/>
    <w:rsid w:val="009C7380"/>
    <w:rsid w:val="009C73B7"/>
    <w:rsid w:val="009C7443"/>
    <w:rsid w:val="009C74EC"/>
    <w:rsid w:val="009C7723"/>
    <w:rsid w:val="009C79EC"/>
    <w:rsid w:val="009C7A66"/>
    <w:rsid w:val="009C7CC9"/>
    <w:rsid w:val="009D06BE"/>
    <w:rsid w:val="009D0A2B"/>
    <w:rsid w:val="009D0A86"/>
    <w:rsid w:val="009D1AF7"/>
    <w:rsid w:val="009D2246"/>
    <w:rsid w:val="009D251A"/>
    <w:rsid w:val="009D255C"/>
    <w:rsid w:val="009D287D"/>
    <w:rsid w:val="009D304D"/>
    <w:rsid w:val="009D3449"/>
    <w:rsid w:val="009D366A"/>
    <w:rsid w:val="009D3677"/>
    <w:rsid w:val="009D47E9"/>
    <w:rsid w:val="009D48BB"/>
    <w:rsid w:val="009D4908"/>
    <w:rsid w:val="009D4911"/>
    <w:rsid w:val="009D4A96"/>
    <w:rsid w:val="009D4C89"/>
    <w:rsid w:val="009D4E6D"/>
    <w:rsid w:val="009D4ED9"/>
    <w:rsid w:val="009D50C6"/>
    <w:rsid w:val="009D5703"/>
    <w:rsid w:val="009D5AC2"/>
    <w:rsid w:val="009D5B1F"/>
    <w:rsid w:val="009D5E4A"/>
    <w:rsid w:val="009D6517"/>
    <w:rsid w:val="009D68ED"/>
    <w:rsid w:val="009D698A"/>
    <w:rsid w:val="009D6F95"/>
    <w:rsid w:val="009D701D"/>
    <w:rsid w:val="009D7079"/>
    <w:rsid w:val="009D75C1"/>
    <w:rsid w:val="009D7AE9"/>
    <w:rsid w:val="009D7E92"/>
    <w:rsid w:val="009D7F38"/>
    <w:rsid w:val="009E060E"/>
    <w:rsid w:val="009E0B71"/>
    <w:rsid w:val="009E0BC4"/>
    <w:rsid w:val="009E0EB2"/>
    <w:rsid w:val="009E0FA5"/>
    <w:rsid w:val="009E0FD4"/>
    <w:rsid w:val="009E177B"/>
    <w:rsid w:val="009E1A2F"/>
    <w:rsid w:val="009E1B17"/>
    <w:rsid w:val="009E1B40"/>
    <w:rsid w:val="009E1EA1"/>
    <w:rsid w:val="009E20EC"/>
    <w:rsid w:val="009E20F4"/>
    <w:rsid w:val="009E23FE"/>
    <w:rsid w:val="009E2476"/>
    <w:rsid w:val="009E26A3"/>
    <w:rsid w:val="009E2BD3"/>
    <w:rsid w:val="009E31E2"/>
    <w:rsid w:val="009E31EE"/>
    <w:rsid w:val="009E34C2"/>
    <w:rsid w:val="009E3556"/>
    <w:rsid w:val="009E3861"/>
    <w:rsid w:val="009E38DC"/>
    <w:rsid w:val="009E3D5D"/>
    <w:rsid w:val="009E4EBA"/>
    <w:rsid w:val="009E4ECC"/>
    <w:rsid w:val="009E5025"/>
    <w:rsid w:val="009E5810"/>
    <w:rsid w:val="009E58A9"/>
    <w:rsid w:val="009E59B4"/>
    <w:rsid w:val="009E5C97"/>
    <w:rsid w:val="009E5DAF"/>
    <w:rsid w:val="009E6269"/>
    <w:rsid w:val="009E63A6"/>
    <w:rsid w:val="009E6459"/>
    <w:rsid w:val="009E6500"/>
    <w:rsid w:val="009E660F"/>
    <w:rsid w:val="009E6890"/>
    <w:rsid w:val="009E69D8"/>
    <w:rsid w:val="009E6B2C"/>
    <w:rsid w:val="009E6CAD"/>
    <w:rsid w:val="009E7684"/>
    <w:rsid w:val="009E7739"/>
    <w:rsid w:val="009E78F0"/>
    <w:rsid w:val="009E78F8"/>
    <w:rsid w:val="009F01A3"/>
    <w:rsid w:val="009F026C"/>
    <w:rsid w:val="009F0754"/>
    <w:rsid w:val="009F09A1"/>
    <w:rsid w:val="009F09B3"/>
    <w:rsid w:val="009F09D5"/>
    <w:rsid w:val="009F1864"/>
    <w:rsid w:val="009F1AC9"/>
    <w:rsid w:val="009F2569"/>
    <w:rsid w:val="009F26FC"/>
    <w:rsid w:val="009F2E72"/>
    <w:rsid w:val="009F3041"/>
    <w:rsid w:val="009F3056"/>
    <w:rsid w:val="009F31D7"/>
    <w:rsid w:val="009F3571"/>
    <w:rsid w:val="009F37B5"/>
    <w:rsid w:val="009F3AFB"/>
    <w:rsid w:val="009F3B91"/>
    <w:rsid w:val="009F3C90"/>
    <w:rsid w:val="009F41B5"/>
    <w:rsid w:val="009F4A7D"/>
    <w:rsid w:val="009F4EDA"/>
    <w:rsid w:val="009F4FEE"/>
    <w:rsid w:val="009F5063"/>
    <w:rsid w:val="009F5713"/>
    <w:rsid w:val="009F57CC"/>
    <w:rsid w:val="009F5EC7"/>
    <w:rsid w:val="009F62DD"/>
    <w:rsid w:val="009F6773"/>
    <w:rsid w:val="009F6798"/>
    <w:rsid w:val="009F68A5"/>
    <w:rsid w:val="009F69B9"/>
    <w:rsid w:val="009F6BC9"/>
    <w:rsid w:val="009F6CA6"/>
    <w:rsid w:val="009F71F2"/>
    <w:rsid w:val="009F7702"/>
    <w:rsid w:val="009F79B8"/>
    <w:rsid w:val="009F7EE4"/>
    <w:rsid w:val="009F7FA2"/>
    <w:rsid w:val="009F7FBD"/>
    <w:rsid w:val="00A007A3"/>
    <w:rsid w:val="00A00A62"/>
    <w:rsid w:val="00A00AC4"/>
    <w:rsid w:val="00A00FF5"/>
    <w:rsid w:val="00A010AA"/>
    <w:rsid w:val="00A012F3"/>
    <w:rsid w:val="00A014CF"/>
    <w:rsid w:val="00A01BBE"/>
    <w:rsid w:val="00A01E17"/>
    <w:rsid w:val="00A01FFD"/>
    <w:rsid w:val="00A020DA"/>
    <w:rsid w:val="00A0227F"/>
    <w:rsid w:val="00A0290C"/>
    <w:rsid w:val="00A02BCD"/>
    <w:rsid w:val="00A032B5"/>
    <w:rsid w:val="00A03694"/>
    <w:rsid w:val="00A03AF3"/>
    <w:rsid w:val="00A04484"/>
    <w:rsid w:val="00A044D0"/>
    <w:rsid w:val="00A04610"/>
    <w:rsid w:val="00A047AF"/>
    <w:rsid w:val="00A04A6A"/>
    <w:rsid w:val="00A05099"/>
    <w:rsid w:val="00A0546B"/>
    <w:rsid w:val="00A05749"/>
    <w:rsid w:val="00A05DDB"/>
    <w:rsid w:val="00A05F48"/>
    <w:rsid w:val="00A06290"/>
    <w:rsid w:val="00A0670A"/>
    <w:rsid w:val="00A06D7A"/>
    <w:rsid w:val="00A071AA"/>
    <w:rsid w:val="00A074D4"/>
    <w:rsid w:val="00A0787C"/>
    <w:rsid w:val="00A07C99"/>
    <w:rsid w:val="00A07D3B"/>
    <w:rsid w:val="00A07DB9"/>
    <w:rsid w:val="00A07F64"/>
    <w:rsid w:val="00A10079"/>
    <w:rsid w:val="00A101A3"/>
    <w:rsid w:val="00A10982"/>
    <w:rsid w:val="00A10ACF"/>
    <w:rsid w:val="00A10D05"/>
    <w:rsid w:val="00A11183"/>
    <w:rsid w:val="00A11276"/>
    <w:rsid w:val="00A118F7"/>
    <w:rsid w:val="00A11A0B"/>
    <w:rsid w:val="00A11F38"/>
    <w:rsid w:val="00A11F47"/>
    <w:rsid w:val="00A120D0"/>
    <w:rsid w:val="00A12CFE"/>
    <w:rsid w:val="00A132F5"/>
    <w:rsid w:val="00A1330D"/>
    <w:rsid w:val="00A13638"/>
    <w:rsid w:val="00A13FA1"/>
    <w:rsid w:val="00A156C5"/>
    <w:rsid w:val="00A15AF9"/>
    <w:rsid w:val="00A15B9A"/>
    <w:rsid w:val="00A16466"/>
    <w:rsid w:val="00A164D1"/>
    <w:rsid w:val="00A16674"/>
    <w:rsid w:val="00A16891"/>
    <w:rsid w:val="00A169D9"/>
    <w:rsid w:val="00A16AAE"/>
    <w:rsid w:val="00A1756B"/>
    <w:rsid w:val="00A178BE"/>
    <w:rsid w:val="00A20B1C"/>
    <w:rsid w:val="00A20B57"/>
    <w:rsid w:val="00A21282"/>
    <w:rsid w:val="00A21312"/>
    <w:rsid w:val="00A21472"/>
    <w:rsid w:val="00A21739"/>
    <w:rsid w:val="00A21A75"/>
    <w:rsid w:val="00A21CC6"/>
    <w:rsid w:val="00A21DA7"/>
    <w:rsid w:val="00A21DD2"/>
    <w:rsid w:val="00A226D0"/>
    <w:rsid w:val="00A228CC"/>
    <w:rsid w:val="00A229B4"/>
    <w:rsid w:val="00A23001"/>
    <w:rsid w:val="00A23205"/>
    <w:rsid w:val="00A2341A"/>
    <w:rsid w:val="00A23548"/>
    <w:rsid w:val="00A238B3"/>
    <w:rsid w:val="00A23C26"/>
    <w:rsid w:val="00A23CB9"/>
    <w:rsid w:val="00A23D0A"/>
    <w:rsid w:val="00A23E4E"/>
    <w:rsid w:val="00A240FA"/>
    <w:rsid w:val="00A24361"/>
    <w:rsid w:val="00A24450"/>
    <w:rsid w:val="00A24666"/>
    <w:rsid w:val="00A24A7B"/>
    <w:rsid w:val="00A254A7"/>
    <w:rsid w:val="00A256EA"/>
    <w:rsid w:val="00A25818"/>
    <w:rsid w:val="00A2582B"/>
    <w:rsid w:val="00A25CA6"/>
    <w:rsid w:val="00A263F2"/>
    <w:rsid w:val="00A26512"/>
    <w:rsid w:val="00A267B2"/>
    <w:rsid w:val="00A26CBA"/>
    <w:rsid w:val="00A2700A"/>
    <w:rsid w:val="00A27EE6"/>
    <w:rsid w:val="00A3017A"/>
    <w:rsid w:val="00A30335"/>
    <w:rsid w:val="00A30868"/>
    <w:rsid w:val="00A31273"/>
    <w:rsid w:val="00A3142F"/>
    <w:rsid w:val="00A31475"/>
    <w:rsid w:val="00A3163F"/>
    <w:rsid w:val="00A318FF"/>
    <w:rsid w:val="00A31947"/>
    <w:rsid w:val="00A319E2"/>
    <w:rsid w:val="00A323FC"/>
    <w:rsid w:val="00A32E5C"/>
    <w:rsid w:val="00A33627"/>
    <w:rsid w:val="00A33701"/>
    <w:rsid w:val="00A338F1"/>
    <w:rsid w:val="00A33C05"/>
    <w:rsid w:val="00A33DB1"/>
    <w:rsid w:val="00A33EA5"/>
    <w:rsid w:val="00A34361"/>
    <w:rsid w:val="00A34402"/>
    <w:rsid w:val="00A347ED"/>
    <w:rsid w:val="00A34C6E"/>
    <w:rsid w:val="00A34CCE"/>
    <w:rsid w:val="00A34E9B"/>
    <w:rsid w:val="00A359F9"/>
    <w:rsid w:val="00A35AF4"/>
    <w:rsid w:val="00A35DB6"/>
    <w:rsid w:val="00A35F57"/>
    <w:rsid w:val="00A36138"/>
    <w:rsid w:val="00A36417"/>
    <w:rsid w:val="00A3647A"/>
    <w:rsid w:val="00A365CC"/>
    <w:rsid w:val="00A365D0"/>
    <w:rsid w:val="00A36660"/>
    <w:rsid w:val="00A366B2"/>
    <w:rsid w:val="00A36784"/>
    <w:rsid w:val="00A36866"/>
    <w:rsid w:val="00A3777D"/>
    <w:rsid w:val="00A37D45"/>
    <w:rsid w:val="00A37E64"/>
    <w:rsid w:val="00A37EE1"/>
    <w:rsid w:val="00A37F6A"/>
    <w:rsid w:val="00A4010A"/>
    <w:rsid w:val="00A402E5"/>
    <w:rsid w:val="00A406BC"/>
    <w:rsid w:val="00A407CD"/>
    <w:rsid w:val="00A40D06"/>
    <w:rsid w:val="00A40FB0"/>
    <w:rsid w:val="00A41496"/>
    <w:rsid w:val="00A41B38"/>
    <w:rsid w:val="00A41F42"/>
    <w:rsid w:val="00A42154"/>
    <w:rsid w:val="00A424AC"/>
    <w:rsid w:val="00A42726"/>
    <w:rsid w:val="00A42AC3"/>
    <w:rsid w:val="00A42BB7"/>
    <w:rsid w:val="00A42D8C"/>
    <w:rsid w:val="00A42F43"/>
    <w:rsid w:val="00A43358"/>
    <w:rsid w:val="00A436DD"/>
    <w:rsid w:val="00A437A6"/>
    <w:rsid w:val="00A437F1"/>
    <w:rsid w:val="00A4389F"/>
    <w:rsid w:val="00A442D9"/>
    <w:rsid w:val="00A4452B"/>
    <w:rsid w:val="00A44731"/>
    <w:rsid w:val="00A447E8"/>
    <w:rsid w:val="00A447FD"/>
    <w:rsid w:val="00A44898"/>
    <w:rsid w:val="00A44AF8"/>
    <w:rsid w:val="00A45321"/>
    <w:rsid w:val="00A457E3"/>
    <w:rsid w:val="00A45AAB"/>
    <w:rsid w:val="00A45DDC"/>
    <w:rsid w:val="00A462F9"/>
    <w:rsid w:val="00A46626"/>
    <w:rsid w:val="00A46A8B"/>
    <w:rsid w:val="00A46BFD"/>
    <w:rsid w:val="00A471DF"/>
    <w:rsid w:val="00A47A7F"/>
    <w:rsid w:val="00A47C94"/>
    <w:rsid w:val="00A47F8D"/>
    <w:rsid w:val="00A5017A"/>
    <w:rsid w:val="00A50FD8"/>
    <w:rsid w:val="00A5117A"/>
    <w:rsid w:val="00A5132D"/>
    <w:rsid w:val="00A5151A"/>
    <w:rsid w:val="00A51B57"/>
    <w:rsid w:val="00A5201E"/>
    <w:rsid w:val="00A5221D"/>
    <w:rsid w:val="00A52C49"/>
    <w:rsid w:val="00A530F7"/>
    <w:rsid w:val="00A53289"/>
    <w:rsid w:val="00A538B1"/>
    <w:rsid w:val="00A53C93"/>
    <w:rsid w:val="00A54308"/>
    <w:rsid w:val="00A549B8"/>
    <w:rsid w:val="00A54D31"/>
    <w:rsid w:val="00A54F5D"/>
    <w:rsid w:val="00A55266"/>
    <w:rsid w:val="00A559E4"/>
    <w:rsid w:val="00A55BC7"/>
    <w:rsid w:val="00A563D1"/>
    <w:rsid w:val="00A56610"/>
    <w:rsid w:val="00A56760"/>
    <w:rsid w:val="00A56873"/>
    <w:rsid w:val="00A568B7"/>
    <w:rsid w:val="00A56EA0"/>
    <w:rsid w:val="00A56F64"/>
    <w:rsid w:val="00A57550"/>
    <w:rsid w:val="00A5763D"/>
    <w:rsid w:val="00A60311"/>
    <w:rsid w:val="00A6041F"/>
    <w:rsid w:val="00A608C0"/>
    <w:rsid w:val="00A60A6E"/>
    <w:rsid w:val="00A60AAD"/>
    <w:rsid w:val="00A60AE3"/>
    <w:rsid w:val="00A60B6E"/>
    <w:rsid w:val="00A60D28"/>
    <w:rsid w:val="00A61086"/>
    <w:rsid w:val="00A61110"/>
    <w:rsid w:val="00A61815"/>
    <w:rsid w:val="00A61DAE"/>
    <w:rsid w:val="00A61E4F"/>
    <w:rsid w:val="00A61F68"/>
    <w:rsid w:val="00A62017"/>
    <w:rsid w:val="00A625FE"/>
    <w:rsid w:val="00A6287F"/>
    <w:rsid w:val="00A628D4"/>
    <w:rsid w:val="00A629A2"/>
    <w:rsid w:val="00A62A0A"/>
    <w:rsid w:val="00A62CF1"/>
    <w:rsid w:val="00A62F4F"/>
    <w:rsid w:val="00A638F7"/>
    <w:rsid w:val="00A63A77"/>
    <w:rsid w:val="00A63B38"/>
    <w:rsid w:val="00A6402F"/>
    <w:rsid w:val="00A640B9"/>
    <w:rsid w:val="00A64300"/>
    <w:rsid w:val="00A64B1D"/>
    <w:rsid w:val="00A64C57"/>
    <w:rsid w:val="00A64F59"/>
    <w:rsid w:val="00A650FD"/>
    <w:rsid w:val="00A651A8"/>
    <w:rsid w:val="00A6578A"/>
    <w:rsid w:val="00A65A48"/>
    <w:rsid w:val="00A65A71"/>
    <w:rsid w:val="00A65EB8"/>
    <w:rsid w:val="00A65FF3"/>
    <w:rsid w:val="00A66200"/>
    <w:rsid w:val="00A66414"/>
    <w:rsid w:val="00A666A6"/>
    <w:rsid w:val="00A66A39"/>
    <w:rsid w:val="00A66A84"/>
    <w:rsid w:val="00A66AC5"/>
    <w:rsid w:val="00A66F81"/>
    <w:rsid w:val="00A67421"/>
    <w:rsid w:val="00A70250"/>
    <w:rsid w:val="00A70793"/>
    <w:rsid w:val="00A70A1E"/>
    <w:rsid w:val="00A71164"/>
    <w:rsid w:val="00A71743"/>
    <w:rsid w:val="00A717CC"/>
    <w:rsid w:val="00A71DCF"/>
    <w:rsid w:val="00A7211A"/>
    <w:rsid w:val="00A72121"/>
    <w:rsid w:val="00A721B6"/>
    <w:rsid w:val="00A7243A"/>
    <w:rsid w:val="00A72587"/>
    <w:rsid w:val="00A7258D"/>
    <w:rsid w:val="00A7266C"/>
    <w:rsid w:val="00A729BB"/>
    <w:rsid w:val="00A7306D"/>
    <w:rsid w:val="00A7334D"/>
    <w:rsid w:val="00A7380D"/>
    <w:rsid w:val="00A73911"/>
    <w:rsid w:val="00A73AC0"/>
    <w:rsid w:val="00A73C67"/>
    <w:rsid w:val="00A73FE7"/>
    <w:rsid w:val="00A7465C"/>
    <w:rsid w:val="00A74724"/>
    <w:rsid w:val="00A750D8"/>
    <w:rsid w:val="00A75198"/>
    <w:rsid w:val="00A7529D"/>
    <w:rsid w:val="00A75375"/>
    <w:rsid w:val="00A754CF"/>
    <w:rsid w:val="00A759E9"/>
    <w:rsid w:val="00A75B54"/>
    <w:rsid w:val="00A75D97"/>
    <w:rsid w:val="00A76406"/>
    <w:rsid w:val="00A76E92"/>
    <w:rsid w:val="00A770E4"/>
    <w:rsid w:val="00A7746C"/>
    <w:rsid w:val="00A77726"/>
    <w:rsid w:val="00A77BAE"/>
    <w:rsid w:val="00A809A7"/>
    <w:rsid w:val="00A80D18"/>
    <w:rsid w:val="00A80D8B"/>
    <w:rsid w:val="00A80F54"/>
    <w:rsid w:val="00A81178"/>
    <w:rsid w:val="00A8136D"/>
    <w:rsid w:val="00A81476"/>
    <w:rsid w:val="00A81A2B"/>
    <w:rsid w:val="00A823E0"/>
    <w:rsid w:val="00A82565"/>
    <w:rsid w:val="00A8288B"/>
    <w:rsid w:val="00A82A14"/>
    <w:rsid w:val="00A831C6"/>
    <w:rsid w:val="00A8320D"/>
    <w:rsid w:val="00A83254"/>
    <w:rsid w:val="00A83871"/>
    <w:rsid w:val="00A83C57"/>
    <w:rsid w:val="00A8470C"/>
    <w:rsid w:val="00A84C1E"/>
    <w:rsid w:val="00A84F52"/>
    <w:rsid w:val="00A84FDD"/>
    <w:rsid w:val="00A85072"/>
    <w:rsid w:val="00A851C5"/>
    <w:rsid w:val="00A85310"/>
    <w:rsid w:val="00A8559C"/>
    <w:rsid w:val="00A85766"/>
    <w:rsid w:val="00A8582F"/>
    <w:rsid w:val="00A8591A"/>
    <w:rsid w:val="00A8593E"/>
    <w:rsid w:val="00A85F24"/>
    <w:rsid w:val="00A864D8"/>
    <w:rsid w:val="00A8657A"/>
    <w:rsid w:val="00A86704"/>
    <w:rsid w:val="00A86A4B"/>
    <w:rsid w:val="00A86BE0"/>
    <w:rsid w:val="00A86E47"/>
    <w:rsid w:val="00A87058"/>
    <w:rsid w:val="00A87115"/>
    <w:rsid w:val="00A8727D"/>
    <w:rsid w:val="00A8790E"/>
    <w:rsid w:val="00A90262"/>
    <w:rsid w:val="00A90421"/>
    <w:rsid w:val="00A90944"/>
    <w:rsid w:val="00A912E7"/>
    <w:rsid w:val="00A912FE"/>
    <w:rsid w:val="00A91809"/>
    <w:rsid w:val="00A91999"/>
    <w:rsid w:val="00A91D38"/>
    <w:rsid w:val="00A92D24"/>
    <w:rsid w:val="00A92FAE"/>
    <w:rsid w:val="00A93080"/>
    <w:rsid w:val="00A934F1"/>
    <w:rsid w:val="00A93D34"/>
    <w:rsid w:val="00A93E51"/>
    <w:rsid w:val="00A94325"/>
    <w:rsid w:val="00A9455A"/>
    <w:rsid w:val="00A9480D"/>
    <w:rsid w:val="00A94BE1"/>
    <w:rsid w:val="00A94EE9"/>
    <w:rsid w:val="00A952B0"/>
    <w:rsid w:val="00A9586B"/>
    <w:rsid w:val="00A96C86"/>
    <w:rsid w:val="00A97592"/>
    <w:rsid w:val="00A97EFA"/>
    <w:rsid w:val="00AA0264"/>
    <w:rsid w:val="00AA0588"/>
    <w:rsid w:val="00AA06EF"/>
    <w:rsid w:val="00AA0712"/>
    <w:rsid w:val="00AA0AE4"/>
    <w:rsid w:val="00AA1024"/>
    <w:rsid w:val="00AA16F0"/>
    <w:rsid w:val="00AA1DFD"/>
    <w:rsid w:val="00AA2436"/>
    <w:rsid w:val="00AA2FA3"/>
    <w:rsid w:val="00AA30DD"/>
    <w:rsid w:val="00AA316E"/>
    <w:rsid w:val="00AA32D5"/>
    <w:rsid w:val="00AA3C9D"/>
    <w:rsid w:val="00AA422B"/>
    <w:rsid w:val="00AA4763"/>
    <w:rsid w:val="00AA4F71"/>
    <w:rsid w:val="00AA510C"/>
    <w:rsid w:val="00AA5391"/>
    <w:rsid w:val="00AA53AB"/>
    <w:rsid w:val="00AA5B3D"/>
    <w:rsid w:val="00AA5BFB"/>
    <w:rsid w:val="00AA61D7"/>
    <w:rsid w:val="00AA6B02"/>
    <w:rsid w:val="00AB0031"/>
    <w:rsid w:val="00AB00DA"/>
    <w:rsid w:val="00AB014C"/>
    <w:rsid w:val="00AB0219"/>
    <w:rsid w:val="00AB0654"/>
    <w:rsid w:val="00AB0805"/>
    <w:rsid w:val="00AB0A4B"/>
    <w:rsid w:val="00AB0ABA"/>
    <w:rsid w:val="00AB0DFF"/>
    <w:rsid w:val="00AB129B"/>
    <w:rsid w:val="00AB1470"/>
    <w:rsid w:val="00AB16D4"/>
    <w:rsid w:val="00AB17EA"/>
    <w:rsid w:val="00AB2206"/>
    <w:rsid w:val="00AB22BC"/>
    <w:rsid w:val="00AB24D7"/>
    <w:rsid w:val="00AB2B25"/>
    <w:rsid w:val="00AB2B34"/>
    <w:rsid w:val="00AB321B"/>
    <w:rsid w:val="00AB3486"/>
    <w:rsid w:val="00AB3544"/>
    <w:rsid w:val="00AB3F84"/>
    <w:rsid w:val="00AB40AF"/>
    <w:rsid w:val="00AB45F7"/>
    <w:rsid w:val="00AB523D"/>
    <w:rsid w:val="00AB5250"/>
    <w:rsid w:val="00AB550A"/>
    <w:rsid w:val="00AB55E3"/>
    <w:rsid w:val="00AB5A93"/>
    <w:rsid w:val="00AB5DF1"/>
    <w:rsid w:val="00AB5F3C"/>
    <w:rsid w:val="00AB672D"/>
    <w:rsid w:val="00AB6B3B"/>
    <w:rsid w:val="00AB6DAF"/>
    <w:rsid w:val="00AB6FB8"/>
    <w:rsid w:val="00AB7184"/>
    <w:rsid w:val="00AB78BF"/>
    <w:rsid w:val="00AB7975"/>
    <w:rsid w:val="00AB79A7"/>
    <w:rsid w:val="00AC036D"/>
    <w:rsid w:val="00AC05A6"/>
    <w:rsid w:val="00AC0982"/>
    <w:rsid w:val="00AC0AF0"/>
    <w:rsid w:val="00AC0E9A"/>
    <w:rsid w:val="00AC1067"/>
    <w:rsid w:val="00AC10F3"/>
    <w:rsid w:val="00AC126C"/>
    <w:rsid w:val="00AC1525"/>
    <w:rsid w:val="00AC1585"/>
    <w:rsid w:val="00AC1659"/>
    <w:rsid w:val="00AC1AAA"/>
    <w:rsid w:val="00AC1CB0"/>
    <w:rsid w:val="00AC227C"/>
    <w:rsid w:val="00AC24B8"/>
    <w:rsid w:val="00AC2642"/>
    <w:rsid w:val="00AC284A"/>
    <w:rsid w:val="00AC2921"/>
    <w:rsid w:val="00AC2A1C"/>
    <w:rsid w:val="00AC2A83"/>
    <w:rsid w:val="00AC2E28"/>
    <w:rsid w:val="00AC30E7"/>
    <w:rsid w:val="00AC3158"/>
    <w:rsid w:val="00AC31E2"/>
    <w:rsid w:val="00AC341D"/>
    <w:rsid w:val="00AC3A54"/>
    <w:rsid w:val="00AC3ADE"/>
    <w:rsid w:val="00AC401E"/>
    <w:rsid w:val="00AC435E"/>
    <w:rsid w:val="00AC4840"/>
    <w:rsid w:val="00AC4E5F"/>
    <w:rsid w:val="00AC5CB9"/>
    <w:rsid w:val="00AC60B1"/>
    <w:rsid w:val="00AC678A"/>
    <w:rsid w:val="00AC6895"/>
    <w:rsid w:val="00AC6ADB"/>
    <w:rsid w:val="00AC7201"/>
    <w:rsid w:val="00AC720B"/>
    <w:rsid w:val="00AC7E9F"/>
    <w:rsid w:val="00AD006F"/>
    <w:rsid w:val="00AD0174"/>
    <w:rsid w:val="00AD01DA"/>
    <w:rsid w:val="00AD11CA"/>
    <w:rsid w:val="00AD1876"/>
    <w:rsid w:val="00AD1971"/>
    <w:rsid w:val="00AD1A2A"/>
    <w:rsid w:val="00AD1F4E"/>
    <w:rsid w:val="00AD1FDB"/>
    <w:rsid w:val="00AD2112"/>
    <w:rsid w:val="00AD257A"/>
    <w:rsid w:val="00AD25C8"/>
    <w:rsid w:val="00AD27E2"/>
    <w:rsid w:val="00AD3601"/>
    <w:rsid w:val="00AD3838"/>
    <w:rsid w:val="00AD3FA9"/>
    <w:rsid w:val="00AD3FCC"/>
    <w:rsid w:val="00AD4065"/>
    <w:rsid w:val="00AD44E3"/>
    <w:rsid w:val="00AD4B68"/>
    <w:rsid w:val="00AD4CD2"/>
    <w:rsid w:val="00AD4D0D"/>
    <w:rsid w:val="00AD4D1D"/>
    <w:rsid w:val="00AD5877"/>
    <w:rsid w:val="00AD59D8"/>
    <w:rsid w:val="00AD59FF"/>
    <w:rsid w:val="00AD5AA8"/>
    <w:rsid w:val="00AD5C99"/>
    <w:rsid w:val="00AD5CED"/>
    <w:rsid w:val="00AD6130"/>
    <w:rsid w:val="00AD6821"/>
    <w:rsid w:val="00AD68CC"/>
    <w:rsid w:val="00AD7254"/>
    <w:rsid w:val="00AD73D2"/>
    <w:rsid w:val="00AD756C"/>
    <w:rsid w:val="00AD77E1"/>
    <w:rsid w:val="00AD7A0A"/>
    <w:rsid w:val="00AD7B7F"/>
    <w:rsid w:val="00AE0107"/>
    <w:rsid w:val="00AE02A2"/>
    <w:rsid w:val="00AE0330"/>
    <w:rsid w:val="00AE0553"/>
    <w:rsid w:val="00AE05C0"/>
    <w:rsid w:val="00AE05FE"/>
    <w:rsid w:val="00AE06D1"/>
    <w:rsid w:val="00AE07DF"/>
    <w:rsid w:val="00AE0A27"/>
    <w:rsid w:val="00AE0D3B"/>
    <w:rsid w:val="00AE1504"/>
    <w:rsid w:val="00AE15FD"/>
    <w:rsid w:val="00AE178D"/>
    <w:rsid w:val="00AE18F8"/>
    <w:rsid w:val="00AE1AD7"/>
    <w:rsid w:val="00AE2672"/>
    <w:rsid w:val="00AE2753"/>
    <w:rsid w:val="00AE29B8"/>
    <w:rsid w:val="00AE29E5"/>
    <w:rsid w:val="00AE3029"/>
    <w:rsid w:val="00AE3ABD"/>
    <w:rsid w:val="00AE3B6F"/>
    <w:rsid w:val="00AE46ED"/>
    <w:rsid w:val="00AE4725"/>
    <w:rsid w:val="00AE48DF"/>
    <w:rsid w:val="00AE49EA"/>
    <w:rsid w:val="00AE4F79"/>
    <w:rsid w:val="00AE541F"/>
    <w:rsid w:val="00AE5E12"/>
    <w:rsid w:val="00AE6627"/>
    <w:rsid w:val="00AE73BC"/>
    <w:rsid w:val="00AE7BE0"/>
    <w:rsid w:val="00AE7CA1"/>
    <w:rsid w:val="00AE7D59"/>
    <w:rsid w:val="00AF042F"/>
    <w:rsid w:val="00AF103A"/>
    <w:rsid w:val="00AF10B4"/>
    <w:rsid w:val="00AF164E"/>
    <w:rsid w:val="00AF1B30"/>
    <w:rsid w:val="00AF205B"/>
    <w:rsid w:val="00AF2119"/>
    <w:rsid w:val="00AF224B"/>
    <w:rsid w:val="00AF29A6"/>
    <w:rsid w:val="00AF3771"/>
    <w:rsid w:val="00AF3E19"/>
    <w:rsid w:val="00AF3E4E"/>
    <w:rsid w:val="00AF4171"/>
    <w:rsid w:val="00AF42D0"/>
    <w:rsid w:val="00AF4393"/>
    <w:rsid w:val="00AF46B3"/>
    <w:rsid w:val="00AF4BE2"/>
    <w:rsid w:val="00AF4CC7"/>
    <w:rsid w:val="00AF4F4D"/>
    <w:rsid w:val="00AF5BA7"/>
    <w:rsid w:val="00AF5C1E"/>
    <w:rsid w:val="00AF5ECB"/>
    <w:rsid w:val="00AF6025"/>
    <w:rsid w:val="00AF6B8A"/>
    <w:rsid w:val="00AF7350"/>
    <w:rsid w:val="00AF73EE"/>
    <w:rsid w:val="00AF7698"/>
    <w:rsid w:val="00B0040F"/>
    <w:rsid w:val="00B007FE"/>
    <w:rsid w:val="00B00831"/>
    <w:rsid w:val="00B01070"/>
    <w:rsid w:val="00B016C1"/>
    <w:rsid w:val="00B0172E"/>
    <w:rsid w:val="00B01745"/>
    <w:rsid w:val="00B0174E"/>
    <w:rsid w:val="00B01CBC"/>
    <w:rsid w:val="00B0207C"/>
    <w:rsid w:val="00B0221C"/>
    <w:rsid w:val="00B023A8"/>
    <w:rsid w:val="00B0254C"/>
    <w:rsid w:val="00B0255C"/>
    <w:rsid w:val="00B025A5"/>
    <w:rsid w:val="00B026EF"/>
    <w:rsid w:val="00B02D4E"/>
    <w:rsid w:val="00B0378D"/>
    <w:rsid w:val="00B03AE2"/>
    <w:rsid w:val="00B03B78"/>
    <w:rsid w:val="00B04084"/>
    <w:rsid w:val="00B044DC"/>
    <w:rsid w:val="00B0478F"/>
    <w:rsid w:val="00B04B59"/>
    <w:rsid w:val="00B04C19"/>
    <w:rsid w:val="00B04C28"/>
    <w:rsid w:val="00B0519C"/>
    <w:rsid w:val="00B0539C"/>
    <w:rsid w:val="00B054CF"/>
    <w:rsid w:val="00B05D5F"/>
    <w:rsid w:val="00B065F2"/>
    <w:rsid w:val="00B06A4B"/>
    <w:rsid w:val="00B06AAB"/>
    <w:rsid w:val="00B07748"/>
    <w:rsid w:val="00B07963"/>
    <w:rsid w:val="00B07FF8"/>
    <w:rsid w:val="00B100ED"/>
    <w:rsid w:val="00B101D1"/>
    <w:rsid w:val="00B10807"/>
    <w:rsid w:val="00B108F8"/>
    <w:rsid w:val="00B10D6E"/>
    <w:rsid w:val="00B11170"/>
    <w:rsid w:val="00B113D5"/>
    <w:rsid w:val="00B118BF"/>
    <w:rsid w:val="00B11FA1"/>
    <w:rsid w:val="00B128D1"/>
    <w:rsid w:val="00B12E4F"/>
    <w:rsid w:val="00B12F47"/>
    <w:rsid w:val="00B133E1"/>
    <w:rsid w:val="00B13463"/>
    <w:rsid w:val="00B1387A"/>
    <w:rsid w:val="00B138E8"/>
    <w:rsid w:val="00B139D7"/>
    <w:rsid w:val="00B14519"/>
    <w:rsid w:val="00B14684"/>
    <w:rsid w:val="00B1475F"/>
    <w:rsid w:val="00B14B06"/>
    <w:rsid w:val="00B14DE7"/>
    <w:rsid w:val="00B15125"/>
    <w:rsid w:val="00B1516F"/>
    <w:rsid w:val="00B15727"/>
    <w:rsid w:val="00B1578A"/>
    <w:rsid w:val="00B15A02"/>
    <w:rsid w:val="00B15BC0"/>
    <w:rsid w:val="00B15D82"/>
    <w:rsid w:val="00B15E13"/>
    <w:rsid w:val="00B15EC4"/>
    <w:rsid w:val="00B1647A"/>
    <w:rsid w:val="00B169B0"/>
    <w:rsid w:val="00B16ACC"/>
    <w:rsid w:val="00B17146"/>
    <w:rsid w:val="00B17664"/>
    <w:rsid w:val="00B202B4"/>
    <w:rsid w:val="00B20779"/>
    <w:rsid w:val="00B20816"/>
    <w:rsid w:val="00B20D3C"/>
    <w:rsid w:val="00B20F86"/>
    <w:rsid w:val="00B21271"/>
    <w:rsid w:val="00B2176C"/>
    <w:rsid w:val="00B218FD"/>
    <w:rsid w:val="00B21C49"/>
    <w:rsid w:val="00B21E2A"/>
    <w:rsid w:val="00B22290"/>
    <w:rsid w:val="00B227DC"/>
    <w:rsid w:val="00B228B3"/>
    <w:rsid w:val="00B228D6"/>
    <w:rsid w:val="00B22968"/>
    <w:rsid w:val="00B22BD7"/>
    <w:rsid w:val="00B23101"/>
    <w:rsid w:val="00B2383C"/>
    <w:rsid w:val="00B23A71"/>
    <w:rsid w:val="00B24623"/>
    <w:rsid w:val="00B246C3"/>
    <w:rsid w:val="00B24807"/>
    <w:rsid w:val="00B24A1C"/>
    <w:rsid w:val="00B24F02"/>
    <w:rsid w:val="00B251AA"/>
    <w:rsid w:val="00B257F3"/>
    <w:rsid w:val="00B2595D"/>
    <w:rsid w:val="00B25D00"/>
    <w:rsid w:val="00B261E7"/>
    <w:rsid w:val="00B2653D"/>
    <w:rsid w:val="00B265CC"/>
    <w:rsid w:val="00B266E6"/>
    <w:rsid w:val="00B2696C"/>
    <w:rsid w:val="00B26DDA"/>
    <w:rsid w:val="00B27982"/>
    <w:rsid w:val="00B2798F"/>
    <w:rsid w:val="00B27A59"/>
    <w:rsid w:val="00B27A9B"/>
    <w:rsid w:val="00B27B03"/>
    <w:rsid w:val="00B27FA6"/>
    <w:rsid w:val="00B301E1"/>
    <w:rsid w:val="00B309BD"/>
    <w:rsid w:val="00B3105B"/>
    <w:rsid w:val="00B31580"/>
    <w:rsid w:val="00B31682"/>
    <w:rsid w:val="00B31A7B"/>
    <w:rsid w:val="00B31ACB"/>
    <w:rsid w:val="00B31DA0"/>
    <w:rsid w:val="00B31F70"/>
    <w:rsid w:val="00B3312F"/>
    <w:rsid w:val="00B33386"/>
    <w:rsid w:val="00B335DC"/>
    <w:rsid w:val="00B33AC1"/>
    <w:rsid w:val="00B33CB4"/>
    <w:rsid w:val="00B33DF5"/>
    <w:rsid w:val="00B343C7"/>
    <w:rsid w:val="00B347E9"/>
    <w:rsid w:val="00B348C2"/>
    <w:rsid w:val="00B34B47"/>
    <w:rsid w:val="00B3517B"/>
    <w:rsid w:val="00B352BC"/>
    <w:rsid w:val="00B35A15"/>
    <w:rsid w:val="00B35A80"/>
    <w:rsid w:val="00B35F50"/>
    <w:rsid w:val="00B36580"/>
    <w:rsid w:val="00B367E3"/>
    <w:rsid w:val="00B36844"/>
    <w:rsid w:val="00B36A40"/>
    <w:rsid w:val="00B3738E"/>
    <w:rsid w:val="00B378EA"/>
    <w:rsid w:val="00B37CC0"/>
    <w:rsid w:val="00B409C5"/>
    <w:rsid w:val="00B4115B"/>
    <w:rsid w:val="00B41182"/>
    <w:rsid w:val="00B4167F"/>
    <w:rsid w:val="00B41779"/>
    <w:rsid w:val="00B41ED6"/>
    <w:rsid w:val="00B42090"/>
    <w:rsid w:val="00B42B18"/>
    <w:rsid w:val="00B4326F"/>
    <w:rsid w:val="00B438D1"/>
    <w:rsid w:val="00B43C5D"/>
    <w:rsid w:val="00B43E4C"/>
    <w:rsid w:val="00B4411E"/>
    <w:rsid w:val="00B4429C"/>
    <w:rsid w:val="00B4436C"/>
    <w:rsid w:val="00B445B6"/>
    <w:rsid w:val="00B447DF"/>
    <w:rsid w:val="00B44AA5"/>
    <w:rsid w:val="00B44F86"/>
    <w:rsid w:val="00B4536A"/>
    <w:rsid w:val="00B45671"/>
    <w:rsid w:val="00B45A83"/>
    <w:rsid w:val="00B45E28"/>
    <w:rsid w:val="00B4659B"/>
    <w:rsid w:val="00B46787"/>
    <w:rsid w:val="00B468E7"/>
    <w:rsid w:val="00B47073"/>
    <w:rsid w:val="00B476EA"/>
    <w:rsid w:val="00B47861"/>
    <w:rsid w:val="00B47CDC"/>
    <w:rsid w:val="00B47F0D"/>
    <w:rsid w:val="00B47FAF"/>
    <w:rsid w:val="00B5009A"/>
    <w:rsid w:val="00B501EA"/>
    <w:rsid w:val="00B50204"/>
    <w:rsid w:val="00B50308"/>
    <w:rsid w:val="00B5063D"/>
    <w:rsid w:val="00B5074A"/>
    <w:rsid w:val="00B50DD9"/>
    <w:rsid w:val="00B50FF6"/>
    <w:rsid w:val="00B5116B"/>
    <w:rsid w:val="00B51A41"/>
    <w:rsid w:val="00B51AD1"/>
    <w:rsid w:val="00B52A87"/>
    <w:rsid w:val="00B52B5D"/>
    <w:rsid w:val="00B531C1"/>
    <w:rsid w:val="00B53521"/>
    <w:rsid w:val="00B53D0A"/>
    <w:rsid w:val="00B53EEA"/>
    <w:rsid w:val="00B54167"/>
    <w:rsid w:val="00B54F91"/>
    <w:rsid w:val="00B550BA"/>
    <w:rsid w:val="00B55556"/>
    <w:rsid w:val="00B55765"/>
    <w:rsid w:val="00B55B13"/>
    <w:rsid w:val="00B55E3A"/>
    <w:rsid w:val="00B566FB"/>
    <w:rsid w:val="00B567A7"/>
    <w:rsid w:val="00B56D74"/>
    <w:rsid w:val="00B56EAF"/>
    <w:rsid w:val="00B572A3"/>
    <w:rsid w:val="00B5732C"/>
    <w:rsid w:val="00B575C7"/>
    <w:rsid w:val="00B576D4"/>
    <w:rsid w:val="00B5795B"/>
    <w:rsid w:val="00B57CC5"/>
    <w:rsid w:val="00B60682"/>
    <w:rsid w:val="00B60A88"/>
    <w:rsid w:val="00B6106D"/>
    <w:rsid w:val="00B613B0"/>
    <w:rsid w:val="00B6164B"/>
    <w:rsid w:val="00B61A71"/>
    <w:rsid w:val="00B61A9F"/>
    <w:rsid w:val="00B61CDD"/>
    <w:rsid w:val="00B62580"/>
    <w:rsid w:val="00B62ECA"/>
    <w:rsid w:val="00B62EFE"/>
    <w:rsid w:val="00B632AA"/>
    <w:rsid w:val="00B632EB"/>
    <w:rsid w:val="00B638DD"/>
    <w:rsid w:val="00B63921"/>
    <w:rsid w:val="00B63A37"/>
    <w:rsid w:val="00B64088"/>
    <w:rsid w:val="00B6434A"/>
    <w:rsid w:val="00B64DEE"/>
    <w:rsid w:val="00B650FF"/>
    <w:rsid w:val="00B6535F"/>
    <w:rsid w:val="00B6537D"/>
    <w:rsid w:val="00B655F8"/>
    <w:rsid w:val="00B65907"/>
    <w:rsid w:val="00B65AC6"/>
    <w:rsid w:val="00B65C21"/>
    <w:rsid w:val="00B66063"/>
    <w:rsid w:val="00B664CF"/>
    <w:rsid w:val="00B66835"/>
    <w:rsid w:val="00B6697C"/>
    <w:rsid w:val="00B66B02"/>
    <w:rsid w:val="00B66BC6"/>
    <w:rsid w:val="00B67838"/>
    <w:rsid w:val="00B67A11"/>
    <w:rsid w:val="00B67B2E"/>
    <w:rsid w:val="00B67D46"/>
    <w:rsid w:val="00B7003C"/>
    <w:rsid w:val="00B700FE"/>
    <w:rsid w:val="00B707FF"/>
    <w:rsid w:val="00B712E0"/>
    <w:rsid w:val="00B714B2"/>
    <w:rsid w:val="00B715D5"/>
    <w:rsid w:val="00B71744"/>
    <w:rsid w:val="00B718B1"/>
    <w:rsid w:val="00B720D8"/>
    <w:rsid w:val="00B721A3"/>
    <w:rsid w:val="00B726CF"/>
    <w:rsid w:val="00B72A2F"/>
    <w:rsid w:val="00B72B35"/>
    <w:rsid w:val="00B72B5B"/>
    <w:rsid w:val="00B72C9D"/>
    <w:rsid w:val="00B73097"/>
    <w:rsid w:val="00B737AD"/>
    <w:rsid w:val="00B73DD7"/>
    <w:rsid w:val="00B73EEB"/>
    <w:rsid w:val="00B73F85"/>
    <w:rsid w:val="00B7457A"/>
    <w:rsid w:val="00B74D72"/>
    <w:rsid w:val="00B74EFE"/>
    <w:rsid w:val="00B7538D"/>
    <w:rsid w:val="00B7554F"/>
    <w:rsid w:val="00B75619"/>
    <w:rsid w:val="00B756C8"/>
    <w:rsid w:val="00B756CD"/>
    <w:rsid w:val="00B75C94"/>
    <w:rsid w:val="00B75FD8"/>
    <w:rsid w:val="00B76532"/>
    <w:rsid w:val="00B7755E"/>
    <w:rsid w:val="00B7779C"/>
    <w:rsid w:val="00B77934"/>
    <w:rsid w:val="00B779A7"/>
    <w:rsid w:val="00B77A5B"/>
    <w:rsid w:val="00B77AA2"/>
    <w:rsid w:val="00B77AE1"/>
    <w:rsid w:val="00B77D95"/>
    <w:rsid w:val="00B77F22"/>
    <w:rsid w:val="00B800C9"/>
    <w:rsid w:val="00B801D2"/>
    <w:rsid w:val="00B8096F"/>
    <w:rsid w:val="00B809C5"/>
    <w:rsid w:val="00B809EA"/>
    <w:rsid w:val="00B80BD8"/>
    <w:rsid w:val="00B814C0"/>
    <w:rsid w:val="00B816D0"/>
    <w:rsid w:val="00B818BB"/>
    <w:rsid w:val="00B81C95"/>
    <w:rsid w:val="00B820E9"/>
    <w:rsid w:val="00B8223B"/>
    <w:rsid w:val="00B825FA"/>
    <w:rsid w:val="00B82FDD"/>
    <w:rsid w:val="00B831A4"/>
    <w:rsid w:val="00B831DB"/>
    <w:rsid w:val="00B83340"/>
    <w:rsid w:val="00B83521"/>
    <w:rsid w:val="00B835FC"/>
    <w:rsid w:val="00B83B95"/>
    <w:rsid w:val="00B84420"/>
    <w:rsid w:val="00B8451B"/>
    <w:rsid w:val="00B84794"/>
    <w:rsid w:val="00B84875"/>
    <w:rsid w:val="00B8487D"/>
    <w:rsid w:val="00B848C7"/>
    <w:rsid w:val="00B84B37"/>
    <w:rsid w:val="00B851E7"/>
    <w:rsid w:val="00B85285"/>
    <w:rsid w:val="00B85560"/>
    <w:rsid w:val="00B85A0C"/>
    <w:rsid w:val="00B85F29"/>
    <w:rsid w:val="00B85F32"/>
    <w:rsid w:val="00B85FA2"/>
    <w:rsid w:val="00B86090"/>
    <w:rsid w:val="00B863BF"/>
    <w:rsid w:val="00B86646"/>
    <w:rsid w:val="00B86706"/>
    <w:rsid w:val="00B86FCD"/>
    <w:rsid w:val="00B87077"/>
    <w:rsid w:val="00B8714A"/>
    <w:rsid w:val="00B87308"/>
    <w:rsid w:val="00B87367"/>
    <w:rsid w:val="00B875A2"/>
    <w:rsid w:val="00B87C05"/>
    <w:rsid w:val="00B87D14"/>
    <w:rsid w:val="00B900A4"/>
    <w:rsid w:val="00B90414"/>
    <w:rsid w:val="00B90998"/>
    <w:rsid w:val="00B90D7A"/>
    <w:rsid w:val="00B91076"/>
    <w:rsid w:val="00B9120F"/>
    <w:rsid w:val="00B91A84"/>
    <w:rsid w:val="00B91AD9"/>
    <w:rsid w:val="00B91C28"/>
    <w:rsid w:val="00B924A1"/>
    <w:rsid w:val="00B927D4"/>
    <w:rsid w:val="00B92952"/>
    <w:rsid w:val="00B93515"/>
    <w:rsid w:val="00B93FB6"/>
    <w:rsid w:val="00B940EB"/>
    <w:rsid w:val="00B9466B"/>
    <w:rsid w:val="00B94A2A"/>
    <w:rsid w:val="00B94B13"/>
    <w:rsid w:val="00B94B19"/>
    <w:rsid w:val="00B94E68"/>
    <w:rsid w:val="00B95091"/>
    <w:rsid w:val="00B950B4"/>
    <w:rsid w:val="00B9564D"/>
    <w:rsid w:val="00B96364"/>
    <w:rsid w:val="00B969E5"/>
    <w:rsid w:val="00B969E7"/>
    <w:rsid w:val="00B969E9"/>
    <w:rsid w:val="00B96B23"/>
    <w:rsid w:val="00B96CF7"/>
    <w:rsid w:val="00B96D90"/>
    <w:rsid w:val="00BA0018"/>
    <w:rsid w:val="00BA0282"/>
    <w:rsid w:val="00BA05B8"/>
    <w:rsid w:val="00BA0634"/>
    <w:rsid w:val="00BA06A3"/>
    <w:rsid w:val="00BA0D3B"/>
    <w:rsid w:val="00BA102C"/>
    <w:rsid w:val="00BA123F"/>
    <w:rsid w:val="00BA16B2"/>
    <w:rsid w:val="00BA1819"/>
    <w:rsid w:val="00BA1B70"/>
    <w:rsid w:val="00BA2030"/>
    <w:rsid w:val="00BA2AED"/>
    <w:rsid w:val="00BA318F"/>
    <w:rsid w:val="00BA31AD"/>
    <w:rsid w:val="00BA381A"/>
    <w:rsid w:val="00BA3C30"/>
    <w:rsid w:val="00BA41B3"/>
    <w:rsid w:val="00BA4EEA"/>
    <w:rsid w:val="00BA5187"/>
    <w:rsid w:val="00BA54C0"/>
    <w:rsid w:val="00BA5555"/>
    <w:rsid w:val="00BA5D3A"/>
    <w:rsid w:val="00BA643E"/>
    <w:rsid w:val="00BA6576"/>
    <w:rsid w:val="00BB072C"/>
    <w:rsid w:val="00BB0F56"/>
    <w:rsid w:val="00BB1434"/>
    <w:rsid w:val="00BB1BCA"/>
    <w:rsid w:val="00BB1F33"/>
    <w:rsid w:val="00BB23B9"/>
    <w:rsid w:val="00BB2702"/>
    <w:rsid w:val="00BB28FF"/>
    <w:rsid w:val="00BB2B0F"/>
    <w:rsid w:val="00BB2C0E"/>
    <w:rsid w:val="00BB315C"/>
    <w:rsid w:val="00BB3259"/>
    <w:rsid w:val="00BB33BD"/>
    <w:rsid w:val="00BB37FE"/>
    <w:rsid w:val="00BB3D23"/>
    <w:rsid w:val="00BB3D79"/>
    <w:rsid w:val="00BB412E"/>
    <w:rsid w:val="00BB4865"/>
    <w:rsid w:val="00BB4BD8"/>
    <w:rsid w:val="00BB4FEA"/>
    <w:rsid w:val="00BB512A"/>
    <w:rsid w:val="00BB54E3"/>
    <w:rsid w:val="00BB5B64"/>
    <w:rsid w:val="00BB6102"/>
    <w:rsid w:val="00BB62B9"/>
    <w:rsid w:val="00BB65C8"/>
    <w:rsid w:val="00BB6B35"/>
    <w:rsid w:val="00BB6EB2"/>
    <w:rsid w:val="00BB7401"/>
    <w:rsid w:val="00BB745F"/>
    <w:rsid w:val="00BB799F"/>
    <w:rsid w:val="00BB7E7C"/>
    <w:rsid w:val="00BB7F9F"/>
    <w:rsid w:val="00BC0001"/>
    <w:rsid w:val="00BC008C"/>
    <w:rsid w:val="00BC018B"/>
    <w:rsid w:val="00BC048D"/>
    <w:rsid w:val="00BC0744"/>
    <w:rsid w:val="00BC0AA0"/>
    <w:rsid w:val="00BC0F3D"/>
    <w:rsid w:val="00BC136A"/>
    <w:rsid w:val="00BC13FA"/>
    <w:rsid w:val="00BC1534"/>
    <w:rsid w:val="00BC27CE"/>
    <w:rsid w:val="00BC2804"/>
    <w:rsid w:val="00BC29B3"/>
    <w:rsid w:val="00BC2A86"/>
    <w:rsid w:val="00BC2F4C"/>
    <w:rsid w:val="00BC2FB9"/>
    <w:rsid w:val="00BC3DCC"/>
    <w:rsid w:val="00BC3E32"/>
    <w:rsid w:val="00BC4586"/>
    <w:rsid w:val="00BC4878"/>
    <w:rsid w:val="00BC4EBE"/>
    <w:rsid w:val="00BC502F"/>
    <w:rsid w:val="00BC538A"/>
    <w:rsid w:val="00BC53D8"/>
    <w:rsid w:val="00BC57C9"/>
    <w:rsid w:val="00BC5AB4"/>
    <w:rsid w:val="00BC5C76"/>
    <w:rsid w:val="00BC5CDB"/>
    <w:rsid w:val="00BC64BB"/>
    <w:rsid w:val="00BC6562"/>
    <w:rsid w:val="00BC6ACD"/>
    <w:rsid w:val="00BC6EDA"/>
    <w:rsid w:val="00BC712A"/>
    <w:rsid w:val="00BC713F"/>
    <w:rsid w:val="00BC7260"/>
    <w:rsid w:val="00BC741D"/>
    <w:rsid w:val="00BC7791"/>
    <w:rsid w:val="00BC7928"/>
    <w:rsid w:val="00BC7B46"/>
    <w:rsid w:val="00BC7C98"/>
    <w:rsid w:val="00BC7CF6"/>
    <w:rsid w:val="00BD066C"/>
    <w:rsid w:val="00BD0DDC"/>
    <w:rsid w:val="00BD1659"/>
    <w:rsid w:val="00BD1AA7"/>
    <w:rsid w:val="00BD1C14"/>
    <w:rsid w:val="00BD1D0B"/>
    <w:rsid w:val="00BD213F"/>
    <w:rsid w:val="00BD2706"/>
    <w:rsid w:val="00BD2978"/>
    <w:rsid w:val="00BD2DDA"/>
    <w:rsid w:val="00BD3297"/>
    <w:rsid w:val="00BD3EC0"/>
    <w:rsid w:val="00BD4081"/>
    <w:rsid w:val="00BD42AC"/>
    <w:rsid w:val="00BD44CB"/>
    <w:rsid w:val="00BD48CF"/>
    <w:rsid w:val="00BD49DB"/>
    <w:rsid w:val="00BD4C2D"/>
    <w:rsid w:val="00BD538C"/>
    <w:rsid w:val="00BD553E"/>
    <w:rsid w:val="00BD5B8D"/>
    <w:rsid w:val="00BD5DC3"/>
    <w:rsid w:val="00BD6251"/>
    <w:rsid w:val="00BD636E"/>
    <w:rsid w:val="00BD65E6"/>
    <w:rsid w:val="00BD6635"/>
    <w:rsid w:val="00BD66DD"/>
    <w:rsid w:val="00BD6705"/>
    <w:rsid w:val="00BD7395"/>
    <w:rsid w:val="00BD76B7"/>
    <w:rsid w:val="00BD7A04"/>
    <w:rsid w:val="00BD7D2E"/>
    <w:rsid w:val="00BD7DF2"/>
    <w:rsid w:val="00BE0269"/>
    <w:rsid w:val="00BE08D1"/>
    <w:rsid w:val="00BE16FB"/>
    <w:rsid w:val="00BE188D"/>
    <w:rsid w:val="00BE19F2"/>
    <w:rsid w:val="00BE2504"/>
    <w:rsid w:val="00BE2B38"/>
    <w:rsid w:val="00BE2C80"/>
    <w:rsid w:val="00BE2FC4"/>
    <w:rsid w:val="00BE35E4"/>
    <w:rsid w:val="00BE3A08"/>
    <w:rsid w:val="00BE4CF0"/>
    <w:rsid w:val="00BE502D"/>
    <w:rsid w:val="00BE510B"/>
    <w:rsid w:val="00BE538F"/>
    <w:rsid w:val="00BE5CEC"/>
    <w:rsid w:val="00BE6333"/>
    <w:rsid w:val="00BE67A6"/>
    <w:rsid w:val="00BE7339"/>
    <w:rsid w:val="00BE7C62"/>
    <w:rsid w:val="00BF07C0"/>
    <w:rsid w:val="00BF083E"/>
    <w:rsid w:val="00BF08FA"/>
    <w:rsid w:val="00BF0C01"/>
    <w:rsid w:val="00BF0C02"/>
    <w:rsid w:val="00BF1E2F"/>
    <w:rsid w:val="00BF1E8C"/>
    <w:rsid w:val="00BF22D3"/>
    <w:rsid w:val="00BF23FD"/>
    <w:rsid w:val="00BF2634"/>
    <w:rsid w:val="00BF2674"/>
    <w:rsid w:val="00BF291B"/>
    <w:rsid w:val="00BF2D72"/>
    <w:rsid w:val="00BF37CD"/>
    <w:rsid w:val="00BF3860"/>
    <w:rsid w:val="00BF3A2E"/>
    <w:rsid w:val="00BF3EA2"/>
    <w:rsid w:val="00BF404F"/>
    <w:rsid w:val="00BF41D9"/>
    <w:rsid w:val="00BF4246"/>
    <w:rsid w:val="00BF50C8"/>
    <w:rsid w:val="00BF522E"/>
    <w:rsid w:val="00BF5535"/>
    <w:rsid w:val="00BF581F"/>
    <w:rsid w:val="00BF59FC"/>
    <w:rsid w:val="00BF5A05"/>
    <w:rsid w:val="00BF5BC6"/>
    <w:rsid w:val="00BF5F30"/>
    <w:rsid w:val="00BF613B"/>
    <w:rsid w:val="00BF615C"/>
    <w:rsid w:val="00BF636B"/>
    <w:rsid w:val="00BF6502"/>
    <w:rsid w:val="00BF6677"/>
    <w:rsid w:val="00BF6D2C"/>
    <w:rsid w:val="00BF6D67"/>
    <w:rsid w:val="00BF6DB1"/>
    <w:rsid w:val="00BF75C2"/>
    <w:rsid w:val="00BF772F"/>
    <w:rsid w:val="00BF777C"/>
    <w:rsid w:val="00BF78C4"/>
    <w:rsid w:val="00BF7BC8"/>
    <w:rsid w:val="00C002AE"/>
    <w:rsid w:val="00C003A8"/>
    <w:rsid w:val="00C00757"/>
    <w:rsid w:val="00C007BD"/>
    <w:rsid w:val="00C00C03"/>
    <w:rsid w:val="00C00F53"/>
    <w:rsid w:val="00C010D4"/>
    <w:rsid w:val="00C01146"/>
    <w:rsid w:val="00C01AEB"/>
    <w:rsid w:val="00C0280A"/>
    <w:rsid w:val="00C02830"/>
    <w:rsid w:val="00C028B2"/>
    <w:rsid w:val="00C030DE"/>
    <w:rsid w:val="00C031C0"/>
    <w:rsid w:val="00C034B4"/>
    <w:rsid w:val="00C0366F"/>
    <w:rsid w:val="00C03D88"/>
    <w:rsid w:val="00C04004"/>
    <w:rsid w:val="00C04268"/>
    <w:rsid w:val="00C04D31"/>
    <w:rsid w:val="00C04EAC"/>
    <w:rsid w:val="00C056CB"/>
    <w:rsid w:val="00C057A0"/>
    <w:rsid w:val="00C0595A"/>
    <w:rsid w:val="00C05C20"/>
    <w:rsid w:val="00C05E1A"/>
    <w:rsid w:val="00C061E1"/>
    <w:rsid w:val="00C062AC"/>
    <w:rsid w:val="00C0689E"/>
    <w:rsid w:val="00C069A6"/>
    <w:rsid w:val="00C06FA1"/>
    <w:rsid w:val="00C07161"/>
    <w:rsid w:val="00C0743F"/>
    <w:rsid w:val="00C07724"/>
    <w:rsid w:val="00C0794B"/>
    <w:rsid w:val="00C07D7F"/>
    <w:rsid w:val="00C1072C"/>
    <w:rsid w:val="00C10B87"/>
    <w:rsid w:val="00C10E67"/>
    <w:rsid w:val="00C112A2"/>
    <w:rsid w:val="00C113C2"/>
    <w:rsid w:val="00C117EB"/>
    <w:rsid w:val="00C1182B"/>
    <w:rsid w:val="00C11A15"/>
    <w:rsid w:val="00C11B2A"/>
    <w:rsid w:val="00C12022"/>
    <w:rsid w:val="00C12561"/>
    <w:rsid w:val="00C12D45"/>
    <w:rsid w:val="00C13183"/>
    <w:rsid w:val="00C134A7"/>
    <w:rsid w:val="00C1386E"/>
    <w:rsid w:val="00C13D43"/>
    <w:rsid w:val="00C14746"/>
    <w:rsid w:val="00C1496D"/>
    <w:rsid w:val="00C14CCB"/>
    <w:rsid w:val="00C14EB8"/>
    <w:rsid w:val="00C150BF"/>
    <w:rsid w:val="00C15177"/>
    <w:rsid w:val="00C151F6"/>
    <w:rsid w:val="00C153A2"/>
    <w:rsid w:val="00C15D57"/>
    <w:rsid w:val="00C16463"/>
    <w:rsid w:val="00C168E6"/>
    <w:rsid w:val="00C16B92"/>
    <w:rsid w:val="00C17052"/>
    <w:rsid w:val="00C17059"/>
    <w:rsid w:val="00C174B5"/>
    <w:rsid w:val="00C17AD0"/>
    <w:rsid w:val="00C17BCC"/>
    <w:rsid w:val="00C17ED5"/>
    <w:rsid w:val="00C2004D"/>
    <w:rsid w:val="00C20286"/>
    <w:rsid w:val="00C202FD"/>
    <w:rsid w:val="00C21BC5"/>
    <w:rsid w:val="00C21C31"/>
    <w:rsid w:val="00C21EA3"/>
    <w:rsid w:val="00C2217C"/>
    <w:rsid w:val="00C2244A"/>
    <w:rsid w:val="00C22820"/>
    <w:rsid w:val="00C22B8F"/>
    <w:rsid w:val="00C22F9A"/>
    <w:rsid w:val="00C23396"/>
    <w:rsid w:val="00C23B38"/>
    <w:rsid w:val="00C244C0"/>
    <w:rsid w:val="00C2458F"/>
    <w:rsid w:val="00C24695"/>
    <w:rsid w:val="00C248A7"/>
    <w:rsid w:val="00C24929"/>
    <w:rsid w:val="00C249B3"/>
    <w:rsid w:val="00C24B1F"/>
    <w:rsid w:val="00C25450"/>
    <w:rsid w:val="00C25F2D"/>
    <w:rsid w:val="00C264FA"/>
    <w:rsid w:val="00C2696B"/>
    <w:rsid w:val="00C26A15"/>
    <w:rsid w:val="00C26B4A"/>
    <w:rsid w:val="00C26FE0"/>
    <w:rsid w:val="00C270DA"/>
    <w:rsid w:val="00C27211"/>
    <w:rsid w:val="00C273B1"/>
    <w:rsid w:val="00C27518"/>
    <w:rsid w:val="00C276B5"/>
    <w:rsid w:val="00C276CF"/>
    <w:rsid w:val="00C279D9"/>
    <w:rsid w:val="00C27ED3"/>
    <w:rsid w:val="00C30426"/>
    <w:rsid w:val="00C3067B"/>
    <w:rsid w:val="00C30BC8"/>
    <w:rsid w:val="00C311AC"/>
    <w:rsid w:val="00C3136A"/>
    <w:rsid w:val="00C313B2"/>
    <w:rsid w:val="00C313BD"/>
    <w:rsid w:val="00C3146A"/>
    <w:rsid w:val="00C316EF"/>
    <w:rsid w:val="00C319D8"/>
    <w:rsid w:val="00C319F5"/>
    <w:rsid w:val="00C31F5A"/>
    <w:rsid w:val="00C327C8"/>
    <w:rsid w:val="00C329F8"/>
    <w:rsid w:val="00C3330B"/>
    <w:rsid w:val="00C33346"/>
    <w:rsid w:val="00C33D9F"/>
    <w:rsid w:val="00C33E50"/>
    <w:rsid w:val="00C33FA9"/>
    <w:rsid w:val="00C342FC"/>
    <w:rsid w:val="00C344BD"/>
    <w:rsid w:val="00C34A48"/>
    <w:rsid w:val="00C34E58"/>
    <w:rsid w:val="00C35399"/>
    <w:rsid w:val="00C354C3"/>
    <w:rsid w:val="00C35CF0"/>
    <w:rsid w:val="00C360F6"/>
    <w:rsid w:val="00C36303"/>
    <w:rsid w:val="00C3668C"/>
    <w:rsid w:val="00C36811"/>
    <w:rsid w:val="00C36F0C"/>
    <w:rsid w:val="00C37773"/>
    <w:rsid w:val="00C37C08"/>
    <w:rsid w:val="00C37EA3"/>
    <w:rsid w:val="00C37F10"/>
    <w:rsid w:val="00C40602"/>
    <w:rsid w:val="00C412F1"/>
    <w:rsid w:val="00C4132A"/>
    <w:rsid w:val="00C41B7E"/>
    <w:rsid w:val="00C41E7D"/>
    <w:rsid w:val="00C41EAD"/>
    <w:rsid w:val="00C42038"/>
    <w:rsid w:val="00C4240D"/>
    <w:rsid w:val="00C42424"/>
    <w:rsid w:val="00C425B9"/>
    <w:rsid w:val="00C42799"/>
    <w:rsid w:val="00C427A3"/>
    <w:rsid w:val="00C427B6"/>
    <w:rsid w:val="00C427C0"/>
    <w:rsid w:val="00C42EED"/>
    <w:rsid w:val="00C42EEE"/>
    <w:rsid w:val="00C43030"/>
    <w:rsid w:val="00C431BB"/>
    <w:rsid w:val="00C433C3"/>
    <w:rsid w:val="00C43703"/>
    <w:rsid w:val="00C4393A"/>
    <w:rsid w:val="00C43DA0"/>
    <w:rsid w:val="00C43F03"/>
    <w:rsid w:val="00C44214"/>
    <w:rsid w:val="00C45319"/>
    <w:rsid w:val="00C4597F"/>
    <w:rsid w:val="00C46008"/>
    <w:rsid w:val="00C4604A"/>
    <w:rsid w:val="00C460F0"/>
    <w:rsid w:val="00C46106"/>
    <w:rsid w:val="00C4615C"/>
    <w:rsid w:val="00C46454"/>
    <w:rsid w:val="00C464AA"/>
    <w:rsid w:val="00C46937"/>
    <w:rsid w:val="00C46972"/>
    <w:rsid w:val="00C46986"/>
    <w:rsid w:val="00C46CD4"/>
    <w:rsid w:val="00C46D1C"/>
    <w:rsid w:val="00C50144"/>
    <w:rsid w:val="00C5020B"/>
    <w:rsid w:val="00C509B8"/>
    <w:rsid w:val="00C509F3"/>
    <w:rsid w:val="00C51298"/>
    <w:rsid w:val="00C51703"/>
    <w:rsid w:val="00C51B1E"/>
    <w:rsid w:val="00C51D49"/>
    <w:rsid w:val="00C51E5B"/>
    <w:rsid w:val="00C52296"/>
    <w:rsid w:val="00C526B6"/>
    <w:rsid w:val="00C52FB8"/>
    <w:rsid w:val="00C53172"/>
    <w:rsid w:val="00C5336A"/>
    <w:rsid w:val="00C536C2"/>
    <w:rsid w:val="00C537F8"/>
    <w:rsid w:val="00C539E4"/>
    <w:rsid w:val="00C53DD1"/>
    <w:rsid w:val="00C54009"/>
    <w:rsid w:val="00C543CF"/>
    <w:rsid w:val="00C545FB"/>
    <w:rsid w:val="00C546BF"/>
    <w:rsid w:val="00C548F0"/>
    <w:rsid w:val="00C54E55"/>
    <w:rsid w:val="00C54E60"/>
    <w:rsid w:val="00C55129"/>
    <w:rsid w:val="00C55283"/>
    <w:rsid w:val="00C559A4"/>
    <w:rsid w:val="00C56F08"/>
    <w:rsid w:val="00C56F4A"/>
    <w:rsid w:val="00C56FA3"/>
    <w:rsid w:val="00C573C5"/>
    <w:rsid w:val="00C57494"/>
    <w:rsid w:val="00C579DB"/>
    <w:rsid w:val="00C57A6C"/>
    <w:rsid w:val="00C603FE"/>
    <w:rsid w:val="00C6062D"/>
    <w:rsid w:val="00C60A9F"/>
    <w:rsid w:val="00C61079"/>
    <w:rsid w:val="00C619BE"/>
    <w:rsid w:val="00C62319"/>
    <w:rsid w:val="00C62876"/>
    <w:rsid w:val="00C632E8"/>
    <w:rsid w:val="00C63897"/>
    <w:rsid w:val="00C639F1"/>
    <w:rsid w:val="00C6441E"/>
    <w:rsid w:val="00C6460E"/>
    <w:rsid w:val="00C6499A"/>
    <w:rsid w:val="00C651DC"/>
    <w:rsid w:val="00C6531F"/>
    <w:rsid w:val="00C65BD5"/>
    <w:rsid w:val="00C66082"/>
    <w:rsid w:val="00C660CC"/>
    <w:rsid w:val="00C6697E"/>
    <w:rsid w:val="00C67173"/>
    <w:rsid w:val="00C67312"/>
    <w:rsid w:val="00C674AB"/>
    <w:rsid w:val="00C7002A"/>
    <w:rsid w:val="00C709D3"/>
    <w:rsid w:val="00C70A28"/>
    <w:rsid w:val="00C70C22"/>
    <w:rsid w:val="00C70F0C"/>
    <w:rsid w:val="00C70FD8"/>
    <w:rsid w:val="00C711D7"/>
    <w:rsid w:val="00C71540"/>
    <w:rsid w:val="00C71BB1"/>
    <w:rsid w:val="00C71ED6"/>
    <w:rsid w:val="00C72147"/>
    <w:rsid w:val="00C72194"/>
    <w:rsid w:val="00C72515"/>
    <w:rsid w:val="00C725AE"/>
    <w:rsid w:val="00C727A0"/>
    <w:rsid w:val="00C727E0"/>
    <w:rsid w:val="00C728AF"/>
    <w:rsid w:val="00C72BA6"/>
    <w:rsid w:val="00C72C8B"/>
    <w:rsid w:val="00C7337A"/>
    <w:rsid w:val="00C738A2"/>
    <w:rsid w:val="00C73C1C"/>
    <w:rsid w:val="00C7466B"/>
    <w:rsid w:val="00C74770"/>
    <w:rsid w:val="00C74B63"/>
    <w:rsid w:val="00C74C62"/>
    <w:rsid w:val="00C74F2E"/>
    <w:rsid w:val="00C74F72"/>
    <w:rsid w:val="00C75040"/>
    <w:rsid w:val="00C753D1"/>
    <w:rsid w:val="00C75DC9"/>
    <w:rsid w:val="00C7633F"/>
    <w:rsid w:val="00C76409"/>
    <w:rsid w:val="00C7652D"/>
    <w:rsid w:val="00C76732"/>
    <w:rsid w:val="00C767AC"/>
    <w:rsid w:val="00C770A3"/>
    <w:rsid w:val="00C771F2"/>
    <w:rsid w:val="00C77784"/>
    <w:rsid w:val="00C7778C"/>
    <w:rsid w:val="00C777B3"/>
    <w:rsid w:val="00C77A63"/>
    <w:rsid w:val="00C80261"/>
    <w:rsid w:val="00C802E4"/>
    <w:rsid w:val="00C80CF2"/>
    <w:rsid w:val="00C81217"/>
    <w:rsid w:val="00C81288"/>
    <w:rsid w:val="00C81C95"/>
    <w:rsid w:val="00C81EAB"/>
    <w:rsid w:val="00C826E3"/>
    <w:rsid w:val="00C82719"/>
    <w:rsid w:val="00C82A4C"/>
    <w:rsid w:val="00C8303A"/>
    <w:rsid w:val="00C8344F"/>
    <w:rsid w:val="00C83595"/>
    <w:rsid w:val="00C839AC"/>
    <w:rsid w:val="00C839F7"/>
    <w:rsid w:val="00C8466C"/>
    <w:rsid w:val="00C84A28"/>
    <w:rsid w:val="00C84C94"/>
    <w:rsid w:val="00C84E2E"/>
    <w:rsid w:val="00C853BD"/>
    <w:rsid w:val="00C854E2"/>
    <w:rsid w:val="00C85765"/>
    <w:rsid w:val="00C857E6"/>
    <w:rsid w:val="00C86082"/>
    <w:rsid w:val="00C8612A"/>
    <w:rsid w:val="00C866DE"/>
    <w:rsid w:val="00C86E3A"/>
    <w:rsid w:val="00C87209"/>
    <w:rsid w:val="00C87B41"/>
    <w:rsid w:val="00C901B3"/>
    <w:rsid w:val="00C9031D"/>
    <w:rsid w:val="00C907FE"/>
    <w:rsid w:val="00C90826"/>
    <w:rsid w:val="00C90DFE"/>
    <w:rsid w:val="00C9104E"/>
    <w:rsid w:val="00C9112A"/>
    <w:rsid w:val="00C911D8"/>
    <w:rsid w:val="00C912E3"/>
    <w:rsid w:val="00C917D1"/>
    <w:rsid w:val="00C91905"/>
    <w:rsid w:val="00C919AA"/>
    <w:rsid w:val="00C91A65"/>
    <w:rsid w:val="00C91FDA"/>
    <w:rsid w:val="00C925CC"/>
    <w:rsid w:val="00C92C9D"/>
    <w:rsid w:val="00C92D1D"/>
    <w:rsid w:val="00C93061"/>
    <w:rsid w:val="00C930E8"/>
    <w:rsid w:val="00C93316"/>
    <w:rsid w:val="00C933E7"/>
    <w:rsid w:val="00C93E8A"/>
    <w:rsid w:val="00C94313"/>
    <w:rsid w:val="00C945FB"/>
    <w:rsid w:val="00C94AF0"/>
    <w:rsid w:val="00C94BFB"/>
    <w:rsid w:val="00C94EFF"/>
    <w:rsid w:val="00C94F4F"/>
    <w:rsid w:val="00C95555"/>
    <w:rsid w:val="00C957FC"/>
    <w:rsid w:val="00C958C0"/>
    <w:rsid w:val="00C95C56"/>
    <w:rsid w:val="00C95EC0"/>
    <w:rsid w:val="00C96086"/>
    <w:rsid w:val="00C965CE"/>
    <w:rsid w:val="00C96763"/>
    <w:rsid w:val="00C967D5"/>
    <w:rsid w:val="00C96CD9"/>
    <w:rsid w:val="00C97282"/>
    <w:rsid w:val="00C97555"/>
    <w:rsid w:val="00C9792C"/>
    <w:rsid w:val="00C97982"/>
    <w:rsid w:val="00C97D1F"/>
    <w:rsid w:val="00CA02E2"/>
    <w:rsid w:val="00CA06F3"/>
    <w:rsid w:val="00CA07A4"/>
    <w:rsid w:val="00CA091D"/>
    <w:rsid w:val="00CA0C7C"/>
    <w:rsid w:val="00CA127E"/>
    <w:rsid w:val="00CA1380"/>
    <w:rsid w:val="00CA15EC"/>
    <w:rsid w:val="00CA1834"/>
    <w:rsid w:val="00CA19D5"/>
    <w:rsid w:val="00CA20A1"/>
    <w:rsid w:val="00CA20BC"/>
    <w:rsid w:val="00CA210A"/>
    <w:rsid w:val="00CA2272"/>
    <w:rsid w:val="00CA2512"/>
    <w:rsid w:val="00CA2551"/>
    <w:rsid w:val="00CA2A42"/>
    <w:rsid w:val="00CA2E76"/>
    <w:rsid w:val="00CA2EE0"/>
    <w:rsid w:val="00CA323B"/>
    <w:rsid w:val="00CA351B"/>
    <w:rsid w:val="00CA3585"/>
    <w:rsid w:val="00CA36DD"/>
    <w:rsid w:val="00CA37B4"/>
    <w:rsid w:val="00CA37E1"/>
    <w:rsid w:val="00CA3E03"/>
    <w:rsid w:val="00CA3F10"/>
    <w:rsid w:val="00CA3FE4"/>
    <w:rsid w:val="00CA4539"/>
    <w:rsid w:val="00CA4A8B"/>
    <w:rsid w:val="00CA4B13"/>
    <w:rsid w:val="00CA4CC7"/>
    <w:rsid w:val="00CA5332"/>
    <w:rsid w:val="00CA647C"/>
    <w:rsid w:val="00CA6C75"/>
    <w:rsid w:val="00CA6DEC"/>
    <w:rsid w:val="00CA6E92"/>
    <w:rsid w:val="00CA75D6"/>
    <w:rsid w:val="00CA789E"/>
    <w:rsid w:val="00CA7E3C"/>
    <w:rsid w:val="00CA7EDA"/>
    <w:rsid w:val="00CB043C"/>
    <w:rsid w:val="00CB08D2"/>
    <w:rsid w:val="00CB0B9A"/>
    <w:rsid w:val="00CB1255"/>
    <w:rsid w:val="00CB133C"/>
    <w:rsid w:val="00CB1F74"/>
    <w:rsid w:val="00CB1FED"/>
    <w:rsid w:val="00CB2365"/>
    <w:rsid w:val="00CB25F5"/>
    <w:rsid w:val="00CB2621"/>
    <w:rsid w:val="00CB28C8"/>
    <w:rsid w:val="00CB2933"/>
    <w:rsid w:val="00CB2AB6"/>
    <w:rsid w:val="00CB30DF"/>
    <w:rsid w:val="00CB3396"/>
    <w:rsid w:val="00CB38A8"/>
    <w:rsid w:val="00CB3CDB"/>
    <w:rsid w:val="00CB4278"/>
    <w:rsid w:val="00CB427F"/>
    <w:rsid w:val="00CB45E1"/>
    <w:rsid w:val="00CB4833"/>
    <w:rsid w:val="00CB4908"/>
    <w:rsid w:val="00CB4C8B"/>
    <w:rsid w:val="00CB4FB6"/>
    <w:rsid w:val="00CB5C8D"/>
    <w:rsid w:val="00CB5E59"/>
    <w:rsid w:val="00CB5F3C"/>
    <w:rsid w:val="00CB5FFC"/>
    <w:rsid w:val="00CB6334"/>
    <w:rsid w:val="00CB6A09"/>
    <w:rsid w:val="00CB6A8D"/>
    <w:rsid w:val="00CB6C7B"/>
    <w:rsid w:val="00CB6DF7"/>
    <w:rsid w:val="00CB758F"/>
    <w:rsid w:val="00CB75E2"/>
    <w:rsid w:val="00CB7E2B"/>
    <w:rsid w:val="00CC0475"/>
    <w:rsid w:val="00CC0592"/>
    <w:rsid w:val="00CC0A23"/>
    <w:rsid w:val="00CC0BBC"/>
    <w:rsid w:val="00CC0FD9"/>
    <w:rsid w:val="00CC1007"/>
    <w:rsid w:val="00CC123D"/>
    <w:rsid w:val="00CC13BA"/>
    <w:rsid w:val="00CC15E6"/>
    <w:rsid w:val="00CC227E"/>
    <w:rsid w:val="00CC2309"/>
    <w:rsid w:val="00CC2320"/>
    <w:rsid w:val="00CC23D2"/>
    <w:rsid w:val="00CC2429"/>
    <w:rsid w:val="00CC27C2"/>
    <w:rsid w:val="00CC2B3D"/>
    <w:rsid w:val="00CC2CDD"/>
    <w:rsid w:val="00CC2D63"/>
    <w:rsid w:val="00CC30C3"/>
    <w:rsid w:val="00CC366D"/>
    <w:rsid w:val="00CC3FB1"/>
    <w:rsid w:val="00CC426C"/>
    <w:rsid w:val="00CC42F4"/>
    <w:rsid w:val="00CC44FA"/>
    <w:rsid w:val="00CC45B9"/>
    <w:rsid w:val="00CC46EA"/>
    <w:rsid w:val="00CC4A36"/>
    <w:rsid w:val="00CC4B52"/>
    <w:rsid w:val="00CC4C04"/>
    <w:rsid w:val="00CC5608"/>
    <w:rsid w:val="00CC59AF"/>
    <w:rsid w:val="00CC5B57"/>
    <w:rsid w:val="00CC5BAF"/>
    <w:rsid w:val="00CC5E6B"/>
    <w:rsid w:val="00CC5F2F"/>
    <w:rsid w:val="00CC6178"/>
    <w:rsid w:val="00CC624B"/>
    <w:rsid w:val="00CC6D85"/>
    <w:rsid w:val="00CC6F97"/>
    <w:rsid w:val="00CC769B"/>
    <w:rsid w:val="00CC7ACC"/>
    <w:rsid w:val="00CC7AD5"/>
    <w:rsid w:val="00CC7BE0"/>
    <w:rsid w:val="00CD0569"/>
    <w:rsid w:val="00CD05B2"/>
    <w:rsid w:val="00CD08DF"/>
    <w:rsid w:val="00CD0D94"/>
    <w:rsid w:val="00CD0E5F"/>
    <w:rsid w:val="00CD11C9"/>
    <w:rsid w:val="00CD15AE"/>
    <w:rsid w:val="00CD1954"/>
    <w:rsid w:val="00CD1A7A"/>
    <w:rsid w:val="00CD1FC5"/>
    <w:rsid w:val="00CD2280"/>
    <w:rsid w:val="00CD3494"/>
    <w:rsid w:val="00CD36F9"/>
    <w:rsid w:val="00CD38B4"/>
    <w:rsid w:val="00CD3DC3"/>
    <w:rsid w:val="00CD446C"/>
    <w:rsid w:val="00CD446F"/>
    <w:rsid w:val="00CD4820"/>
    <w:rsid w:val="00CD48D2"/>
    <w:rsid w:val="00CD4E7A"/>
    <w:rsid w:val="00CD524D"/>
    <w:rsid w:val="00CD5B6E"/>
    <w:rsid w:val="00CD5C70"/>
    <w:rsid w:val="00CD612C"/>
    <w:rsid w:val="00CD664C"/>
    <w:rsid w:val="00CD67E4"/>
    <w:rsid w:val="00CD74EB"/>
    <w:rsid w:val="00CD7927"/>
    <w:rsid w:val="00CD7C21"/>
    <w:rsid w:val="00CD7E75"/>
    <w:rsid w:val="00CE02F0"/>
    <w:rsid w:val="00CE0646"/>
    <w:rsid w:val="00CE066C"/>
    <w:rsid w:val="00CE0818"/>
    <w:rsid w:val="00CE111C"/>
    <w:rsid w:val="00CE1370"/>
    <w:rsid w:val="00CE151B"/>
    <w:rsid w:val="00CE1532"/>
    <w:rsid w:val="00CE1890"/>
    <w:rsid w:val="00CE1922"/>
    <w:rsid w:val="00CE1942"/>
    <w:rsid w:val="00CE19A2"/>
    <w:rsid w:val="00CE2234"/>
    <w:rsid w:val="00CE264D"/>
    <w:rsid w:val="00CE271D"/>
    <w:rsid w:val="00CE2F66"/>
    <w:rsid w:val="00CE2FB1"/>
    <w:rsid w:val="00CE37FA"/>
    <w:rsid w:val="00CE3A19"/>
    <w:rsid w:val="00CE3B18"/>
    <w:rsid w:val="00CE3B5D"/>
    <w:rsid w:val="00CE447C"/>
    <w:rsid w:val="00CE487B"/>
    <w:rsid w:val="00CE4BF2"/>
    <w:rsid w:val="00CE50F2"/>
    <w:rsid w:val="00CE5A65"/>
    <w:rsid w:val="00CE5BFE"/>
    <w:rsid w:val="00CE5D71"/>
    <w:rsid w:val="00CE5FBF"/>
    <w:rsid w:val="00CE614B"/>
    <w:rsid w:val="00CE6441"/>
    <w:rsid w:val="00CE647D"/>
    <w:rsid w:val="00CE6802"/>
    <w:rsid w:val="00CE6A54"/>
    <w:rsid w:val="00CE6C1A"/>
    <w:rsid w:val="00CE776D"/>
    <w:rsid w:val="00CE77C0"/>
    <w:rsid w:val="00CE7A69"/>
    <w:rsid w:val="00CE7BE8"/>
    <w:rsid w:val="00CF0148"/>
    <w:rsid w:val="00CF061E"/>
    <w:rsid w:val="00CF0699"/>
    <w:rsid w:val="00CF06C7"/>
    <w:rsid w:val="00CF0953"/>
    <w:rsid w:val="00CF1059"/>
    <w:rsid w:val="00CF1269"/>
    <w:rsid w:val="00CF140E"/>
    <w:rsid w:val="00CF15DC"/>
    <w:rsid w:val="00CF186C"/>
    <w:rsid w:val="00CF1942"/>
    <w:rsid w:val="00CF1D74"/>
    <w:rsid w:val="00CF1F3A"/>
    <w:rsid w:val="00CF20F5"/>
    <w:rsid w:val="00CF21CB"/>
    <w:rsid w:val="00CF329B"/>
    <w:rsid w:val="00CF334B"/>
    <w:rsid w:val="00CF3420"/>
    <w:rsid w:val="00CF3BBE"/>
    <w:rsid w:val="00CF3CB3"/>
    <w:rsid w:val="00CF4BF5"/>
    <w:rsid w:val="00CF51F5"/>
    <w:rsid w:val="00CF5429"/>
    <w:rsid w:val="00CF5464"/>
    <w:rsid w:val="00CF5523"/>
    <w:rsid w:val="00CF617C"/>
    <w:rsid w:val="00CF61FC"/>
    <w:rsid w:val="00CF6474"/>
    <w:rsid w:val="00CF6E61"/>
    <w:rsid w:val="00CF7036"/>
    <w:rsid w:val="00CF79F6"/>
    <w:rsid w:val="00CF7BD9"/>
    <w:rsid w:val="00CF7E0A"/>
    <w:rsid w:val="00D001DD"/>
    <w:rsid w:val="00D00460"/>
    <w:rsid w:val="00D00629"/>
    <w:rsid w:val="00D00646"/>
    <w:rsid w:val="00D00956"/>
    <w:rsid w:val="00D00F40"/>
    <w:rsid w:val="00D01971"/>
    <w:rsid w:val="00D01988"/>
    <w:rsid w:val="00D01AE5"/>
    <w:rsid w:val="00D01BB2"/>
    <w:rsid w:val="00D0229B"/>
    <w:rsid w:val="00D028BF"/>
    <w:rsid w:val="00D02AF2"/>
    <w:rsid w:val="00D02D98"/>
    <w:rsid w:val="00D0319E"/>
    <w:rsid w:val="00D032C7"/>
    <w:rsid w:val="00D033E8"/>
    <w:rsid w:val="00D0349E"/>
    <w:rsid w:val="00D0363B"/>
    <w:rsid w:val="00D03B52"/>
    <w:rsid w:val="00D03D94"/>
    <w:rsid w:val="00D03DB7"/>
    <w:rsid w:val="00D0425C"/>
    <w:rsid w:val="00D0428F"/>
    <w:rsid w:val="00D042D2"/>
    <w:rsid w:val="00D04351"/>
    <w:rsid w:val="00D046FF"/>
    <w:rsid w:val="00D04B4B"/>
    <w:rsid w:val="00D0516B"/>
    <w:rsid w:val="00D05587"/>
    <w:rsid w:val="00D0562B"/>
    <w:rsid w:val="00D05C17"/>
    <w:rsid w:val="00D064BD"/>
    <w:rsid w:val="00D065E5"/>
    <w:rsid w:val="00D06C0C"/>
    <w:rsid w:val="00D07176"/>
    <w:rsid w:val="00D0778B"/>
    <w:rsid w:val="00D07A95"/>
    <w:rsid w:val="00D07D07"/>
    <w:rsid w:val="00D10014"/>
    <w:rsid w:val="00D10815"/>
    <w:rsid w:val="00D10B6E"/>
    <w:rsid w:val="00D10F44"/>
    <w:rsid w:val="00D116D7"/>
    <w:rsid w:val="00D119A6"/>
    <w:rsid w:val="00D11C11"/>
    <w:rsid w:val="00D128EF"/>
    <w:rsid w:val="00D12D3C"/>
    <w:rsid w:val="00D12EC1"/>
    <w:rsid w:val="00D13193"/>
    <w:rsid w:val="00D133A5"/>
    <w:rsid w:val="00D138DE"/>
    <w:rsid w:val="00D13A1D"/>
    <w:rsid w:val="00D142FC"/>
    <w:rsid w:val="00D1444B"/>
    <w:rsid w:val="00D144BD"/>
    <w:rsid w:val="00D14C1F"/>
    <w:rsid w:val="00D14E6D"/>
    <w:rsid w:val="00D14E73"/>
    <w:rsid w:val="00D15573"/>
    <w:rsid w:val="00D157BC"/>
    <w:rsid w:val="00D157C2"/>
    <w:rsid w:val="00D15A1C"/>
    <w:rsid w:val="00D15F2F"/>
    <w:rsid w:val="00D16140"/>
    <w:rsid w:val="00D162BE"/>
    <w:rsid w:val="00D16618"/>
    <w:rsid w:val="00D1677C"/>
    <w:rsid w:val="00D1681A"/>
    <w:rsid w:val="00D1688F"/>
    <w:rsid w:val="00D170E0"/>
    <w:rsid w:val="00D1784C"/>
    <w:rsid w:val="00D20239"/>
    <w:rsid w:val="00D203AD"/>
    <w:rsid w:val="00D20549"/>
    <w:rsid w:val="00D20A34"/>
    <w:rsid w:val="00D20A52"/>
    <w:rsid w:val="00D2111C"/>
    <w:rsid w:val="00D21261"/>
    <w:rsid w:val="00D2146D"/>
    <w:rsid w:val="00D216BC"/>
    <w:rsid w:val="00D21B07"/>
    <w:rsid w:val="00D227D7"/>
    <w:rsid w:val="00D227F6"/>
    <w:rsid w:val="00D22EF3"/>
    <w:rsid w:val="00D230FD"/>
    <w:rsid w:val="00D23578"/>
    <w:rsid w:val="00D23639"/>
    <w:rsid w:val="00D2397A"/>
    <w:rsid w:val="00D2424E"/>
    <w:rsid w:val="00D24340"/>
    <w:rsid w:val="00D24BE6"/>
    <w:rsid w:val="00D24E75"/>
    <w:rsid w:val="00D24EDB"/>
    <w:rsid w:val="00D25119"/>
    <w:rsid w:val="00D25638"/>
    <w:rsid w:val="00D25B14"/>
    <w:rsid w:val="00D25CA3"/>
    <w:rsid w:val="00D26363"/>
    <w:rsid w:val="00D26418"/>
    <w:rsid w:val="00D265C8"/>
    <w:rsid w:val="00D26C29"/>
    <w:rsid w:val="00D26C70"/>
    <w:rsid w:val="00D2747A"/>
    <w:rsid w:val="00D278FA"/>
    <w:rsid w:val="00D27B2F"/>
    <w:rsid w:val="00D27CB0"/>
    <w:rsid w:val="00D27D71"/>
    <w:rsid w:val="00D27F81"/>
    <w:rsid w:val="00D3008F"/>
    <w:rsid w:val="00D300B4"/>
    <w:rsid w:val="00D3041B"/>
    <w:rsid w:val="00D3060B"/>
    <w:rsid w:val="00D30732"/>
    <w:rsid w:val="00D30962"/>
    <w:rsid w:val="00D30B7D"/>
    <w:rsid w:val="00D30E9C"/>
    <w:rsid w:val="00D316F2"/>
    <w:rsid w:val="00D31891"/>
    <w:rsid w:val="00D31B69"/>
    <w:rsid w:val="00D31D38"/>
    <w:rsid w:val="00D31FF5"/>
    <w:rsid w:val="00D3262E"/>
    <w:rsid w:val="00D32C04"/>
    <w:rsid w:val="00D32F94"/>
    <w:rsid w:val="00D333F0"/>
    <w:rsid w:val="00D336A9"/>
    <w:rsid w:val="00D337BD"/>
    <w:rsid w:val="00D33A0F"/>
    <w:rsid w:val="00D33EA3"/>
    <w:rsid w:val="00D341B5"/>
    <w:rsid w:val="00D34F49"/>
    <w:rsid w:val="00D350E6"/>
    <w:rsid w:val="00D351C9"/>
    <w:rsid w:val="00D3528B"/>
    <w:rsid w:val="00D35553"/>
    <w:rsid w:val="00D3607D"/>
    <w:rsid w:val="00D360BD"/>
    <w:rsid w:val="00D361A0"/>
    <w:rsid w:val="00D366BD"/>
    <w:rsid w:val="00D36812"/>
    <w:rsid w:val="00D3702C"/>
    <w:rsid w:val="00D371C3"/>
    <w:rsid w:val="00D374B9"/>
    <w:rsid w:val="00D37656"/>
    <w:rsid w:val="00D3790C"/>
    <w:rsid w:val="00D3798F"/>
    <w:rsid w:val="00D4092B"/>
    <w:rsid w:val="00D40A82"/>
    <w:rsid w:val="00D40B9D"/>
    <w:rsid w:val="00D40D09"/>
    <w:rsid w:val="00D40D4C"/>
    <w:rsid w:val="00D4125C"/>
    <w:rsid w:val="00D4161E"/>
    <w:rsid w:val="00D416AD"/>
    <w:rsid w:val="00D41D68"/>
    <w:rsid w:val="00D42040"/>
    <w:rsid w:val="00D420F9"/>
    <w:rsid w:val="00D4243B"/>
    <w:rsid w:val="00D42727"/>
    <w:rsid w:val="00D43573"/>
    <w:rsid w:val="00D43A96"/>
    <w:rsid w:val="00D43B37"/>
    <w:rsid w:val="00D43CDC"/>
    <w:rsid w:val="00D43F7C"/>
    <w:rsid w:val="00D4533D"/>
    <w:rsid w:val="00D45408"/>
    <w:rsid w:val="00D45522"/>
    <w:rsid w:val="00D45693"/>
    <w:rsid w:val="00D456BF"/>
    <w:rsid w:val="00D45D5C"/>
    <w:rsid w:val="00D4609E"/>
    <w:rsid w:val="00D461B2"/>
    <w:rsid w:val="00D46380"/>
    <w:rsid w:val="00D4698B"/>
    <w:rsid w:val="00D46C90"/>
    <w:rsid w:val="00D47054"/>
    <w:rsid w:val="00D47082"/>
    <w:rsid w:val="00D473AF"/>
    <w:rsid w:val="00D4754A"/>
    <w:rsid w:val="00D4762C"/>
    <w:rsid w:val="00D50131"/>
    <w:rsid w:val="00D504B2"/>
    <w:rsid w:val="00D506B0"/>
    <w:rsid w:val="00D50CA3"/>
    <w:rsid w:val="00D50F33"/>
    <w:rsid w:val="00D51451"/>
    <w:rsid w:val="00D514C3"/>
    <w:rsid w:val="00D51918"/>
    <w:rsid w:val="00D51A39"/>
    <w:rsid w:val="00D51BF3"/>
    <w:rsid w:val="00D52628"/>
    <w:rsid w:val="00D52DBA"/>
    <w:rsid w:val="00D5302E"/>
    <w:rsid w:val="00D53629"/>
    <w:rsid w:val="00D53876"/>
    <w:rsid w:val="00D53D9D"/>
    <w:rsid w:val="00D53FF8"/>
    <w:rsid w:val="00D540C2"/>
    <w:rsid w:val="00D54343"/>
    <w:rsid w:val="00D54BAB"/>
    <w:rsid w:val="00D54D9E"/>
    <w:rsid w:val="00D54FCE"/>
    <w:rsid w:val="00D5517F"/>
    <w:rsid w:val="00D5518F"/>
    <w:rsid w:val="00D558B1"/>
    <w:rsid w:val="00D55B7B"/>
    <w:rsid w:val="00D55D36"/>
    <w:rsid w:val="00D55F6A"/>
    <w:rsid w:val="00D55FF6"/>
    <w:rsid w:val="00D560F8"/>
    <w:rsid w:val="00D5622A"/>
    <w:rsid w:val="00D56535"/>
    <w:rsid w:val="00D568A8"/>
    <w:rsid w:val="00D56CE2"/>
    <w:rsid w:val="00D56D1F"/>
    <w:rsid w:val="00D56FFC"/>
    <w:rsid w:val="00D576E4"/>
    <w:rsid w:val="00D60137"/>
    <w:rsid w:val="00D6047E"/>
    <w:rsid w:val="00D6075B"/>
    <w:rsid w:val="00D60A01"/>
    <w:rsid w:val="00D60A30"/>
    <w:rsid w:val="00D60B50"/>
    <w:rsid w:val="00D61120"/>
    <w:rsid w:val="00D61797"/>
    <w:rsid w:val="00D61B60"/>
    <w:rsid w:val="00D61E5D"/>
    <w:rsid w:val="00D61F0E"/>
    <w:rsid w:val="00D6216D"/>
    <w:rsid w:val="00D62213"/>
    <w:rsid w:val="00D62251"/>
    <w:rsid w:val="00D625F3"/>
    <w:rsid w:val="00D62A77"/>
    <w:rsid w:val="00D62CFC"/>
    <w:rsid w:val="00D62F14"/>
    <w:rsid w:val="00D63165"/>
    <w:rsid w:val="00D63271"/>
    <w:rsid w:val="00D636A2"/>
    <w:rsid w:val="00D636D8"/>
    <w:rsid w:val="00D637F4"/>
    <w:rsid w:val="00D6393D"/>
    <w:rsid w:val="00D63B17"/>
    <w:rsid w:val="00D64160"/>
    <w:rsid w:val="00D651BB"/>
    <w:rsid w:val="00D651F4"/>
    <w:rsid w:val="00D65EC3"/>
    <w:rsid w:val="00D662BA"/>
    <w:rsid w:val="00D66313"/>
    <w:rsid w:val="00D666DC"/>
    <w:rsid w:val="00D667DC"/>
    <w:rsid w:val="00D669A9"/>
    <w:rsid w:val="00D671D3"/>
    <w:rsid w:val="00D6754A"/>
    <w:rsid w:val="00D6757B"/>
    <w:rsid w:val="00D67970"/>
    <w:rsid w:val="00D67EF6"/>
    <w:rsid w:val="00D67FD1"/>
    <w:rsid w:val="00D700ED"/>
    <w:rsid w:val="00D7057D"/>
    <w:rsid w:val="00D7068C"/>
    <w:rsid w:val="00D710DD"/>
    <w:rsid w:val="00D71C84"/>
    <w:rsid w:val="00D7218C"/>
    <w:rsid w:val="00D7276E"/>
    <w:rsid w:val="00D72811"/>
    <w:rsid w:val="00D72ADB"/>
    <w:rsid w:val="00D72EEA"/>
    <w:rsid w:val="00D73051"/>
    <w:rsid w:val="00D73066"/>
    <w:rsid w:val="00D730C9"/>
    <w:rsid w:val="00D73211"/>
    <w:rsid w:val="00D73712"/>
    <w:rsid w:val="00D7378A"/>
    <w:rsid w:val="00D73EFE"/>
    <w:rsid w:val="00D74095"/>
    <w:rsid w:val="00D7459A"/>
    <w:rsid w:val="00D74634"/>
    <w:rsid w:val="00D74A19"/>
    <w:rsid w:val="00D74A95"/>
    <w:rsid w:val="00D74B7B"/>
    <w:rsid w:val="00D755E5"/>
    <w:rsid w:val="00D75D41"/>
    <w:rsid w:val="00D76371"/>
    <w:rsid w:val="00D764AB"/>
    <w:rsid w:val="00D76C76"/>
    <w:rsid w:val="00D771D3"/>
    <w:rsid w:val="00D7721A"/>
    <w:rsid w:val="00D7771A"/>
    <w:rsid w:val="00D77A9A"/>
    <w:rsid w:val="00D77E04"/>
    <w:rsid w:val="00D805C3"/>
    <w:rsid w:val="00D807D0"/>
    <w:rsid w:val="00D80AAD"/>
    <w:rsid w:val="00D80C21"/>
    <w:rsid w:val="00D80E50"/>
    <w:rsid w:val="00D8108B"/>
    <w:rsid w:val="00D8214D"/>
    <w:rsid w:val="00D8266C"/>
    <w:rsid w:val="00D826E7"/>
    <w:rsid w:val="00D8274B"/>
    <w:rsid w:val="00D82865"/>
    <w:rsid w:val="00D8291D"/>
    <w:rsid w:val="00D83487"/>
    <w:rsid w:val="00D83FAA"/>
    <w:rsid w:val="00D8462B"/>
    <w:rsid w:val="00D84797"/>
    <w:rsid w:val="00D847E8"/>
    <w:rsid w:val="00D84887"/>
    <w:rsid w:val="00D84DC9"/>
    <w:rsid w:val="00D854CA"/>
    <w:rsid w:val="00D855C1"/>
    <w:rsid w:val="00D85F6E"/>
    <w:rsid w:val="00D86194"/>
    <w:rsid w:val="00D865EA"/>
    <w:rsid w:val="00D86712"/>
    <w:rsid w:val="00D86B93"/>
    <w:rsid w:val="00D86F3E"/>
    <w:rsid w:val="00D87221"/>
    <w:rsid w:val="00D87492"/>
    <w:rsid w:val="00D87A66"/>
    <w:rsid w:val="00D87B55"/>
    <w:rsid w:val="00D87EA7"/>
    <w:rsid w:val="00D9002E"/>
    <w:rsid w:val="00D90168"/>
    <w:rsid w:val="00D9048D"/>
    <w:rsid w:val="00D907D0"/>
    <w:rsid w:val="00D90CE2"/>
    <w:rsid w:val="00D9102D"/>
    <w:rsid w:val="00D912AF"/>
    <w:rsid w:val="00D9158E"/>
    <w:rsid w:val="00D918F1"/>
    <w:rsid w:val="00D91A33"/>
    <w:rsid w:val="00D91C1E"/>
    <w:rsid w:val="00D92AAA"/>
    <w:rsid w:val="00D92C55"/>
    <w:rsid w:val="00D933ED"/>
    <w:rsid w:val="00D93505"/>
    <w:rsid w:val="00D93DB6"/>
    <w:rsid w:val="00D94349"/>
    <w:rsid w:val="00D94FDE"/>
    <w:rsid w:val="00D9510D"/>
    <w:rsid w:val="00D95442"/>
    <w:rsid w:val="00D95809"/>
    <w:rsid w:val="00D960B3"/>
    <w:rsid w:val="00D9641D"/>
    <w:rsid w:val="00D9689B"/>
    <w:rsid w:val="00D96960"/>
    <w:rsid w:val="00D96966"/>
    <w:rsid w:val="00D96F2A"/>
    <w:rsid w:val="00D976CB"/>
    <w:rsid w:val="00D97CF9"/>
    <w:rsid w:val="00D97D16"/>
    <w:rsid w:val="00DA0180"/>
    <w:rsid w:val="00DA01C9"/>
    <w:rsid w:val="00DA0588"/>
    <w:rsid w:val="00DA0640"/>
    <w:rsid w:val="00DA09DA"/>
    <w:rsid w:val="00DA0A0D"/>
    <w:rsid w:val="00DA0A6D"/>
    <w:rsid w:val="00DA0B04"/>
    <w:rsid w:val="00DA0B39"/>
    <w:rsid w:val="00DA0D3C"/>
    <w:rsid w:val="00DA143F"/>
    <w:rsid w:val="00DA19F1"/>
    <w:rsid w:val="00DA1CED"/>
    <w:rsid w:val="00DA20B9"/>
    <w:rsid w:val="00DA2247"/>
    <w:rsid w:val="00DA23F8"/>
    <w:rsid w:val="00DA31AA"/>
    <w:rsid w:val="00DA3591"/>
    <w:rsid w:val="00DA3818"/>
    <w:rsid w:val="00DA38F4"/>
    <w:rsid w:val="00DA3FA4"/>
    <w:rsid w:val="00DA4249"/>
    <w:rsid w:val="00DA4670"/>
    <w:rsid w:val="00DA4B98"/>
    <w:rsid w:val="00DA4F72"/>
    <w:rsid w:val="00DA50EA"/>
    <w:rsid w:val="00DA532C"/>
    <w:rsid w:val="00DA56DF"/>
    <w:rsid w:val="00DA571D"/>
    <w:rsid w:val="00DA59AE"/>
    <w:rsid w:val="00DA5D3D"/>
    <w:rsid w:val="00DA622E"/>
    <w:rsid w:val="00DA70BF"/>
    <w:rsid w:val="00DA716E"/>
    <w:rsid w:val="00DA7A0E"/>
    <w:rsid w:val="00DA7B4A"/>
    <w:rsid w:val="00DA7D33"/>
    <w:rsid w:val="00DA7F08"/>
    <w:rsid w:val="00DB0366"/>
    <w:rsid w:val="00DB0770"/>
    <w:rsid w:val="00DB0C0A"/>
    <w:rsid w:val="00DB0C6C"/>
    <w:rsid w:val="00DB12C2"/>
    <w:rsid w:val="00DB153D"/>
    <w:rsid w:val="00DB1D4B"/>
    <w:rsid w:val="00DB20C4"/>
    <w:rsid w:val="00DB2B98"/>
    <w:rsid w:val="00DB2D56"/>
    <w:rsid w:val="00DB2DAC"/>
    <w:rsid w:val="00DB2FC3"/>
    <w:rsid w:val="00DB3497"/>
    <w:rsid w:val="00DB3658"/>
    <w:rsid w:val="00DB37ED"/>
    <w:rsid w:val="00DB38DF"/>
    <w:rsid w:val="00DB3E08"/>
    <w:rsid w:val="00DB4131"/>
    <w:rsid w:val="00DB41EB"/>
    <w:rsid w:val="00DB43CC"/>
    <w:rsid w:val="00DB4635"/>
    <w:rsid w:val="00DB4878"/>
    <w:rsid w:val="00DB4AF8"/>
    <w:rsid w:val="00DB4DF3"/>
    <w:rsid w:val="00DB50FB"/>
    <w:rsid w:val="00DB5303"/>
    <w:rsid w:val="00DB537E"/>
    <w:rsid w:val="00DB5A34"/>
    <w:rsid w:val="00DB5C1D"/>
    <w:rsid w:val="00DB62DE"/>
    <w:rsid w:val="00DB6494"/>
    <w:rsid w:val="00DB6523"/>
    <w:rsid w:val="00DB67A0"/>
    <w:rsid w:val="00DB69BF"/>
    <w:rsid w:val="00DB6BA4"/>
    <w:rsid w:val="00DB6DA8"/>
    <w:rsid w:val="00DB745F"/>
    <w:rsid w:val="00DB796E"/>
    <w:rsid w:val="00DB7C3B"/>
    <w:rsid w:val="00DB7D0A"/>
    <w:rsid w:val="00DC0BAA"/>
    <w:rsid w:val="00DC0E8C"/>
    <w:rsid w:val="00DC10B3"/>
    <w:rsid w:val="00DC129A"/>
    <w:rsid w:val="00DC15B4"/>
    <w:rsid w:val="00DC198C"/>
    <w:rsid w:val="00DC19FC"/>
    <w:rsid w:val="00DC1B28"/>
    <w:rsid w:val="00DC21E3"/>
    <w:rsid w:val="00DC247C"/>
    <w:rsid w:val="00DC24FA"/>
    <w:rsid w:val="00DC25A1"/>
    <w:rsid w:val="00DC29C8"/>
    <w:rsid w:val="00DC3A0A"/>
    <w:rsid w:val="00DC3DD4"/>
    <w:rsid w:val="00DC3DF5"/>
    <w:rsid w:val="00DC4331"/>
    <w:rsid w:val="00DC44F7"/>
    <w:rsid w:val="00DC4569"/>
    <w:rsid w:val="00DC51C6"/>
    <w:rsid w:val="00DC54CF"/>
    <w:rsid w:val="00DC5D7C"/>
    <w:rsid w:val="00DC606D"/>
    <w:rsid w:val="00DC63B7"/>
    <w:rsid w:val="00DC65FB"/>
    <w:rsid w:val="00DC6D8B"/>
    <w:rsid w:val="00DC7216"/>
    <w:rsid w:val="00DC7221"/>
    <w:rsid w:val="00DC7829"/>
    <w:rsid w:val="00DC7927"/>
    <w:rsid w:val="00DC7DCA"/>
    <w:rsid w:val="00DD01AC"/>
    <w:rsid w:val="00DD06D9"/>
    <w:rsid w:val="00DD0E2B"/>
    <w:rsid w:val="00DD150B"/>
    <w:rsid w:val="00DD16E1"/>
    <w:rsid w:val="00DD1912"/>
    <w:rsid w:val="00DD1ADC"/>
    <w:rsid w:val="00DD1B8A"/>
    <w:rsid w:val="00DD2759"/>
    <w:rsid w:val="00DD2AFE"/>
    <w:rsid w:val="00DD2DFB"/>
    <w:rsid w:val="00DD301C"/>
    <w:rsid w:val="00DD312A"/>
    <w:rsid w:val="00DD35A7"/>
    <w:rsid w:val="00DD36F1"/>
    <w:rsid w:val="00DD3897"/>
    <w:rsid w:val="00DD3A0B"/>
    <w:rsid w:val="00DD3F59"/>
    <w:rsid w:val="00DD425C"/>
    <w:rsid w:val="00DD4432"/>
    <w:rsid w:val="00DD4436"/>
    <w:rsid w:val="00DD4505"/>
    <w:rsid w:val="00DD46EB"/>
    <w:rsid w:val="00DD49F5"/>
    <w:rsid w:val="00DD4A38"/>
    <w:rsid w:val="00DD4A97"/>
    <w:rsid w:val="00DD4D7F"/>
    <w:rsid w:val="00DD4EDC"/>
    <w:rsid w:val="00DD500A"/>
    <w:rsid w:val="00DD522E"/>
    <w:rsid w:val="00DD58A6"/>
    <w:rsid w:val="00DD5990"/>
    <w:rsid w:val="00DD5CF4"/>
    <w:rsid w:val="00DD6232"/>
    <w:rsid w:val="00DD6538"/>
    <w:rsid w:val="00DD6801"/>
    <w:rsid w:val="00DD6835"/>
    <w:rsid w:val="00DD6CFC"/>
    <w:rsid w:val="00DD7FD5"/>
    <w:rsid w:val="00DE03CC"/>
    <w:rsid w:val="00DE0726"/>
    <w:rsid w:val="00DE0B8A"/>
    <w:rsid w:val="00DE1359"/>
    <w:rsid w:val="00DE175A"/>
    <w:rsid w:val="00DE2103"/>
    <w:rsid w:val="00DE21A7"/>
    <w:rsid w:val="00DE236D"/>
    <w:rsid w:val="00DE2420"/>
    <w:rsid w:val="00DE248D"/>
    <w:rsid w:val="00DE2639"/>
    <w:rsid w:val="00DE2D7D"/>
    <w:rsid w:val="00DE313F"/>
    <w:rsid w:val="00DE31E9"/>
    <w:rsid w:val="00DE3250"/>
    <w:rsid w:val="00DE36F3"/>
    <w:rsid w:val="00DE38F0"/>
    <w:rsid w:val="00DE392B"/>
    <w:rsid w:val="00DE3BC9"/>
    <w:rsid w:val="00DE4043"/>
    <w:rsid w:val="00DE433C"/>
    <w:rsid w:val="00DE4642"/>
    <w:rsid w:val="00DE46AF"/>
    <w:rsid w:val="00DE5059"/>
    <w:rsid w:val="00DE532D"/>
    <w:rsid w:val="00DE5607"/>
    <w:rsid w:val="00DE5B28"/>
    <w:rsid w:val="00DE6175"/>
    <w:rsid w:val="00DE61F7"/>
    <w:rsid w:val="00DE633E"/>
    <w:rsid w:val="00DE63B3"/>
    <w:rsid w:val="00DE69E8"/>
    <w:rsid w:val="00DE6B08"/>
    <w:rsid w:val="00DE6DCB"/>
    <w:rsid w:val="00DE6DD2"/>
    <w:rsid w:val="00DE6DD9"/>
    <w:rsid w:val="00DE6E9A"/>
    <w:rsid w:val="00DE7632"/>
    <w:rsid w:val="00DE7F19"/>
    <w:rsid w:val="00DF0816"/>
    <w:rsid w:val="00DF0A63"/>
    <w:rsid w:val="00DF0AF3"/>
    <w:rsid w:val="00DF0CD5"/>
    <w:rsid w:val="00DF0F82"/>
    <w:rsid w:val="00DF1071"/>
    <w:rsid w:val="00DF1A2C"/>
    <w:rsid w:val="00DF1A53"/>
    <w:rsid w:val="00DF21E7"/>
    <w:rsid w:val="00DF22B9"/>
    <w:rsid w:val="00DF2302"/>
    <w:rsid w:val="00DF27D6"/>
    <w:rsid w:val="00DF287B"/>
    <w:rsid w:val="00DF2FFC"/>
    <w:rsid w:val="00DF3782"/>
    <w:rsid w:val="00DF379E"/>
    <w:rsid w:val="00DF37BF"/>
    <w:rsid w:val="00DF3CE4"/>
    <w:rsid w:val="00DF426B"/>
    <w:rsid w:val="00DF44E7"/>
    <w:rsid w:val="00DF45CC"/>
    <w:rsid w:val="00DF46C4"/>
    <w:rsid w:val="00DF488D"/>
    <w:rsid w:val="00DF4B67"/>
    <w:rsid w:val="00DF4CAC"/>
    <w:rsid w:val="00DF4D9C"/>
    <w:rsid w:val="00DF4DDF"/>
    <w:rsid w:val="00DF519E"/>
    <w:rsid w:val="00DF5683"/>
    <w:rsid w:val="00DF57AA"/>
    <w:rsid w:val="00DF6038"/>
    <w:rsid w:val="00DF60C1"/>
    <w:rsid w:val="00DF6288"/>
    <w:rsid w:val="00DF6577"/>
    <w:rsid w:val="00DF6629"/>
    <w:rsid w:val="00DF6881"/>
    <w:rsid w:val="00DF69C5"/>
    <w:rsid w:val="00DF6A6F"/>
    <w:rsid w:val="00DF6C70"/>
    <w:rsid w:val="00DF7420"/>
    <w:rsid w:val="00DF7901"/>
    <w:rsid w:val="00DF7B60"/>
    <w:rsid w:val="00DF7EF7"/>
    <w:rsid w:val="00DF7F38"/>
    <w:rsid w:val="00E00DD3"/>
    <w:rsid w:val="00E012D4"/>
    <w:rsid w:val="00E01630"/>
    <w:rsid w:val="00E016D4"/>
    <w:rsid w:val="00E01D10"/>
    <w:rsid w:val="00E022DC"/>
    <w:rsid w:val="00E026FC"/>
    <w:rsid w:val="00E03202"/>
    <w:rsid w:val="00E03A9E"/>
    <w:rsid w:val="00E03FC2"/>
    <w:rsid w:val="00E04C38"/>
    <w:rsid w:val="00E04F34"/>
    <w:rsid w:val="00E051A4"/>
    <w:rsid w:val="00E06503"/>
    <w:rsid w:val="00E06BB7"/>
    <w:rsid w:val="00E06E3C"/>
    <w:rsid w:val="00E07138"/>
    <w:rsid w:val="00E07F47"/>
    <w:rsid w:val="00E0AB6B"/>
    <w:rsid w:val="00E100FD"/>
    <w:rsid w:val="00E1019B"/>
    <w:rsid w:val="00E101E8"/>
    <w:rsid w:val="00E10DC8"/>
    <w:rsid w:val="00E11276"/>
    <w:rsid w:val="00E118DB"/>
    <w:rsid w:val="00E12289"/>
    <w:rsid w:val="00E130A1"/>
    <w:rsid w:val="00E1363B"/>
    <w:rsid w:val="00E13DC2"/>
    <w:rsid w:val="00E141D1"/>
    <w:rsid w:val="00E1440C"/>
    <w:rsid w:val="00E14483"/>
    <w:rsid w:val="00E1457B"/>
    <w:rsid w:val="00E14B87"/>
    <w:rsid w:val="00E14C38"/>
    <w:rsid w:val="00E14CA4"/>
    <w:rsid w:val="00E14D57"/>
    <w:rsid w:val="00E15265"/>
    <w:rsid w:val="00E15430"/>
    <w:rsid w:val="00E156D3"/>
    <w:rsid w:val="00E15CC1"/>
    <w:rsid w:val="00E15F17"/>
    <w:rsid w:val="00E16171"/>
    <w:rsid w:val="00E1618B"/>
    <w:rsid w:val="00E161E6"/>
    <w:rsid w:val="00E16660"/>
    <w:rsid w:val="00E16856"/>
    <w:rsid w:val="00E16C38"/>
    <w:rsid w:val="00E16EAA"/>
    <w:rsid w:val="00E17053"/>
    <w:rsid w:val="00E171A9"/>
    <w:rsid w:val="00E1725E"/>
    <w:rsid w:val="00E173D3"/>
    <w:rsid w:val="00E17989"/>
    <w:rsid w:val="00E17ACA"/>
    <w:rsid w:val="00E17C22"/>
    <w:rsid w:val="00E17D0A"/>
    <w:rsid w:val="00E17E7E"/>
    <w:rsid w:val="00E20117"/>
    <w:rsid w:val="00E20351"/>
    <w:rsid w:val="00E20970"/>
    <w:rsid w:val="00E20AD5"/>
    <w:rsid w:val="00E20CF7"/>
    <w:rsid w:val="00E218E4"/>
    <w:rsid w:val="00E2199D"/>
    <w:rsid w:val="00E228EB"/>
    <w:rsid w:val="00E23143"/>
    <w:rsid w:val="00E23177"/>
    <w:rsid w:val="00E235B6"/>
    <w:rsid w:val="00E237E4"/>
    <w:rsid w:val="00E23DC1"/>
    <w:rsid w:val="00E24038"/>
    <w:rsid w:val="00E24256"/>
    <w:rsid w:val="00E242CF"/>
    <w:rsid w:val="00E24536"/>
    <w:rsid w:val="00E24740"/>
    <w:rsid w:val="00E248B7"/>
    <w:rsid w:val="00E24B0E"/>
    <w:rsid w:val="00E25218"/>
    <w:rsid w:val="00E25B5A"/>
    <w:rsid w:val="00E25BFE"/>
    <w:rsid w:val="00E25EFC"/>
    <w:rsid w:val="00E25F34"/>
    <w:rsid w:val="00E25F5D"/>
    <w:rsid w:val="00E2612A"/>
    <w:rsid w:val="00E2636C"/>
    <w:rsid w:val="00E26523"/>
    <w:rsid w:val="00E26820"/>
    <w:rsid w:val="00E26A7B"/>
    <w:rsid w:val="00E26B7E"/>
    <w:rsid w:val="00E26C94"/>
    <w:rsid w:val="00E27029"/>
    <w:rsid w:val="00E271F0"/>
    <w:rsid w:val="00E2763E"/>
    <w:rsid w:val="00E2794F"/>
    <w:rsid w:val="00E27ACF"/>
    <w:rsid w:val="00E27D0B"/>
    <w:rsid w:val="00E309BB"/>
    <w:rsid w:val="00E31301"/>
    <w:rsid w:val="00E317E2"/>
    <w:rsid w:val="00E31918"/>
    <w:rsid w:val="00E319F9"/>
    <w:rsid w:val="00E322DF"/>
    <w:rsid w:val="00E3276D"/>
    <w:rsid w:val="00E336C0"/>
    <w:rsid w:val="00E3388B"/>
    <w:rsid w:val="00E33A63"/>
    <w:rsid w:val="00E33B3E"/>
    <w:rsid w:val="00E33B4A"/>
    <w:rsid w:val="00E3418E"/>
    <w:rsid w:val="00E34E6E"/>
    <w:rsid w:val="00E350CE"/>
    <w:rsid w:val="00E3580E"/>
    <w:rsid w:val="00E35D8C"/>
    <w:rsid w:val="00E35F31"/>
    <w:rsid w:val="00E362E0"/>
    <w:rsid w:val="00E36319"/>
    <w:rsid w:val="00E36E28"/>
    <w:rsid w:val="00E36EE7"/>
    <w:rsid w:val="00E371A4"/>
    <w:rsid w:val="00E37515"/>
    <w:rsid w:val="00E3777E"/>
    <w:rsid w:val="00E37C1E"/>
    <w:rsid w:val="00E40340"/>
    <w:rsid w:val="00E40466"/>
    <w:rsid w:val="00E40B55"/>
    <w:rsid w:val="00E40F97"/>
    <w:rsid w:val="00E4103F"/>
    <w:rsid w:val="00E41226"/>
    <w:rsid w:val="00E41254"/>
    <w:rsid w:val="00E41E19"/>
    <w:rsid w:val="00E41E5E"/>
    <w:rsid w:val="00E4239D"/>
    <w:rsid w:val="00E428A2"/>
    <w:rsid w:val="00E428F4"/>
    <w:rsid w:val="00E42B02"/>
    <w:rsid w:val="00E42F87"/>
    <w:rsid w:val="00E430BF"/>
    <w:rsid w:val="00E431AD"/>
    <w:rsid w:val="00E4324A"/>
    <w:rsid w:val="00E434C2"/>
    <w:rsid w:val="00E439DC"/>
    <w:rsid w:val="00E43C09"/>
    <w:rsid w:val="00E444A7"/>
    <w:rsid w:val="00E449FC"/>
    <w:rsid w:val="00E44C33"/>
    <w:rsid w:val="00E44C9B"/>
    <w:rsid w:val="00E4533C"/>
    <w:rsid w:val="00E45384"/>
    <w:rsid w:val="00E457C2"/>
    <w:rsid w:val="00E457F0"/>
    <w:rsid w:val="00E45C12"/>
    <w:rsid w:val="00E45CA4"/>
    <w:rsid w:val="00E45CE7"/>
    <w:rsid w:val="00E4629C"/>
    <w:rsid w:val="00E46309"/>
    <w:rsid w:val="00E4635D"/>
    <w:rsid w:val="00E46985"/>
    <w:rsid w:val="00E46B2D"/>
    <w:rsid w:val="00E471B3"/>
    <w:rsid w:val="00E4784A"/>
    <w:rsid w:val="00E47988"/>
    <w:rsid w:val="00E47C60"/>
    <w:rsid w:val="00E47F2E"/>
    <w:rsid w:val="00E5098D"/>
    <w:rsid w:val="00E50B45"/>
    <w:rsid w:val="00E50DAC"/>
    <w:rsid w:val="00E50DDB"/>
    <w:rsid w:val="00E50E7B"/>
    <w:rsid w:val="00E511E4"/>
    <w:rsid w:val="00E51A51"/>
    <w:rsid w:val="00E51E2D"/>
    <w:rsid w:val="00E52105"/>
    <w:rsid w:val="00E52375"/>
    <w:rsid w:val="00E5274C"/>
    <w:rsid w:val="00E52CF3"/>
    <w:rsid w:val="00E52D27"/>
    <w:rsid w:val="00E52F33"/>
    <w:rsid w:val="00E52F54"/>
    <w:rsid w:val="00E531F2"/>
    <w:rsid w:val="00E5337D"/>
    <w:rsid w:val="00E5382C"/>
    <w:rsid w:val="00E538A4"/>
    <w:rsid w:val="00E53B9A"/>
    <w:rsid w:val="00E54209"/>
    <w:rsid w:val="00E54378"/>
    <w:rsid w:val="00E54C87"/>
    <w:rsid w:val="00E551E2"/>
    <w:rsid w:val="00E55A66"/>
    <w:rsid w:val="00E55C1F"/>
    <w:rsid w:val="00E5618B"/>
    <w:rsid w:val="00E5697E"/>
    <w:rsid w:val="00E56A9F"/>
    <w:rsid w:val="00E5750D"/>
    <w:rsid w:val="00E57894"/>
    <w:rsid w:val="00E57D06"/>
    <w:rsid w:val="00E601A3"/>
    <w:rsid w:val="00E60D88"/>
    <w:rsid w:val="00E60DD6"/>
    <w:rsid w:val="00E610A0"/>
    <w:rsid w:val="00E61490"/>
    <w:rsid w:val="00E61662"/>
    <w:rsid w:val="00E617D7"/>
    <w:rsid w:val="00E618B6"/>
    <w:rsid w:val="00E61BE0"/>
    <w:rsid w:val="00E61ED7"/>
    <w:rsid w:val="00E61F18"/>
    <w:rsid w:val="00E62120"/>
    <w:rsid w:val="00E622EB"/>
    <w:rsid w:val="00E6237A"/>
    <w:rsid w:val="00E625F8"/>
    <w:rsid w:val="00E62818"/>
    <w:rsid w:val="00E63112"/>
    <w:rsid w:val="00E63560"/>
    <w:rsid w:val="00E637E4"/>
    <w:rsid w:val="00E642B4"/>
    <w:rsid w:val="00E64484"/>
    <w:rsid w:val="00E64C79"/>
    <w:rsid w:val="00E64EBB"/>
    <w:rsid w:val="00E64FC9"/>
    <w:rsid w:val="00E65DC3"/>
    <w:rsid w:val="00E65E58"/>
    <w:rsid w:val="00E65F74"/>
    <w:rsid w:val="00E661F0"/>
    <w:rsid w:val="00E66202"/>
    <w:rsid w:val="00E66451"/>
    <w:rsid w:val="00E66466"/>
    <w:rsid w:val="00E66538"/>
    <w:rsid w:val="00E66675"/>
    <w:rsid w:val="00E66ADC"/>
    <w:rsid w:val="00E66C3C"/>
    <w:rsid w:val="00E66EEB"/>
    <w:rsid w:val="00E66FFB"/>
    <w:rsid w:val="00E67270"/>
    <w:rsid w:val="00E67614"/>
    <w:rsid w:val="00E676D4"/>
    <w:rsid w:val="00E677FE"/>
    <w:rsid w:val="00E67B61"/>
    <w:rsid w:val="00E67BF3"/>
    <w:rsid w:val="00E70384"/>
    <w:rsid w:val="00E70649"/>
    <w:rsid w:val="00E70942"/>
    <w:rsid w:val="00E709B5"/>
    <w:rsid w:val="00E70F8B"/>
    <w:rsid w:val="00E71215"/>
    <w:rsid w:val="00E712BA"/>
    <w:rsid w:val="00E7133F"/>
    <w:rsid w:val="00E716A1"/>
    <w:rsid w:val="00E71820"/>
    <w:rsid w:val="00E7185F"/>
    <w:rsid w:val="00E7198D"/>
    <w:rsid w:val="00E71A86"/>
    <w:rsid w:val="00E71CA4"/>
    <w:rsid w:val="00E71D3A"/>
    <w:rsid w:val="00E7208C"/>
    <w:rsid w:val="00E72146"/>
    <w:rsid w:val="00E721D8"/>
    <w:rsid w:val="00E728AA"/>
    <w:rsid w:val="00E72B6F"/>
    <w:rsid w:val="00E72EAD"/>
    <w:rsid w:val="00E72F33"/>
    <w:rsid w:val="00E730E1"/>
    <w:rsid w:val="00E73230"/>
    <w:rsid w:val="00E7331E"/>
    <w:rsid w:val="00E734FF"/>
    <w:rsid w:val="00E73739"/>
    <w:rsid w:val="00E73A62"/>
    <w:rsid w:val="00E73CE3"/>
    <w:rsid w:val="00E7402C"/>
    <w:rsid w:val="00E74402"/>
    <w:rsid w:val="00E7494D"/>
    <w:rsid w:val="00E74D83"/>
    <w:rsid w:val="00E74DAA"/>
    <w:rsid w:val="00E74F94"/>
    <w:rsid w:val="00E75271"/>
    <w:rsid w:val="00E75285"/>
    <w:rsid w:val="00E75442"/>
    <w:rsid w:val="00E7552D"/>
    <w:rsid w:val="00E756A4"/>
    <w:rsid w:val="00E75841"/>
    <w:rsid w:val="00E75BE5"/>
    <w:rsid w:val="00E75D54"/>
    <w:rsid w:val="00E75DC7"/>
    <w:rsid w:val="00E75F04"/>
    <w:rsid w:val="00E764A8"/>
    <w:rsid w:val="00E76AF6"/>
    <w:rsid w:val="00E770C9"/>
    <w:rsid w:val="00E77482"/>
    <w:rsid w:val="00E774E4"/>
    <w:rsid w:val="00E77BD2"/>
    <w:rsid w:val="00E77C27"/>
    <w:rsid w:val="00E77C69"/>
    <w:rsid w:val="00E77D03"/>
    <w:rsid w:val="00E80A0E"/>
    <w:rsid w:val="00E80B33"/>
    <w:rsid w:val="00E80CFA"/>
    <w:rsid w:val="00E80FDA"/>
    <w:rsid w:val="00E8137F"/>
    <w:rsid w:val="00E819EA"/>
    <w:rsid w:val="00E81B1D"/>
    <w:rsid w:val="00E825A8"/>
    <w:rsid w:val="00E829F8"/>
    <w:rsid w:val="00E82E77"/>
    <w:rsid w:val="00E8398C"/>
    <w:rsid w:val="00E84015"/>
    <w:rsid w:val="00E840B2"/>
    <w:rsid w:val="00E84800"/>
    <w:rsid w:val="00E84F55"/>
    <w:rsid w:val="00E8587F"/>
    <w:rsid w:val="00E85B73"/>
    <w:rsid w:val="00E864A7"/>
    <w:rsid w:val="00E8651E"/>
    <w:rsid w:val="00E869D0"/>
    <w:rsid w:val="00E86CAE"/>
    <w:rsid w:val="00E86EA3"/>
    <w:rsid w:val="00E875F4"/>
    <w:rsid w:val="00E87799"/>
    <w:rsid w:val="00E87A96"/>
    <w:rsid w:val="00E87AE5"/>
    <w:rsid w:val="00E87EF7"/>
    <w:rsid w:val="00E87F09"/>
    <w:rsid w:val="00E90AA6"/>
    <w:rsid w:val="00E90E7A"/>
    <w:rsid w:val="00E90F1F"/>
    <w:rsid w:val="00E91634"/>
    <w:rsid w:val="00E916C9"/>
    <w:rsid w:val="00E918B7"/>
    <w:rsid w:val="00E91F21"/>
    <w:rsid w:val="00E9208C"/>
    <w:rsid w:val="00E92318"/>
    <w:rsid w:val="00E924E3"/>
    <w:rsid w:val="00E936C0"/>
    <w:rsid w:val="00E9377A"/>
    <w:rsid w:val="00E93BF5"/>
    <w:rsid w:val="00E93C9F"/>
    <w:rsid w:val="00E93F9D"/>
    <w:rsid w:val="00E9415F"/>
    <w:rsid w:val="00E94274"/>
    <w:rsid w:val="00E943A5"/>
    <w:rsid w:val="00E94901"/>
    <w:rsid w:val="00E949B0"/>
    <w:rsid w:val="00E94ADD"/>
    <w:rsid w:val="00E950F8"/>
    <w:rsid w:val="00E955B3"/>
    <w:rsid w:val="00E96003"/>
    <w:rsid w:val="00E962A3"/>
    <w:rsid w:val="00E96842"/>
    <w:rsid w:val="00E973C3"/>
    <w:rsid w:val="00E974EF"/>
    <w:rsid w:val="00E97F6F"/>
    <w:rsid w:val="00EA0088"/>
    <w:rsid w:val="00EA017F"/>
    <w:rsid w:val="00EA0523"/>
    <w:rsid w:val="00EA0671"/>
    <w:rsid w:val="00EA07D1"/>
    <w:rsid w:val="00EA09DE"/>
    <w:rsid w:val="00EA10BE"/>
    <w:rsid w:val="00EA11DB"/>
    <w:rsid w:val="00EA1417"/>
    <w:rsid w:val="00EA1567"/>
    <w:rsid w:val="00EA1694"/>
    <w:rsid w:val="00EA1711"/>
    <w:rsid w:val="00EA1AC9"/>
    <w:rsid w:val="00EA1AE1"/>
    <w:rsid w:val="00EA1B49"/>
    <w:rsid w:val="00EA1FF9"/>
    <w:rsid w:val="00EA2000"/>
    <w:rsid w:val="00EA20A7"/>
    <w:rsid w:val="00EA2617"/>
    <w:rsid w:val="00EA2E81"/>
    <w:rsid w:val="00EA2F6A"/>
    <w:rsid w:val="00EA30C4"/>
    <w:rsid w:val="00EA36F7"/>
    <w:rsid w:val="00EA3AA4"/>
    <w:rsid w:val="00EA41A3"/>
    <w:rsid w:val="00EA47C3"/>
    <w:rsid w:val="00EA4966"/>
    <w:rsid w:val="00EA4B62"/>
    <w:rsid w:val="00EA4FB0"/>
    <w:rsid w:val="00EA5B78"/>
    <w:rsid w:val="00EA6A3D"/>
    <w:rsid w:val="00EA6D54"/>
    <w:rsid w:val="00EA71B1"/>
    <w:rsid w:val="00EA7936"/>
    <w:rsid w:val="00EA7D80"/>
    <w:rsid w:val="00EA7FD0"/>
    <w:rsid w:val="00EB0287"/>
    <w:rsid w:val="00EB0426"/>
    <w:rsid w:val="00EB05D6"/>
    <w:rsid w:val="00EB05F8"/>
    <w:rsid w:val="00EB0ADC"/>
    <w:rsid w:val="00EB1346"/>
    <w:rsid w:val="00EB15A1"/>
    <w:rsid w:val="00EB1638"/>
    <w:rsid w:val="00EB16F2"/>
    <w:rsid w:val="00EB177A"/>
    <w:rsid w:val="00EB19A7"/>
    <w:rsid w:val="00EB2068"/>
    <w:rsid w:val="00EB22D8"/>
    <w:rsid w:val="00EB243D"/>
    <w:rsid w:val="00EB2862"/>
    <w:rsid w:val="00EB3805"/>
    <w:rsid w:val="00EB39EF"/>
    <w:rsid w:val="00EB3E4C"/>
    <w:rsid w:val="00EB3EF4"/>
    <w:rsid w:val="00EB433D"/>
    <w:rsid w:val="00EB463C"/>
    <w:rsid w:val="00EB4B67"/>
    <w:rsid w:val="00EB508B"/>
    <w:rsid w:val="00EB5161"/>
    <w:rsid w:val="00EB55D8"/>
    <w:rsid w:val="00EB57EC"/>
    <w:rsid w:val="00EB591F"/>
    <w:rsid w:val="00EB5EF7"/>
    <w:rsid w:val="00EB605F"/>
    <w:rsid w:val="00EB6099"/>
    <w:rsid w:val="00EB6425"/>
    <w:rsid w:val="00EB6653"/>
    <w:rsid w:val="00EB6791"/>
    <w:rsid w:val="00EB6792"/>
    <w:rsid w:val="00EB67C9"/>
    <w:rsid w:val="00EB6A29"/>
    <w:rsid w:val="00EB7750"/>
    <w:rsid w:val="00EB78DF"/>
    <w:rsid w:val="00EB7AB2"/>
    <w:rsid w:val="00EB7C26"/>
    <w:rsid w:val="00EB7C8A"/>
    <w:rsid w:val="00EB7CF4"/>
    <w:rsid w:val="00EC05DB"/>
    <w:rsid w:val="00EC0A48"/>
    <w:rsid w:val="00EC0B43"/>
    <w:rsid w:val="00EC0E90"/>
    <w:rsid w:val="00EC0ECF"/>
    <w:rsid w:val="00EC0F6C"/>
    <w:rsid w:val="00EC1091"/>
    <w:rsid w:val="00EC1248"/>
    <w:rsid w:val="00EC1E35"/>
    <w:rsid w:val="00EC25B2"/>
    <w:rsid w:val="00EC265E"/>
    <w:rsid w:val="00EC3921"/>
    <w:rsid w:val="00EC39D8"/>
    <w:rsid w:val="00EC3C41"/>
    <w:rsid w:val="00EC3DBA"/>
    <w:rsid w:val="00EC3E77"/>
    <w:rsid w:val="00EC48CD"/>
    <w:rsid w:val="00EC4BDC"/>
    <w:rsid w:val="00EC4DDF"/>
    <w:rsid w:val="00EC52F4"/>
    <w:rsid w:val="00EC5928"/>
    <w:rsid w:val="00EC5B12"/>
    <w:rsid w:val="00EC5E95"/>
    <w:rsid w:val="00EC6096"/>
    <w:rsid w:val="00EC650F"/>
    <w:rsid w:val="00EC6A55"/>
    <w:rsid w:val="00EC6AA5"/>
    <w:rsid w:val="00EC6DEF"/>
    <w:rsid w:val="00EC7256"/>
    <w:rsid w:val="00EC7813"/>
    <w:rsid w:val="00EC7E19"/>
    <w:rsid w:val="00ED007F"/>
    <w:rsid w:val="00ED0294"/>
    <w:rsid w:val="00ED07B0"/>
    <w:rsid w:val="00ED0ED7"/>
    <w:rsid w:val="00ED193B"/>
    <w:rsid w:val="00ED194E"/>
    <w:rsid w:val="00ED1D27"/>
    <w:rsid w:val="00ED1F04"/>
    <w:rsid w:val="00ED2165"/>
    <w:rsid w:val="00ED23E4"/>
    <w:rsid w:val="00ED28C2"/>
    <w:rsid w:val="00ED29D2"/>
    <w:rsid w:val="00ED2DF3"/>
    <w:rsid w:val="00ED3014"/>
    <w:rsid w:val="00ED3117"/>
    <w:rsid w:val="00ED329E"/>
    <w:rsid w:val="00ED350E"/>
    <w:rsid w:val="00ED3D01"/>
    <w:rsid w:val="00ED3E6A"/>
    <w:rsid w:val="00ED4387"/>
    <w:rsid w:val="00ED4786"/>
    <w:rsid w:val="00ED4B10"/>
    <w:rsid w:val="00ED53E1"/>
    <w:rsid w:val="00ED54AF"/>
    <w:rsid w:val="00ED59AD"/>
    <w:rsid w:val="00ED670F"/>
    <w:rsid w:val="00ED70F7"/>
    <w:rsid w:val="00ED7426"/>
    <w:rsid w:val="00ED769F"/>
    <w:rsid w:val="00ED7A36"/>
    <w:rsid w:val="00ED7DBA"/>
    <w:rsid w:val="00EE0214"/>
    <w:rsid w:val="00EE08B7"/>
    <w:rsid w:val="00EE12D3"/>
    <w:rsid w:val="00EE136C"/>
    <w:rsid w:val="00EE14D0"/>
    <w:rsid w:val="00EE1C16"/>
    <w:rsid w:val="00EE1FFB"/>
    <w:rsid w:val="00EE214A"/>
    <w:rsid w:val="00EE21D0"/>
    <w:rsid w:val="00EE2469"/>
    <w:rsid w:val="00EE2CEF"/>
    <w:rsid w:val="00EE2D3B"/>
    <w:rsid w:val="00EE32A7"/>
    <w:rsid w:val="00EE3311"/>
    <w:rsid w:val="00EE3601"/>
    <w:rsid w:val="00EE39A8"/>
    <w:rsid w:val="00EE429B"/>
    <w:rsid w:val="00EE46C1"/>
    <w:rsid w:val="00EE48AD"/>
    <w:rsid w:val="00EE48FA"/>
    <w:rsid w:val="00EE4AE6"/>
    <w:rsid w:val="00EE4CB7"/>
    <w:rsid w:val="00EE531D"/>
    <w:rsid w:val="00EE6338"/>
    <w:rsid w:val="00EE6664"/>
    <w:rsid w:val="00EE6874"/>
    <w:rsid w:val="00EE6E54"/>
    <w:rsid w:val="00EE7006"/>
    <w:rsid w:val="00EE7339"/>
    <w:rsid w:val="00EE7549"/>
    <w:rsid w:val="00EE75BE"/>
    <w:rsid w:val="00EE76C4"/>
    <w:rsid w:val="00EE7A07"/>
    <w:rsid w:val="00EE7A37"/>
    <w:rsid w:val="00EE7C1B"/>
    <w:rsid w:val="00EE7F6A"/>
    <w:rsid w:val="00EF0205"/>
    <w:rsid w:val="00EF0439"/>
    <w:rsid w:val="00EF047A"/>
    <w:rsid w:val="00EF0534"/>
    <w:rsid w:val="00EF05E1"/>
    <w:rsid w:val="00EF08A9"/>
    <w:rsid w:val="00EF0B4C"/>
    <w:rsid w:val="00EF152F"/>
    <w:rsid w:val="00EF156A"/>
    <w:rsid w:val="00EF1F3F"/>
    <w:rsid w:val="00EF23D8"/>
    <w:rsid w:val="00EF248A"/>
    <w:rsid w:val="00EF2C98"/>
    <w:rsid w:val="00EF30D3"/>
    <w:rsid w:val="00EF32A2"/>
    <w:rsid w:val="00EF39C7"/>
    <w:rsid w:val="00EF459A"/>
    <w:rsid w:val="00EF469B"/>
    <w:rsid w:val="00EF4765"/>
    <w:rsid w:val="00EF4E04"/>
    <w:rsid w:val="00EF52D8"/>
    <w:rsid w:val="00EF530C"/>
    <w:rsid w:val="00EF539A"/>
    <w:rsid w:val="00EF53C3"/>
    <w:rsid w:val="00EF59C3"/>
    <w:rsid w:val="00EF5E7F"/>
    <w:rsid w:val="00EF6191"/>
    <w:rsid w:val="00EF61B7"/>
    <w:rsid w:val="00EF6B72"/>
    <w:rsid w:val="00EF6D81"/>
    <w:rsid w:val="00EF71B5"/>
    <w:rsid w:val="00EF7221"/>
    <w:rsid w:val="00EF7314"/>
    <w:rsid w:val="00EF7943"/>
    <w:rsid w:val="00EF796A"/>
    <w:rsid w:val="00EF7C3D"/>
    <w:rsid w:val="00EF7D47"/>
    <w:rsid w:val="00EF7ED5"/>
    <w:rsid w:val="00F00423"/>
    <w:rsid w:val="00F00C49"/>
    <w:rsid w:val="00F015CA"/>
    <w:rsid w:val="00F01A91"/>
    <w:rsid w:val="00F01CF8"/>
    <w:rsid w:val="00F01D5E"/>
    <w:rsid w:val="00F01E03"/>
    <w:rsid w:val="00F02101"/>
    <w:rsid w:val="00F02186"/>
    <w:rsid w:val="00F0221C"/>
    <w:rsid w:val="00F0227C"/>
    <w:rsid w:val="00F026A5"/>
    <w:rsid w:val="00F027A5"/>
    <w:rsid w:val="00F028E9"/>
    <w:rsid w:val="00F02CF6"/>
    <w:rsid w:val="00F02FF7"/>
    <w:rsid w:val="00F03C58"/>
    <w:rsid w:val="00F03F8A"/>
    <w:rsid w:val="00F04B6B"/>
    <w:rsid w:val="00F04BCA"/>
    <w:rsid w:val="00F04DD3"/>
    <w:rsid w:val="00F0507F"/>
    <w:rsid w:val="00F05338"/>
    <w:rsid w:val="00F05C0B"/>
    <w:rsid w:val="00F06300"/>
    <w:rsid w:val="00F06854"/>
    <w:rsid w:val="00F0693D"/>
    <w:rsid w:val="00F06FB6"/>
    <w:rsid w:val="00F07193"/>
    <w:rsid w:val="00F071B7"/>
    <w:rsid w:val="00F0741D"/>
    <w:rsid w:val="00F076EE"/>
    <w:rsid w:val="00F07860"/>
    <w:rsid w:val="00F102A9"/>
    <w:rsid w:val="00F1056F"/>
    <w:rsid w:val="00F10A90"/>
    <w:rsid w:val="00F110F1"/>
    <w:rsid w:val="00F11270"/>
    <w:rsid w:val="00F113D1"/>
    <w:rsid w:val="00F11BD6"/>
    <w:rsid w:val="00F11DF1"/>
    <w:rsid w:val="00F11E53"/>
    <w:rsid w:val="00F1232E"/>
    <w:rsid w:val="00F12A59"/>
    <w:rsid w:val="00F12F5B"/>
    <w:rsid w:val="00F12F95"/>
    <w:rsid w:val="00F12FB2"/>
    <w:rsid w:val="00F12FC2"/>
    <w:rsid w:val="00F13216"/>
    <w:rsid w:val="00F13586"/>
    <w:rsid w:val="00F138C3"/>
    <w:rsid w:val="00F13A62"/>
    <w:rsid w:val="00F13F9A"/>
    <w:rsid w:val="00F14522"/>
    <w:rsid w:val="00F14602"/>
    <w:rsid w:val="00F14603"/>
    <w:rsid w:val="00F14AE3"/>
    <w:rsid w:val="00F14C9E"/>
    <w:rsid w:val="00F1553D"/>
    <w:rsid w:val="00F155CB"/>
    <w:rsid w:val="00F15B6A"/>
    <w:rsid w:val="00F162E9"/>
    <w:rsid w:val="00F1651E"/>
    <w:rsid w:val="00F1674C"/>
    <w:rsid w:val="00F16D38"/>
    <w:rsid w:val="00F16D85"/>
    <w:rsid w:val="00F170FE"/>
    <w:rsid w:val="00F17298"/>
    <w:rsid w:val="00F17634"/>
    <w:rsid w:val="00F17886"/>
    <w:rsid w:val="00F17E51"/>
    <w:rsid w:val="00F20196"/>
    <w:rsid w:val="00F20A9F"/>
    <w:rsid w:val="00F20B6B"/>
    <w:rsid w:val="00F20C86"/>
    <w:rsid w:val="00F212E2"/>
    <w:rsid w:val="00F21634"/>
    <w:rsid w:val="00F21AF9"/>
    <w:rsid w:val="00F21CC7"/>
    <w:rsid w:val="00F220A3"/>
    <w:rsid w:val="00F2254E"/>
    <w:rsid w:val="00F226C2"/>
    <w:rsid w:val="00F22AA5"/>
    <w:rsid w:val="00F2362C"/>
    <w:rsid w:val="00F23730"/>
    <w:rsid w:val="00F24343"/>
    <w:rsid w:val="00F24B6D"/>
    <w:rsid w:val="00F24E69"/>
    <w:rsid w:val="00F250BD"/>
    <w:rsid w:val="00F25424"/>
    <w:rsid w:val="00F26466"/>
    <w:rsid w:val="00F264B5"/>
    <w:rsid w:val="00F26948"/>
    <w:rsid w:val="00F26AE2"/>
    <w:rsid w:val="00F26B96"/>
    <w:rsid w:val="00F26D62"/>
    <w:rsid w:val="00F26E16"/>
    <w:rsid w:val="00F27019"/>
    <w:rsid w:val="00F2710A"/>
    <w:rsid w:val="00F2794E"/>
    <w:rsid w:val="00F279A2"/>
    <w:rsid w:val="00F27EDF"/>
    <w:rsid w:val="00F27F4F"/>
    <w:rsid w:val="00F30926"/>
    <w:rsid w:val="00F30A16"/>
    <w:rsid w:val="00F30AC7"/>
    <w:rsid w:val="00F30CE4"/>
    <w:rsid w:val="00F30EE4"/>
    <w:rsid w:val="00F31F21"/>
    <w:rsid w:val="00F321FA"/>
    <w:rsid w:val="00F3233B"/>
    <w:rsid w:val="00F32762"/>
    <w:rsid w:val="00F328C7"/>
    <w:rsid w:val="00F32D5A"/>
    <w:rsid w:val="00F33572"/>
    <w:rsid w:val="00F3380E"/>
    <w:rsid w:val="00F338CA"/>
    <w:rsid w:val="00F33A69"/>
    <w:rsid w:val="00F33F40"/>
    <w:rsid w:val="00F340D6"/>
    <w:rsid w:val="00F344E7"/>
    <w:rsid w:val="00F347E7"/>
    <w:rsid w:val="00F349C5"/>
    <w:rsid w:val="00F349E3"/>
    <w:rsid w:val="00F34B67"/>
    <w:rsid w:val="00F34E75"/>
    <w:rsid w:val="00F34EA2"/>
    <w:rsid w:val="00F34EE5"/>
    <w:rsid w:val="00F34FD7"/>
    <w:rsid w:val="00F35288"/>
    <w:rsid w:val="00F353A9"/>
    <w:rsid w:val="00F35568"/>
    <w:rsid w:val="00F357B1"/>
    <w:rsid w:val="00F35977"/>
    <w:rsid w:val="00F35A4E"/>
    <w:rsid w:val="00F36479"/>
    <w:rsid w:val="00F36B53"/>
    <w:rsid w:val="00F36EC7"/>
    <w:rsid w:val="00F37280"/>
    <w:rsid w:val="00F372DA"/>
    <w:rsid w:val="00F375C5"/>
    <w:rsid w:val="00F376A9"/>
    <w:rsid w:val="00F40115"/>
    <w:rsid w:val="00F40245"/>
    <w:rsid w:val="00F4084A"/>
    <w:rsid w:val="00F40867"/>
    <w:rsid w:val="00F40906"/>
    <w:rsid w:val="00F40C29"/>
    <w:rsid w:val="00F40CCF"/>
    <w:rsid w:val="00F41077"/>
    <w:rsid w:val="00F410FC"/>
    <w:rsid w:val="00F411B9"/>
    <w:rsid w:val="00F41E8C"/>
    <w:rsid w:val="00F42152"/>
    <w:rsid w:val="00F4240C"/>
    <w:rsid w:val="00F42A13"/>
    <w:rsid w:val="00F42BA5"/>
    <w:rsid w:val="00F42ECD"/>
    <w:rsid w:val="00F444B5"/>
    <w:rsid w:val="00F44B57"/>
    <w:rsid w:val="00F452A9"/>
    <w:rsid w:val="00F455A3"/>
    <w:rsid w:val="00F455B4"/>
    <w:rsid w:val="00F4575F"/>
    <w:rsid w:val="00F45A28"/>
    <w:rsid w:val="00F46345"/>
    <w:rsid w:val="00F46635"/>
    <w:rsid w:val="00F4675B"/>
    <w:rsid w:val="00F468C4"/>
    <w:rsid w:val="00F47013"/>
    <w:rsid w:val="00F47ABE"/>
    <w:rsid w:val="00F47F34"/>
    <w:rsid w:val="00F506FD"/>
    <w:rsid w:val="00F50B9D"/>
    <w:rsid w:val="00F50BF7"/>
    <w:rsid w:val="00F50ED7"/>
    <w:rsid w:val="00F512C6"/>
    <w:rsid w:val="00F516DD"/>
    <w:rsid w:val="00F5197E"/>
    <w:rsid w:val="00F52086"/>
    <w:rsid w:val="00F526F7"/>
    <w:rsid w:val="00F533A4"/>
    <w:rsid w:val="00F53689"/>
    <w:rsid w:val="00F53818"/>
    <w:rsid w:val="00F53904"/>
    <w:rsid w:val="00F53926"/>
    <w:rsid w:val="00F53C86"/>
    <w:rsid w:val="00F54435"/>
    <w:rsid w:val="00F544D9"/>
    <w:rsid w:val="00F546C3"/>
    <w:rsid w:val="00F549EA"/>
    <w:rsid w:val="00F54BB3"/>
    <w:rsid w:val="00F55ABC"/>
    <w:rsid w:val="00F55BD7"/>
    <w:rsid w:val="00F55CB4"/>
    <w:rsid w:val="00F55D1B"/>
    <w:rsid w:val="00F55DB2"/>
    <w:rsid w:val="00F5620B"/>
    <w:rsid w:val="00F564E4"/>
    <w:rsid w:val="00F56508"/>
    <w:rsid w:val="00F56849"/>
    <w:rsid w:val="00F5690A"/>
    <w:rsid w:val="00F56B76"/>
    <w:rsid w:val="00F57089"/>
    <w:rsid w:val="00F577C8"/>
    <w:rsid w:val="00F577CE"/>
    <w:rsid w:val="00F57AF8"/>
    <w:rsid w:val="00F57B77"/>
    <w:rsid w:val="00F57E62"/>
    <w:rsid w:val="00F57F48"/>
    <w:rsid w:val="00F604C1"/>
    <w:rsid w:val="00F61C11"/>
    <w:rsid w:val="00F61C18"/>
    <w:rsid w:val="00F61D8D"/>
    <w:rsid w:val="00F62158"/>
    <w:rsid w:val="00F6231E"/>
    <w:rsid w:val="00F62332"/>
    <w:rsid w:val="00F62DE7"/>
    <w:rsid w:val="00F63052"/>
    <w:rsid w:val="00F630D9"/>
    <w:rsid w:val="00F63199"/>
    <w:rsid w:val="00F635D0"/>
    <w:rsid w:val="00F637BA"/>
    <w:rsid w:val="00F63D52"/>
    <w:rsid w:val="00F63F74"/>
    <w:rsid w:val="00F641A3"/>
    <w:rsid w:val="00F647C6"/>
    <w:rsid w:val="00F64F3C"/>
    <w:rsid w:val="00F65343"/>
    <w:rsid w:val="00F6538E"/>
    <w:rsid w:val="00F6557E"/>
    <w:rsid w:val="00F65B87"/>
    <w:rsid w:val="00F65E90"/>
    <w:rsid w:val="00F6607E"/>
    <w:rsid w:val="00F66307"/>
    <w:rsid w:val="00F66907"/>
    <w:rsid w:val="00F66A8D"/>
    <w:rsid w:val="00F66ACE"/>
    <w:rsid w:val="00F66B07"/>
    <w:rsid w:val="00F66ECC"/>
    <w:rsid w:val="00F66F59"/>
    <w:rsid w:val="00F6715E"/>
    <w:rsid w:val="00F67541"/>
    <w:rsid w:val="00F67839"/>
    <w:rsid w:val="00F67F3B"/>
    <w:rsid w:val="00F67FD8"/>
    <w:rsid w:val="00F7005C"/>
    <w:rsid w:val="00F701F7"/>
    <w:rsid w:val="00F70213"/>
    <w:rsid w:val="00F7063F"/>
    <w:rsid w:val="00F7076C"/>
    <w:rsid w:val="00F70F2F"/>
    <w:rsid w:val="00F711C8"/>
    <w:rsid w:val="00F7144A"/>
    <w:rsid w:val="00F71D39"/>
    <w:rsid w:val="00F72D88"/>
    <w:rsid w:val="00F72D8F"/>
    <w:rsid w:val="00F72F03"/>
    <w:rsid w:val="00F735F9"/>
    <w:rsid w:val="00F73632"/>
    <w:rsid w:val="00F73A3E"/>
    <w:rsid w:val="00F73D42"/>
    <w:rsid w:val="00F73D6C"/>
    <w:rsid w:val="00F73ECA"/>
    <w:rsid w:val="00F74072"/>
    <w:rsid w:val="00F740EE"/>
    <w:rsid w:val="00F74692"/>
    <w:rsid w:val="00F74B62"/>
    <w:rsid w:val="00F755C8"/>
    <w:rsid w:val="00F75810"/>
    <w:rsid w:val="00F75D19"/>
    <w:rsid w:val="00F75D3C"/>
    <w:rsid w:val="00F75FFC"/>
    <w:rsid w:val="00F76079"/>
    <w:rsid w:val="00F76261"/>
    <w:rsid w:val="00F7647B"/>
    <w:rsid w:val="00F76BB8"/>
    <w:rsid w:val="00F76DCA"/>
    <w:rsid w:val="00F76ECC"/>
    <w:rsid w:val="00F773F8"/>
    <w:rsid w:val="00F779E6"/>
    <w:rsid w:val="00F77A30"/>
    <w:rsid w:val="00F77B6D"/>
    <w:rsid w:val="00F77C9F"/>
    <w:rsid w:val="00F800B8"/>
    <w:rsid w:val="00F81587"/>
    <w:rsid w:val="00F81644"/>
    <w:rsid w:val="00F816BD"/>
    <w:rsid w:val="00F81F69"/>
    <w:rsid w:val="00F8236B"/>
    <w:rsid w:val="00F824B4"/>
    <w:rsid w:val="00F82A49"/>
    <w:rsid w:val="00F82CB4"/>
    <w:rsid w:val="00F82DAA"/>
    <w:rsid w:val="00F82F97"/>
    <w:rsid w:val="00F833D8"/>
    <w:rsid w:val="00F8346B"/>
    <w:rsid w:val="00F837C6"/>
    <w:rsid w:val="00F83A08"/>
    <w:rsid w:val="00F83B57"/>
    <w:rsid w:val="00F83C2D"/>
    <w:rsid w:val="00F83C76"/>
    <w:rsid w:val="00F83DC3"/>
    <w:rsid w:val="00F83DCD"/>
    <w:rsid w:val="00F840EE"/>
    <w:rsid w:val="00F841EC"/>
    <w:rsid w:val="00F84217"/>
    <w:rsid w:val="00F84388"/>
    <w:rsid w:val="00F8463F"/>
    <w:rsid w:val="00F84D95"/>
    <w:rsid w:val="00F84F8D"/>
    <w:rsid w:val="00F85583"/>
    <w:rsid w:val="00F8573B"/>
    <w:rsid w:val="00F8573E"/>
    <w:rsid w:val="00F85764"/>
    <w:rsid w:val="00F8585E"/>
    <w:rsid w:val="00F85D25"/>
    <w:rsid w:val="00F85E4D"/>
    <w:rsid w:val="00F86455"/>
    <w:rsid w:val="00F86CA1"/>
    <w:rsid w:val="00F86EB6"/>
    <w:rsid w:val="00F86F4D"/>
    <w:rsid w:val="00F86FF7"/>
    <w:rsid w:val="00F87304"/>
    <w:rsid w:val="00F9023D"/>
    <w:rsid w:val="00F9048F"/>
    <w:rsid w:val="00F90561"/>
    <w:rsid w:val="00F90943"/>
    <w:rsid w:val="00F90B8D"/>
    <w:rsid w:val="00F917ED"/>
    <w:rsid w:val="00F919ED"/>
    <w:rsid w:val="00F91B91"/>
    <w:rsid w:val="00F91C33"/>
    <w:rsid w:val="00F91D17"/>
    <w:rsid w:val="00F920BC"/>
    <w:rsid w:val="00F92405"/>
    <w:rsid w:val="00F92872"/>
    <w:rsid w:val="00F92A04"/>
    <w:rsid w:val="00F92A2C"/>
    <w:rsid w:val="00F92A44"/>
    <w:rsid w:val="00F92D05"/>
    <w:rsid w:val="00F92EF7"/>
    <w:rsid w:val="00F930B2"/>
    <w:rsid w:val="00F93234"/>
    <w:rsid w:val="00F93237"/>
    <w:rsid w:val="00F9332C"/>
    <w:rsid w:val="00F93364"/>
    <w:rsid w:val="00F9358C"/>
    <w:rsid w:val="00F938C6"/>
    <w:rsid w:val="00F93B85"/>
    <w:rsid w:val="00F93C80"/>
    <w:rsid w:val="00F93C8C"/>
    <w:rsid w:val="00F942D0"/>
    <w:rsid w:val="00F9454B"/>
    <w:rsid w:val="00F94934"/>
    <w:rsid w:val="00F94D51"/>
    <w:rsid w:val="00F95123"/>
    <w:rsid w:val="00F95210"/>
    <w:rsid w:val="00F95218"/>
    <w:rsid w:val="00F95283"/>
    <w:rsid w:val="00F956B6"/>
    <w:rsid w:val="00F95E5A"/>
    <w:rsid w:val="00F9622A"/>
    <w:rsid w:val="00F96821"/>
    <w:rsid w:val="00F96828"/>
    <w:rsid w:val="00F974C0"/>
    <w:rsid w:val="00F9756D"/>
    <w:rsid w:val="00F9783E"/>
    <w:rsid w:val="00F97D7D"/>
    <w:rsid w:val="00F97EC8"/>
    <w:rsid w:val="00F97F34"/>
    <w:rsid w:val="00F97F48"/>
    <w:rsid w:val="00FA02F3"/>
    <w:rsid w:val="00FA0D77"/>
    <w:rsid w:val="00FA1100"/>
    <w:rsid w:val="00FA11E4"/>
    <w:rsid w:val="00FA121F"/>
    <w:rsid w:val="00FA12A2"/>
    <w:rsid w:val="00FA181E"/>
    <w:rsid w:val="00FA19FF"/>
    <w:rsid w:val="00FA1ADB"/>
    <w:rsid w:val="00FA21DD"/>
    <w:rsid w:val="00FA2702"/>
    <w:rsid w:val="00FA2812"/>
    <w:rsid w:val="00FA2C5B"/>
    <w:rsid w:val="00FA35FA"/>
    <w:rsid w:val="00FA3CAA"/>
    <w:rsid w:val="00FA3D29"/>
    <w:rsid w:val="00FA3E30"/>
    <w:rsid w:val="00FA3F67"/>
    <w:rsid w:val="00FA3FB5"/>
    <w:rsid w:val="00FA41C3"/>
    <w:rsid w:val="00FA4678"/>
    <w:rsid w:val="00FA4AC7"/>
    <w:rsid w:val="00FA4B91"/>
    <w:rsid w:val="00FA53B8"/>
    <w:rsid w:val="00FA57E8"/>
    <w:rsid w:val="00FA58AF"/>
    <w:rsid w:val="00FA5916"/>
    <w:rsid w:val="00FA59E0"/>
    <w:rsid w:val="00FA5DE5"/>
    <w:rsid w:val="00FA5E2A"/>
    <w:rsid w:val="00FA6001"/>
    <w:rsid w:val="00FA693A"/>
    <w:rsid w:val="00FA6C1B"/>
    <w:rsid w:val="00FA6C62"/>
    <w:rsid w:val="00FA6DA9"/>
    <w:rsid w:val="00FA79AC"/>
    <w:rsid w:val="00FA7D74"/>
    <w:rsid w:val="00FB008B"/>
    <w:rsid w:val="00FB0095"/>
    <w:rsid w:val="00FB0230"/>
    <w:rsid w:val="00FB0AF8"/>
    <w:rsid w:val="00FB0EEF"/>
    <w:rsid w:val="00FB16D9"/>
    <w:rsid w:val="00FB18F2"/>
    <w:rsid w:val="00FB195E"/>
    <w:rsid w:val="00FB1971"/>
    <w:rsid w:val="00FB1AA7"/>
    <w:rsid w:val="00FB1DE9"/>
    <w:rsid w:val="00FB1F55"/>
    <w:rsid w:val="00FB2897"/>
    <w:rsid w:val="00FB2B50"/>
    <w:rsid w:val="00FB2F95"/>
    <w:rsid w:val="00FB3382"/>
    <w:rsid w:val="00FB37D4"/>
    <w:rsid w:val="00FB3B33"/>
    <w:rsid w:val="00FB4194"/>
    <w:rsid w:val="00FB42F7"/>
    <w:rsid w:val="00FB46D7"/>
    <w:rsid w:val="00FB477F"/>
    <w:rsid w:val="00FB48F9"/>
    <w:rsid w:val="00FB4921"/>
    <w:rsid w:val="00FB49DE"/>
    <w:rsid w:val="00FB4A03"/>
    <w:rsid w:val="00FB4A0C"/>
    <w:rsid w:val="00FB4FA0"/>
    <w:rsid w:val="00FB52BA"/>
    <w:rsid w:val="00FB5359"/>
    <w:rsid w:val="00FB54E5"/>
    <w:rsid w:val="00FB59DE"/>
    <w:rsid w:val="00FB5A2B"/>
    <w:rsid w:val="00FB5BA6"/>
    <w:rsid w:val="00FB6424"/>
    <w:rsid w:val="00FB6571"/>
    <w:rsid w:val="00FB696C"/>
    <w:rsid w:val="00FB6A47"/>
    <w:rsid w:val="00FB6B94"/>
    <w:rsid w:val="00FB72DA"/>
    <w:rsid w:val="00FB72DE"/>
    <w:rsid w:val="00FB7418"/>
    <w:rsid w:val="00FB74F0"/>
    <w:rsid w:val="00FB78C2"/>
    <w:rsid w:val="00FB7901"/>
    <w:rsid w:val="00FB7B8D"/>
    <w:rsid w:val="00FB7F69"/>
    <w:rsid w:val="00FC0288"/>
    <w:rsid w:val="00FC05C5"/>
    <w:rsid w:val="00FC0B00"/>
    <w:rsid w:val="00FC0B4F"/>
    <w:rsid w:val="00FC0BE9"/>
    <w:rsid w:val="00FC0CEA"/>
    <w:rsid w:val="00FC12A0"/>
    <w:rsid w:val="00FC1404"/>
    <w:rsid w:val="00FC18F1"/>
    <w:rsid w:val="00FC1940"/>
    <w:rsid w:val="00FC1BAA"/>
    <w:rsid w:val="00FC2130"/>
    <w:rsid w:val="00FC2168"/>
    <w:rsid w:val="00FC2532"/>
    <w:rsid w:val="00FC25C1"/>
    <w:rsid w:val="00FC26C3"/>
    <w:rsid w:val="00FC2BB2"/>
    <w:rsid w:val="00FC2D4F"/>
    <w:rsid w:val="00FC2FFF"/>
    <w:rsid w:val="00FC33F0"/>
    <w:rsid w:val="00FC39DE"/>
    <w:rsid w:val="00FC3B29"/>
    <w:rsid w:val="00FC3E4D"/>
    <w:rsid w:val="00FC4394"/>
    <w:rsid w:val="00FC4451"/>
    <w:rsid w:val="00FC46D6"/>
    <w:rsid w:val="00FC48BE"/>
    <w:rsid w:val="00FC4F36"/>
    <w:rsid w:val="00FC4F75"/>
    <w:rsid w:val="00FC5765"/>
    <w:rsid w:val="00FC626A"/>
    <w:rsid w:val="00FC6A28"/>
    <w:rsid w:val="00FC6D6C"/>
    <w:rsid w:val="00FC6EEA"/>
    <w:rsid w:val="00FC74D8"/>
    <w:rsid w:val="00FC7850"/>
    <w:rsid w:val="00FC7E3E"/>
    <w:rsid w:val="00FD0057"/>
    <w:rsid w:val="00FD065E"/>
    <w:rsid w:val="00FD0C81"/>
    <w:rsid w:val="00FD0CE2"/>
    <w:rsid w:val="00FD0EAA"/>
    <w:rsid w:val="00FD11B9"/>
    <w:rsid w:val="00FD1317"/>
    <w:rsid w:val="00FD1D6F"/>
    <w:rsid w:val="00FD20A6"/>
    <w:rsid w:val="00FD25B1"/>
    <w:rsid w:val="00FD2AB1"/>
    <w:rsid w:val="00FD2C24"/>
    <w:rsid w:val="00FD2DAB"/>
    <w:rsid w:val="00FD30AC"/>
    <w:rsid w:val="00FD3156"/>
    <w:rsid w:val="00FD34D7"/>
    <w:rsid w:val="00FD3527"/>
    <w:rsid w:val="00FD3715"/>
    <w:rsid w:val="00FD3D73"/>
    <w:rsid w:val="00FD44EC"/>
    <w:rsid w:val="00FD45B6"/>
    <w:rsid w:val="00FD4858"/>
    <w:rsid w:val="00FD48EA"/>
    <w:rsid w:val="00FD4D5D"/>
    <w:rsid w:val="00FD4F2C"/>
    <w:rsid w:val="00FD52BB"/>
    <w:rsid w:val="00FD5604"/>
    <w:rsid w:val="00FD587C"/>
    <w:rsid w:val="00FD6549"/>
    <w:rsid w:val="00FD6B8C"/>
    <w:rsid w:val="00FD7139"/>
    <w:rsid w:val="00FD71CA"/>
    <w:rsid w:val="00FD7683"/>
    <w:rsid w:val="00FD773B"/>
    <w:rsid w:val="00FD7817"/>
    <w:rsid w:val="00FD79A0"/>
    <w:rsid w:val="00FD7D54"/>
    <w:rsid w:val="00FD7F56"/>
    <w:rsid w:val="00FE03EC"/>
    <w:rsid w:val="00FE04E5"/>
    <w:rsid w:val="00FE0888"/>
    <w:rsid w:val="00FE0CBD"/>
    <w:rsid w:val="00FE0FC2"/>
    <w:rsid w:val="00FE169F"/>
    <w:rsid w:val="00FE1C41"/>
    <w:rsid w:val="00FE2111"/>
    <w:rsid w:val="00FE24D0"/>
    <w:rsid w:val="00FE3022"/>
    <w:rsid w:val="00FE3155"/>
    <w:rsid w:val="00FE35DB"/>
    <w:rsid w:val="00FE37D3"/>
    <w:rsid w:val="00FE37E4"/>
    <w:rsid w:val="00FE3FDA"/>
    <w:rsid w:val="00FE42A5"/>
    <w:rsid w:val="00FE4806"/>
    <w:rsid w:val="00FE4B4D"/>
    <w:rsid w:val="00FE4BF6"/>
    <w:rsid w:val="00FE5285"/>
    <w:rsid w:val="00FE55D9"/>
    <w:rsid w:val="00FE5AD3"/>
    <w:rsid w:val="00FE5B5F"/>
    <w:rsid w:val="00FE5BFA"/>
    <w:rsid w:val="00FE6BC6"/>
    <w:rsid w:val="00FE6CFE"/>
    <w:rsid w:val="00FE71FC"/>
    <w:rsid w:val="00FE7376"/>
    <w:rsid w:val="00FE7902"/>
    <w:rsid w:val="00FE7C02"/>
    <w:rsid w:val="00FE7EDD"/>
    <w:rsid w:val="00FF0947"/>
    <w:rsid w:val="00FF0AD4"/>
    <w:rsid w:val="00FF0B74"/>
    <w:rsid w:val="00FF0E6E"/>
    <w:rsid w:val="00FF121B"/>
    <w:rsid w:val="00FF138C"/>
    <w:rsid w:val="00FF1435"/>
    <w:rsid w:val="00FF236B"/>
    <w:rsid w:val="00FF2AB0"/>
    <w:rsid w:val="00FF2E24"/>
    <w:rsid w:val="00FF2E36"/>
    <w:rsid w:val="00FF33AB"/>
    <w:rsid w:val="00FF3465"/>
    <w:rsid w:val="00FF3482"/>
    <w:rsid w:val="00FF3892"/>
    <w:rsid w:val="00FF3D4A"/>
    <w:rsid w:val="00FF3DA4"/>
    <w:rsid w:val="00FF4199"/>
    <w:rsid w:val="00FF4441"/>
    <w:rsid w:val="00FF553E"/>
    <w:rsid w:val="00FF5A26"/>
    <w:rsid w:val="00FF5AC1"/>
    <w:rsid w:val="00FF5FD4"/>
    <w:rsid w:val="00FF6077"/>
    <w:rsid w:val="00FF6774"/>
    <w:rsid w:val="00FF6889"/>
    <w:rsid w:val="00FF72F2"/>
    <w:rsid w:val="00FF73F5"/>
    <w:rsid w:val="00FF74E8"/>
    <w:rsid w:val="00FF751E"/>
    <w:rsid w:val="00FF7602"/>
    <w:rsid w:val="00FF7DBC"/>
    <w:rsid w:val="010C20E9"/>
    <w:rsid w:val="01346D8E"/>
    <w:rsid w:val="0141CAA7"/>
    <w:rsid w:val="0158D28D"/>
    <w:rsid w:val="01ACBFEC"/>
    <w:rsid w:val="01AF52CF"/>
    <w:rsid w:val="01BCDA93"/>
    <w:rsid w:val="01CE2BE2"/>
    <w:rsid w:val="02764A16"/>
    <w:rsid w:val="02805E69"/>
    <w:rsid w:val="028A2036"/>
    <w:rsid w:val="02BB7E6E"/>
    <w:rsid w:val="02E31F1B"/>
    <w:rsid w:val="03229E09"/>
    <w:rsid w:val="0331DF28"/>
    <w:rsid w:val="034EC530"/>
    <w:rsid w:val="0363649E"/>
    <w:rsid w:val="038687EF"/>
    <w:rsid w:val="03A486BC"/>
    <w:rsid w:val="03A55105"/>
    <w:rsid w:val="03CADCCE"/>
    <w:rsid w:val="04401FAB"/>
    <w:rsid w:val="04707DDC"/>
    <w:rsid w:val="047AFF00"/>
    <w:rsid w:val="049BAE46"/>
    <w:rsid w:val="04AB23B0"/>
    <w:rsid w:val="04C07A2F"/>
    <w:rsid w:val="04DD716D"/>
    <w:rsid w:val="0514A94E"/>
    <w:rsid w:val="0521A015"/>
    <w:rsid w:val="056996F4"/>
    <w:rsid w:val="05BAB3E6"/>
    <w:rsid w:val="05C0B946"/>
    <w:rsid w:val="05C56D90"/>
    <w:rsid w:val="05CD4F83"/>
    <w:rsid w:val="05D49574"/>
    <w:rsid w:val="05F5D991"/>
    <w:rsid w:val="06083970"/>
    <w:rsid w:val="069575BA"/>
    <w:rsid w:val="069D6340"/>
    <w:rsid w:val="06CE997A"/>
    <w:rsid w:val="06D3AF0E"/>
    <w:rsid w:val="06DA93E7"/>
    <w:rsid w:val="07A8777D"/>
    <w:rsid w:val="07E9CB09"/>
    <w:rsid w:val="083D56EE"/>
    <w:rsid w:val="084624C8"/>
    <w:rsid w:val="086695CA"/>
    <w:rsid w:val="0880A1B4"/>
    <w:rsid w:val="08855865"/>
    <w:rsid w:val="08A5E06D"/>
    <w:rsid w:val="08B7E58D"/>
    <w:rsid w:val="08BCFA61"/>
    <w:rsid w:val="08FC08AC"/>
    <w:rsid w:val="092689E7"/>
    <w:rsid w:val="0947638E"/>
    <w:rsid w:val="09570A51"/>
    <w:rsid w:val="09885CF6"/>
    <w:rsid w:val="0992A474"/>
    <w:rsid w:val="09AE3836"/>
    <w:rsid w:val="09C3965A"/>
    <w:rsid w:val="09DFDA52"/>
    <w:rsid w:val="09E542BA"/>
    <w:rsid w:val="09E60C08"/>
    <w:rsid w:val="09E7240D"/>
    <w:rsid w:val="0A19954F"/>
    <w:rsid w:val="0A30D006"/>
    <w:rsid w:val="0A3BCE8F"/>
    <w:rsid w:val="0A85B586"/>
    <w:rsid w:val="0AA0E8DF"/>
    <w:rsid w:val="0AAB0B11"/>
    <w:rsid w:val="0AD210E0"/>
    <w:rsid w:val="0AE0F238"/>
    <w:rsid w:val="0B056BB7"/>
    <w:rsid w:val="0B2B1EBE"/>
    <w:rsid w:val="0B8B4AC8"/>
    <w:rsid w:val="0BB062EA"/>
    <w:rsid w:val="0BC61F3A"/>
    <w:rsid w:val="0BD7FC50"/>
    <w:rsid w:val="0BDECD52"/>
    <w:rsid w:val="0BE10D04"/>
    <w:rsid w:val="0C1B98C5"/>
    <w:rsid w:val="0C1CA11F"/>
    <w:rsid w:val="0C218D12"/>
    <w:rsid w:val="0CB4D0E0"/>
    <w:rsid w:val="0CCF2B21"/>
    <w:rsid w:val="0CD75515"/>
    <w:rsid w:val="0CE3DFBF"/>
    <w:rsid w:val="0D080F21"/>
    <w:rsid w:val="0D227DBA"/>
    <w:rsid w:val="0D258EBD"/>
    <w:rsid w:val="0D2D7C43"/>
    <w:rsid w:val="0D2F7F19"/>
    <w:rsid w:val="0D54736A"/>
    <w:rsid w:val="0D56BB1F"/>
    <w:rsid w:val="0D72C5CB"/>
    <w:rsid w:val="0D990F9A"/>
    <w:rsid w:val="0E0291CB"/>
    <w:rsid w:val="0E1367FB"/>
    <w:rsid w:val="0E254B29"/>
    <w:rsid w:val="0E5066CC"/>
    <w:rsid w:val="0E68A83A"/>
    <w:rsid w:val="0E6E5486"/>
    <w:rsid w:val="0E8B66E4"/>
    <w:rsid w:val="0E93FCF5"/>
    <w:rsid w:val="0ECA862C"/>
    <w:rsid w:val="0EEC6EFA"/>
    <w:rsid w:val="0EEE0E24"/>
    <w:rsid w:val="0EF2B953"/>
    <w:rsid w:val="0EFDB564"/>
    <w:rsid w:val="0F06F9E0"/>
    <w:rsid w:val="0F2F4F06"/>
    <w:rsid w:val="0F5A8DBA"/>
    <w:rsid w:val="0FD1EC46"/>
    <w:rsid w:val="0FFA43AB"/>
    <w:rsid w:val="1032CD46"/>
    <w:rsid w:val="1035AF95"/>
    <w:rsid w:val="104A8163"/>
    <w:rsid w:val="10A12333"/>
    <w:rsid w:val="10BA1FDB"/>
    <w:rsid w:val="10C0021A"/>
    <w:rsid w:val="111099A2"/>
    <w:rsid w:val="1161E965"/>
    <w:rsid w:val="11FF66E5"/>
    <w:rsid w:val="120D50D2"/>
    <w:rsid w:val="1210873C"/>
    <w:rsid w:val="122287B8"/>
    <w:rsid w:val="1236DF25"/>
    <w:rsid w:val="1246B83B"/>
    <w:rsid w:val="12484F0F"/>
    <w:rsid w:val="125AEC47"/>
    <w:rsid w:val="12794563"/>
    <w:rsid w:val="127C5D3C"/>
    <w:rsid w:val="128A31BE"/>
    <w:rsid w:val="128A648F"/>
    <w:rsid w:val="12BCB44E"/>
    <w:rsid w:val="12D5BE5A"/>
    <w:rsid w:val="12E07C97"/>
    <w:rsid w:val="12F7553F"/>
    <w:rsid w:val="13022464"/>
    <w:rsid w:val="1311D18F"/>
    <w:rsid w:val="1336954A"/>
    <w:rsid w:val="13377B3E"/>
    <w:rsid w:val="135D39D8"/>
    <w:rsid w:val="1370C6FC"/>
    <w:rsid w:val="1387CA97"/>
    <w:rsid w:val="13BA1EA1"/>
    <w:rsid w:val="13BC5FDB"/>
    <w:rsid w:val="13CA2A88"/>
    <w:rsid w:val="13D82E36"/>
    <w:rsid w:val="13E8A026"/>
    <w:rsid w:val="140CCF2A"/>
    <w:rsid w:val="142BB903"/>
    <w:rsid w:val="143B2E6D"/>
    <w:rsid w:val="144270BB"/>
    <w:rsid w:val="146F1C5B"/>
    <w:rsid w:val="1485E16B"/>
    <w:rsid w:val="148FA463"/>
    <w:rsid w:val="14F379D9"/>
    <w:rsid w:val="14FDB96B"/>
    <w:rsid w:val="15149A13"/>
    <w:rsid w:val="15231263"/>
    <w:rsid w:val="1547273B"/>
    <w:rsid w:val="156C2207"/>
    <w:rsid w:val="15C7B0A2"/>
    <w:rsid w:val="15D982F1"/>
    <w:rsid w:val="161EBA31"/>
    <w:rsid w:val="16293F1D"/>
    <w:rsid w:val="1650A261"/>
    <w:rsid w:val="168C7242"/>
    <w:rsid w:val="168FFE9F"/>
    <w:rsid w:val="16A3D437"/>
    <w:rsid w:val="16B036CF"/>
    <w:rsid w:val="16B5E3EF"/>
    <w:rsid w:val="16CD5C82"/>
    <w:rsid w:val="16CD78B5"/>
    <w:rsid w:val="16CEBF4F"/>
    <w:rsid w:val="173D2BEC"/>
    <w:rsid w:val="175BC749"/>
    <w:rsid w:val="1767D721"/>
    <w:rsid w:val="17893B2B"/>
    <w:rsid w:val="17CABBCA"/>
    <w:rsid w:val="180AB069"/>
    <w:rsid w:val="1814A245"/>
    <w:rsid w:val="1869F5BE"/>
    <w:rsid w:val="18899E4D"/>
    <w:rsid w:val="18B16733"/>
    <w:rsid w:val="18B5C7E9"/>
    <w:rsid w:val="18DF3996"/>
    <w:rsid w:val="18F435D1"/>
    <w:rsid w:val="194DF0AE"/>
    <w:rsid w:val="1968F4A3"/>
    <w:rsid w:val="196BAB97"/>
    <w:rsid w:val="197DF53C"/>
    <w:rsid w:val="1A37102E"/>
    <w:rsid w:val="1A44C8C1"/>
    <w:rsid w:val="1A4C9A75"/>
    <w:rsid w:val="1AD74839"/>
    <w:rsid w:val="1B098A61"/>
    <w:rsid w:val="1B2D60E3"/>
    <w:rsid w:val="1B37B260"/>
    <w:rsid w:val="1B5181AC"/>
    <w:rsid w:val="1B764029"/>
    <w:rsid w:val="1B8D785F"/>
    <w:rsid w:val="1B91BD6A"/>
    <w:rsid w:val="1BA05CF8"/>
    <w:rsid w:val="1BC27992"/>
    <w:rsid w:val="1BD1E369"/>
    <w:rsid w:val="1BEEACCB"/>
    <w:rsid w:val="1BEF1172"/>
    <w:rsid w:val="1C259011"/>
    <w:rsid w:val="1C277DB7"/>
    <w:rsid w:val="1C53ECA1"/>
    <w:rsid w:val="1C5EA8FE"/>
    <w:rsid w:val="1C72BADC"/>
    <w:rsid w:val="1C793221"/>
    <w:rsid w:val="1CA3EE69"/>
    <w:rsid w:val="1D3B159E"/>
    <w:rsid w:val="1D411AEF"/>
    <w:rsid w:val="1D45863D"/>
    <w:rsid w:val="1D4644F3"/>
    <w:rsid w:val="1DAE9204"/>
    <w:rsid w:val="1DBCF429"/>
    <w:rsid w:val="1DD2B7EF"/>
    <w:rsid w:val="1DF5B402"/>
    <w:rsid w:val="1E1AABD0"/>
    <w:rsid w:val="1E4543D8"/>
    <w:rsid w:val="1E5A90E9"/>
    <w:rsid w:val="1E68D88D"/>
    <w:rsid w:val="1E91D8D6"/>
    <w:rsid w:val="1E9D5136"/>
    <w:rsid w:val="1EFAEE3A"/>
    <w:rsid w:val="1F0506CF"/>
    <w:rsid w:val="1F0EBB3F"/>
    <w:rsid w:val="1F3F8849"/>
    <w:rsid w:val="1F48FF23"/>
    <w:rsid w:val="1F59A4FE"/>
    <w:rsid w:val="1F5F45B7"/>
    <w:rsid w:val="1F62083E"/>
    <w:rsid w:val="1F7E6261"/>
    <w:rsid w:val="1F8A6126"/>
    <w:rsid w:val="1F98F61C"/>
    <w:rsid w:val="1FC267C9"/>
    <w:rsid w:val="1FF152F1"/>
    <w:rsid w:val="201B0118"/>
    <w:rsid w:val="202BED67"/>
    <w:rsid w:val="2074464E"/>
    <w:rsid w:val="2097F773"/>
    <w:rsid w:val="20AA2481"/>
    <w:rsid w:val="20AD9B26"/>
    <w:rsid w:val="20CE6C2A"/>
    <w:rsid w:val="20EAED8B"/>
    <w:rsid w:val="210972BD"/>
    <w:rsid w:val="21BDCD6C"/>
    <w:rsid w:val="21C475D7"/>
    <w:rsid w:val="21FCB9E3"/>
    <w:rsid w:val="22301BEC"/>
    <w:rsid w:val="227C9027"/>
    <w:rsid w:val="22BB6A90"/>
    <w:rsid w:val="22C785FB"/>
    <w:rsid w:val="22E744B5"/>
    <w:rsid w:val="22EABB5A"/>
    <w:rsid w:val="2352FCD8"/>
    <w:rsid w:val="23C56088"/>
    <w:rsid w:val="23D636B8"/>
    <w:rsid w:val="2424ADC9"/>
    <w:rsid w:val="2440CA83"/>
    <w:rsid w:val="244D6959"/>
    <w:rsid w:val="24502DDF"/>
    <w:rsid w:val="246F5B9C"/>
    <w:rsid w:val="24A29667"/>
    <w:rsid w:val="24AB7479"/>
    <w:rsid w:val="24B85932"/>
    <w:rsid w:val="24D87D8E"/>
    <w:rsid w:val="2543BE01"/>
    <w:rsid w:val="25894C68"/>
    <w:rsid w:val="259080B8"/>
    <w:rsid w:val="25E63CC4"/>
    <w:rsid w:val="261BF11A"/>
    <w:rsid w:val="2626C76A"/>
    <w:rsid w:val="26354B4D"/>
    <w:rsid w:val="2650AA6E"/>
    <w:rsid w:val="26633A56"/>
    <w:rsid w:val="26B7B04C"/>
    <w:rsid w:val="26BCF7F1"/>
    <w:rsid w:val="27311771"/>
    <w:rsid w:val="276928AC"/>
    <w:rsid w:val="276C3334"/>
    <w:rsid w:val="276F65F5"/>
    <w:rsid w:val="27737EAA"/>
    <w:rsid w:val="27D83EEB"/>
    <w:rsid w:val="290EE969"/>
    <w:rsid w:val="2912CF4D"/>
    <w:rsid w:val="292C450B"/>
    <w:rsid w:val="298B0B9F"/>
    <w:rsid w:val="29C6EFAC"/>
    <w:rsid w:val="29FDF197"/>
    <w:rsid w:val="2A24722A"/>
    <w:rsid w:val="2A2E21DA"/>
    <w:rsid w:val="2A309B65"/>
    <w:rsid w:val="2A50704A"/>
    <w:rsid w:val="2A60E0F1"/>
    <w:rsid w:val="2A635CB5"/>
    <w:rsid w:val="2A70DC79"/>
    <w:rsid w:val="2A8D6388"/>
    <w:rsid w:val="2A987016"/>
    <w:rsid w:val="2AC65537"/>
    <w:rsid w:val="2B216900"/>
    <w:rsid w:val="2B421941"/>
    <w:rsid w:val="2B611A61"/>
    <w:rsid w:val="2B6A8ECF"/>
    <w:rsid w:val="2B7C4478"/>
    <w:rsid w:val="2B917B5E"/>
    <w:rsid w:val="2BA4C081"/>
    <w:rsid w:val="2BC26347"/>
    <w:rsid w:val="2C416ABF"/>
    <w:rsid w:val="2C6EA5AA"/>
    <w:rsid w:val="2C780509"/>
    <w:rsid w:val="2C9B5093"/>
    <w:rsid w:val="2CAEC111"/>
    <w:rsid w:val="2CBD76CA"/>
    <w:rsid w:val="2CCE7FCB"/>
    <w:rsid w:val="2CEA945F"/>
    <w:rsid w:val="2CF68847"/>
    <w:rsid w:val="2CF6B7F0"/>
    <w:rsid w:val="2D0FF57D"/>
    <w:rsid w:val="2D2D0E56"/>
    <w:rsid w:val="2D484421"/>
    <w:rsid w:val="2D644AB0"/>
    <w:rsid w:val="2D659A63"/>
    <w:rsid w:val="2D8C28C6"/>
    <w:rsid w:val="2D9120F4"/>
    <w:rsid w:val="2DE4EF48"/>
    <w:rsid w:val="2DEEF0C9"/>
    <w:rsid w:val="2E35DFF6"/>
    <w:rsid w:val="2E3F7DB9"/>
    <w:rsid w:val="2E40F4AA"/>
    <w:rsid w:val="2E41B360"/>
    <w:rsid w:val="2E69414F"/>
    <w:rsid w:val="2EDD6CFB"/>
    <w:rsid w:val="2F03FA7A"/>
    <w:rsid w:val="2F5C39F9"/>
    <w:rsid w:val="2F709710"/>
    <w:rsid w:val="2F713227"/>
    <w:rsid w:val="2F7C3415"/>
    <w:rsid w:val="2F8DFA66"/>
    <w:rsid w:val="2FAAEB06"/>
    <w:rsid w:val="2FB98AA7"/>
    <w:rsid w:val="301404B3"/>
    <w:rsid w:val="30434021"/>
    <w:rsid w:val="305FFAD3"/>
    <w:rsid w:val="30BBB5BF"/>
    <w:rsid w:val="30BBEF47"/>
    <w:rsid w:val="30C9BDD5"/>
    <w:rsid w:val="30DD23BB"/>
    <w:rsid w:val="30EDAB6F"/>
    <w:rsid w:val="310A49FB"/>
    <w:rsid w:val="31267B60"/>
    <w:rsid w:val="31A2FE48"/>
    <w:rsid w:val="31B373C6"/>
    <w:rsid w:val="31BD80C8"/>
    <w:rsid w:val="31DB3BB1"/>
    <w:rsid w:val="32313BA1"/>
    <w:rsid w:val="32D9C3E1"/>
    <w:rsid w:val="32DCB83E"/>
    <w:rsid w:val="331CDF38"/>
    <w:rsid w:val="3327EACB"/>
    <w:rsid w:val="335458FB"/>
    <w:rsid w:val="339E1547"/>
    <w:rsid w:val="33D7EDE5"/>
    <w:rsid w:val="33F1C7D5"/>
    <w:rsid w:val="3446D058"/>
    <w:rsid w:val="34599EC6"/>
    <w:rsid w:val="348AE7CE"/>
    <w:rsid w:val="34AB326D"/>
    <w:rsid w:val="34BC78D7"/>
    <w:rsid w:val="34E534BB"/>
    <w:rsid w:val="350ABD17"/>
    <w:rsid w:val="354BA352"/>
    <w:rsid w:val="356EF7EE"/>
    <w:rsid w:val="3589BE7A"/>
    <w:rsid w:val="35CCE348"/>
    <w:rsid w:val="35DFD39A"/>
    <w:rsid w:val="35F0B462"/>
    <w:rsid w:val="365736EE"/>
    <w:rsid w:val="3658B877"/>
    <w:rsid w:val="366CCB50"/>
    <w:rsid w:val="36A1DE46"/>
    <w:rsid w:val="36A572B4"/>
    <w:rsid w:val="36B1FC3B"/>
    <w:rsid w:val="36B8F73F"/>
    <w:rsid w:val="36DE82C9"/>
    <w:rsid w:val="36E4BB39"/>
    <w:rsid w:val="37157077"/>
    <w:rsid w:val="3742F323"/>
    <w:rsid w:val="3764A7A8"/>
    <w:rsid w:val="3767CED6"/>
    <w:rsid w:val="377BCB39"/>
    <w:rsid w:val="37CFDD83"/>
    <w:rsid w:val="37D9D7C7"/>
    <w:rsid w:val="37F2F541"/>
    <w:rsid w:val="380F2EA1"/>
    <w:rsid w:val="38361098"/>
    <w:rsid w:val="38527553"/>
    <w:rsid w:val="3866B01A"/>
    <w:rsid w:val="387C19D1"/>
    <w:rsid w:val="389C6470"/>
    <w:rsid w:val="38C989E5"/>
    <w:rsid w:val="38DCEF16"/>
    <w:rsid w:val="38F11F45"/>
    <w:rsid w:val="394A28C2"/>
    <w:rsid w:val="394E6C22"/>
    <w:rsid w:val="3966D25C"/>
    <w:rsid w:val="396DE973"/>
    <w:rsid w:val="398BEDEB"/>
    <w:rsid w:val="39953C37"/>
    <w:rsid w:val="399B3084"/>
    <w:rsid w:val="399F86A2"/>
    <w:rsid w:val="39CBECAC"/>
    <w:rsid w:val="39D641AF"/>
    <w:rsid w:val="39E854A4"/>
    <w:rsid w:val="3A25E7B0"/>
    <w:rsid w:val="3A4CB0C2"/>
    <w:rsid w:val="3A7956EF"/>
    <w:rsid w:val="3A937EAC"/>
    <w:rsid w:val="3AA8D3AB"/>
    <w:rsid w:val="3AAACB61"/>
    <w:rsid w:val="3AC8A2E1"/>
    <w:rsid w:val="3B3133D6"/>
    <w:rsid w:val="3B3DFC49"/>
    <w:rsid w:val="3B590977"/>
    <w:rsid w:val="3B63FE67"/>
    <w:rsid w:val="3B85E073"/>
    <w:rsid w:val="3B97EC55"/>
    <w:rsid w:val="3BC90E1F"/>
    <w:rsid w:val="3BDA20BD"/>
    <w:rsid w:val="3C09EB71"/>
    <w:rsid w:val="3C11D8E4"/>
    <w:rsid w:val="3C168911"/>
    <w:rsid w:val="3C40ADE1"/>
    <w:rsid w:val="3CEB775B"/>
    <w:rsid w:val="3D00336F"/>
    <w:rsid w:val="3D03F215"/>
    <w:rsid w:val="3D10678F"/>
    <w:rsid w:val="3D11099F"/>
    <w:rsid w:val="3D360700"/>
    <w:rsid w:val="3D5A9EAD"/>
    <w:rsid w:val="3D750092"/>
    <w:rsid w:val="3D7D63D2"/>
    <w:rsid w:val="3DBAC0CF"/>
    <w:rsid w:val="3DE691D1"/>
    <w:rsid w:val="3DFE703A"/>
    <w:rsid w:val="3E1283EC"/>
    <w:rsid w:val="3E1A785C"/>
    <w:rsid w:val="3E369B04"/>
    <w:rsid w:val="3E5FD9E0"/>
    <w:rsid w:val="3E6419D3"/>
    <w:rsid w:val="3EE12D90"/>
    <w:rsid w:val="3EF272FF"/>
    <w:rsid w:val="3EF9D3A5"/>
    <w:rsid w:val="3F121A1C"/>
    <w:rsid w:val="3F2A842E"/>
    <w:rsid w:val="3F593165"/>
    <w:rsid w:val="3F98A4D5"/>
    <w:rsid w:val="3FD1264A"/>
    <w:rsid w:val="3FE0043C"/>
    <w:rsid w:val="3FF1E123"/>
    <w:rsid w:val="4017B898"/>
    <w:rsid w:val="40332C9D"/>
    <w:rsid w:val="4066F22A"/>
    <w:rsid w:val="406F80C5"/>
    <w:rsid w:val="407BCF01"/>
    <w:rsid w:val="40E32791"/>
    <w:rsid w:val="40E99492"/>
    <w:rsid w:val="4114B9E9"/>
    <w:rsid w:val="41173F4A"/>
    <w:rsid w:val="414AFBCF"/>
    <w:rsid w:val="417848C8"/>
    <w:rsid w:val="418BC3DE"/>
    <w:rsid w:val="41EF0296"/>
    <w:rsid w:val="41EF673D"/>
    <w:rsid w:val="42A10060"/>
    <w:rsid w:val="42A20E8D"/>
    <w:rsid w:val="43134EE0"/>
    <w:rsid w:val="431F74E3"/>
    <w:rsid w:val="43437390"/>
    <w:rsid w:val="434F2A54"/>
    <w:rsid w:val="4372BAE5"/>
    <w:rsid w:val="43741D06"/>
    <w:rsid w:val="43937E38"/>
    <w:rsid w:val="43A5B629"/>
    <w:rsid w:val="43CE2ABC"/>
    <w:rsid w:val="43D3189D"/>
    <w:rsid w:val="43DDF4FB"/>
    <w:rsid w:val="4406B7C4"/>
    <w:rsid w:val="441AC853"/>
    <w:rsid w:val="4427457C"/>
    <w:rsid w:val="4458189A"/>
    <w:rsid w:val="446A65BB"/>
    <w:rsid w:val="446A8261"/>
    <w:rsid w:val="449D4557"/>
    <w:rsid w:val="449DF107"/>
    <w:rsid w:val="44ED1306"/>
    <w:rsid w:val="44F60E6E"/>
    <w:rsid w:val="450271DA"/>
    <w:rsid w:val="450BD8CF"/>
    <w:rsid w:val="4534AC69"/>
    <w:rsid w:val="454ECFEA"/>
    <w:rsid w:val="45637AEB"/>
    <w:rsid w:val="45A55544"/>
    <w:rsid w:val="45B108E1"/>
    <w:rsid w:val="45CEE397"/>
    <w:rsid w:val="4608071C"/>
    <w:rsid w:val="460D8097"/>
    <w:rsid w:val="4610A7C5"/>
    <w:rsid w:val="4614FDE3"/>
    <w:rsid w:val="462DC09E"/>
    <w:rsid w:val="464597A6"/>
    <w:rsid w:val="46AA5BA7"/>
    <w:rsid w:val="46C39716"/>
    <w:rsid w:val="46F8F15D"/>
    <w:rsid w:val="470EF28C"/>
    <w:rsid w:val="473E1B1D"/>
    <w:rsid w:val="474AA8F7"/>
    <w:rsid w:val="475D4CF7"/>
    <w:rsid w:val="47FD8A80"/>
    <w:rsid w:val="4839A35D"/>
    <w:rsid w:val="489D7892"/>
    <w:rsid w:val="495D4D97"/>
    <w:rsid w:val="495DB1A6"/>
    <w:rsid w:val="49DFDACF"/>
    <w:rsid w:val="49F8DAF3"/>
    <w:rsid w:val="4A276C0C"/>
    <w:rsid w:val="4A8A3B80"/>
    <w:rsid w:val="4ACF47A4"/>
    <w:rsid w:val="4B30357C"/>
    <w:rsid w:val="4B356E24"/>
    <w:rsid w:val="4B9D0819"/>
    <w:rsid w:val="4BBD2B7A"/>
    <w:rsid w:val="4BD7E673"/>
    <w:rsid w:val="4BDCACCB"/>
    <w:rsid w:val="4C0ABAEC"/>
    <w:rsid w:val="4C30D028"/>
    <w:rsid w:val="4C470DC5"/>
    <w:rsid w:val="4C5A22FB"/>
    <w:rsid w:val="4C68557E"/>
    <w:rsid w:val="4C9B01BE"/>
    <w:rsid w:val="4CD84250"/>
    <w:rsid w:val="4CD8A39A"/>
    <w:rsid w:val="4CDD21A6"/>
    <w:rsid w:val="4D1308CD"/>
    <w:rsid w:val="4D199D2B"/>
    <w:rsid w:val="4D3048E4"/>
    <w:rsid w:val="4D453B36"/>
    <w:rsid w:val="4D61BD47"/>
    <w:rsid w:val="4DA0F2BA"/>
    <w:rsid w:val="4E3E282E"/>
    <w:rsid w:val="4E901693"/>
    <w:rsid w:val="4EA0B9F2"/>
    <w:rsid w:val="4EA9FDA6"/>
    <w:rsid w:val="4EB4857A"/>
    <w:rsid w:val="4EC723E1"/>
    <w:rsid w:val="4ED8180A"/>
    <w:rsid w:val="4EF3ECC3"/>
    <w:rsid w:val="4F0A9A9A"/>
    <w:rsid w:val="4F0E75E6"/>
    <w:rsid w:val="4F25ED0B"/>
    <w:rsid w:val="4F644D9D"/>
    <w:rsid w:val="4FAB84CB"/>
    <w:rsid w:val="4FCB8769"/>
    <w:rsid w:val="4FE1BA6E"/>
    <w:rsid w:val="50046E80"/>
    <w:rsid w:val="501C059D"/>
    <w:rsid w:val="50218759"/>
    <w:rsid w:val="50489B26"/>
    <w:rsid w:val="50A10293"/>
    <w:rsid w:val="50CFA9D7"/>
    <w:rsid w:val="50D2BDDE"/>
    <w:rsid w:val="51364193"/>
    <w:rsid w:val="5151E768"/>
    <w:rsid w:val="516242F6"/>
    <w:rsid w:val="51BC3EF5"/>
    <w:rsid w:val="51DCE3A3"/>
    <w:rsid w:val="521E63ED"/>
    <w:rsid w:val="521FE159"/>
    <w:rsid w:val="522E3DFE"/>
    <w:rsid w:val="5236A13E"/>
    <w:rsid w:val="5246CC64"/>
    <w:rsid w:val="5252FB61"/>
    <w:rsid w:val="52D4125D"/>
    <w:rsid w:val="52E0106D"/>
    <w:rsid w:val="52E0D141"/>
    <w:rsid w:val="5388DEAF"/>
    <w:rsid w:val="53BB0FAA"/>
    <w:rsid w:val="5460CACB"/>
    <w:rsid w:val="54ACE4F7"/>
    <w:rsid w:val="551FD6C4"/>
    <w:rsid w:val="55485610"/>
    <w:rsid w:val="557DB9D9"/>
    <w:rsid w:val="558FD1BA"/>
    <w:rsid w:val="55911FC2"/>
    <w:rsid w:val="55C60AD5"/>
    <w:rsid w:val="55D08F31"/>
    <w:rsid w:val="55DC1DBC"/>
    <w:rsid w:val="5631AB8D"/>
    <w:rsid w:val="56326F95"/>
    <w:rsid w:val="5650647A"/>
    <w:rsid w:val="56620F8B"/>
    <w:rsid w:val="56777942"/>
    <w:rsid w:val="5695015A"/>
    <w:rsid w:val="56CBDEDC"/>
    <w:rsid w:val="5776E2D3"/>
    <w:rsid w:val="580A92CF"/>
    <w:rsid w:val="581574B2"/>
    <w:rsid w:val="58489952"/>
    <w:rsid w:val="584F1984"/>
    <w:rsid w:val="58605FEE"/>
    <w:rsid w:val="590E742D"/>
    <w:rsid w:val="5922FF64"/>
    <w:rsid w:val="59531B2F"/>
    <w:rsid w:val="59721A8B"/>
    <w:rsid w:val="5981A4E4"/>
    <w:rsid w:val="5986E45F"/>
    <w:rsid w:val="59A1CFA9"/>
    <w:rsid w:val="59CF9508"/>
    <w:rsid w:val="59EA6898"/>
    <w:rsid w:val="5A2B260F"/>
    <w:rsid w:val="5AB4870D"/>
    <w:rsid w:val="5AFA5825"/>
    <w:rsid w:val="5B0E5546"/>
    <w:rsid w:val="5B5F2FC4"/>
    <w:rsid w:val="5B7AC837"/>
    <w:rsid w:val="5BBED714"/>
    <w:rsid w:val="5C4E3EED"/>
    <w:rsid w:val="5C5E87BD"/>
    <w:rsid w:val="5C8462FD"/>
    <w:rsid w:val="5CA1D2C7"/>
    <w:rsid w:val="5CBA9CBD"/>
    <w:rsid w:val="5CC97AAF"/>
    <w:rsid w:val="5CCD7FAB"/>
    <w:rsid w:val="5CE3562F"/>
    <w:rsid w:val="5CE81B8C"/>
    <w:rsid w:val="5CFDA1E9"/>
    <w:rsid w:val="5D0587F9"/>
    <w:rsid w:val="5D2075C3"/>
    <w:rsid w:val="5D580501"/>
    <w:rsid w:val="5D58BBB6"/>
    <w:rsid w:val="5DA1D40B"/>
    <w:rsid w:val="5DDA92E9"/>
    <w:rsid w:val="5E3910C1"/>
    <w:rsid w:val="5E72199E"/>
    <w:rsid w:val="5E7C1676"/>
    <w:rsid w:val="5F032AB9"/>
    <w:rsid w:val="5F505DAA"/>
    <w:rsid w:val="5F6C33FA"/>
    <w:rsid w:val="5F6F9134"/>
    <w:rsid w:val="5F72349A"/>
    <w:rsid w:val="5F723565"/>
    <w:rsid w:val="5FB81CE0"/>
    <w:rsid w:val="5FDFC920"/>
    <w:rsid w:val="600B8D1A"/>
    <w:rsid w:val="600C61FB"/>
    <w:rsid w:val="60631FA6"/>
    <w:rsid w:val="606AA78A"/>
    <w:rsid w:val="606F3079"/>
    <w:rsid w:val="6078BB33"/>
    <w:rsid w:val="60A12629"/>
    <w:rsid w:val="60BEAE41"/>
    <w:rsid w:val="6122F3B0"/>
    <w:rsid w:val="61472CE3"/>
    <w:rsid w:val="615805F6"/>
    <w:rsid w:val="61AEE55F"/>
    <w:rsid w:val="6226CE1D"/>
    <w:rsid w:val="62475625"/>
    <w:rsid w:val="626D25D2"/>
    <w:rsid w:val="62880904"/>
    <w:rsid w:val="62C07256"/>
    <w:rsid w:val="62EF39B7"/>
    <w:rsid w:val="6311B2FE"/>
    <w:rsid w:val="6315D64B"/>
    <w:rsid w:val="63268442"/>
    <w:rsid w:val="636513E4"/>
    <w:rsid w:val="6393E627"/>
    <w:rsid w:val="6396411A"/>
    <w:rsid w:val="63C164F6"/>
    <w:rsid w:val="63D760E9"/>
    <w:rsid w:val="63F5B78B"/>
    <w:rsid w:val="63FA9CFB"/>
    <w:rsid w:val="6440AE5A"/>
    <w:rsid w:val="64612037"/>
    <w:rsid w:val="64617D41"/>
    <w:rsid w:val="64799D0F"/>
    <w:rsid w:val="6492255B"/>
    <w:rsid w:val="64A65A48"/>
    <w:rsid w:val="65529B75"/>
    <w:rsid w:val="656C5B4A"/>
    <w:rsid w:val="65753562"/>
    <w:rsid w:val="65997572"/>
    <w:rsid w:val="659FFA91"/>
    <w:rsid w:val="65CB1113"/>
    <w:rsid w:val="65D0D38A"/>
    <w:rsid w:val="65F42494"/>
    <w:rsid w:val="66194ABB"/>
    <w:rsid w:val="661B4981"/>
    <w:rsid w:val="663646EE"/>
    <w:rsid w:val="6642B1D0"/>
    <w:rsid w:val="664B733C"/>
    <w:rsid w:val="6675EBA0"/>
    <w:rsid w:val="667C0826"/>
    <w:rsid w:val="66995E68"/>
    <w:rsid w:val="669F7BA3"/>
    <w:rsid w:val="66A6A7C8"/>
    <w:rsid w:val="66A92CE6"/>
    <w:rsid w:val="66C001A1"/>
    <w:rsid w:val="671CD501"/>
    <w:rsid w:val="67339F7E"/>
    <w:rsid w:val="675A4296"/>
    <w:rsid w:val="677D3BB7"/>
    <w:rsid w:val="67A1C0C9"/>
    <w:rsid w:val="67CBDB01"/>
    <w:rsid w:val="67D24A20"/>
    <w:rsid w:val="67D6C77C"/>
    <w:rsid w:val="67EF2590"/>
    <w:rsid w:val="67F08656"/>
    <w:rsid w:val="6802EB1A"/>
    <w:rsid w:val="680D516F"/>
    <w:rsid w:val="6875CF9A"/>
    <w:rsid w:val="6878955C"/>
    <w:rsid w:val="68AE6DB5"/>
    <w:rsid w:val="68C55845"/>
    <w:rsid w:val="68D17F1E"/>
    <w:rsid w:val="68DD6AE9"/>
    <w:rsid w:val="69247ADB"/>
    <w:rsid w:val="69639E40"/>
    <w:rsid w:val="69780ADD"/>
    <w:rsid w:val="69ABBF68"/>
    <w:rsid w:val="69D9DD3C"/>
    <w:rsid w:val="69DC4264"/>
    <w:rsid w:val="6A05B761"/>
    <w:rsid w:val="6A15AD1D"/>
    <w:rsid w:val="6A18C338"/>
    <w:rsid w:val="6A23DF8A"/>
    <w:rsid w:val="6A447107"/>
    <w:rsid w:val="6AE982E4"/>
    <w:rsid w:val="6B1BD3BB"/>
    <w:rsid w:val="6B599B7B"/>
    <w:rsid w:val="6B8E0119"/>
    <w:rsid w:val="6BBF69E9"/>
    <w:rsid w:val="6BC41A16"/>
    <w:rsid w:val="6C039EC9"/>
    <w:rsid w:val="6C163327"/>
    <w:rsid w:val="6C2243FA"/>
    <w:rsid w:val="6C279772"/>
    <w:rsid w:val="6C2CA8F6"/>
    <w:rsid w:val="6C76ECC1"/>
    <w:rsid w:val="6CC39E65"/>
    <w:rsid w:val="6CDFF1BD"/>
    <w:rsid w:val="6CF9E938"/>
    <w:rsid w:val="6D121576"/>
    <w:rsid w:val="6D37F23E"/>
    <w:rsid w:val="6D3CE2F3"/>
    <w:rsid w:val="6D5AA632"/>
    <w:rsid w:val="6D8088EB"/>
    <w:rsid w:val="6D8FE7E9"/>
    <w:rsid w:val="6DD8589F"/>
    <w:rsid w:val="6DDAB67F"/>
    <w:rsid w:val="6DDD1664"/>
    <w:rsid w:val="6E5CDE15"/>
    <w:rsid w:val="6EBF36D9"/>
    <w:rsid w:val="6F4A2874"/>
    <w:rsid w:val="6F6CB32A"/>
    <w:rsid w:val="6F986030"/>
    <w:rsid w:val="7013B26B"/>
    <w:rsid w:val="70302934"/>
    <w:rsid w:val="703C11CE"/>
    <w:rsid w:val="706A1702"/>
    <w:rsid w:val="70AF99D6"/>
    <w:rsid w:val="70B69227"/>
    <w:rsid w:val="70E4ADD8"/>
    <w:rsid w:val="71773428"/>
    <w:rsid w:val="71888676"/>
    <w:rsid w:val="7197689C"/>
    <w:rsid w:val="71A0E193"/>
    <w:rsid w:val="720C4057"/>
    <w:rsid w:val="722B79A7"/>
    <w:rsid w:val="72A85A93"/>
    <w:rsid w:val="72ACB0B1"/>
    <w:rsid w:val="72BF9248"/>
    <w:rsid w:val="72D39D40"/>
    <w:rsid w:val="72D762AD"/>
    <w:rsid w:val="7308D6C4"/>
    <w:rsid w:val="73100503"/>
    <w:rsid w:val="73139C01"/>
    <w:rsid w:val="73224722"/>
    <w:rsid w:val="732D44B0"/>
    <w:rsid w:val="733440AF"/>
    <w:rsid w:val="73779874"/>
    <w:rsid w:val="7415C119"/>
    <w:rsid w:val="7428D883"/>
    <w:rsid w:val="745F18BE"/>
    <w:rsid w:val="746B8612"/>
    <w:rsid w:val="74725AAB"/>
    <w:rsid w:val="74A05B9F"/>
    <w:rsid w:val="74D5634D"/>
    <w:rsid w:val="74EAC8A4"/>
    <w:rsid w:val="74FC432E"/>
    <w:rsid w:val="751872F2"/>
    <w:rsid w:val="752BD27C"/>
    <w:rsid w:val="754084EE"/>
    <w:rsid w:val="7588B745"/>
    <w:rsid w:val="75C45957"/>
    <w:rsid w:val="75F2BF2B"/>
    <w:rsid w:val="75FBDAA6"/>
    <w:rsid w:val="76031EA6"/>
    <w:rsid w:val="7604049A"/>
    <w:rsid w:val="7614A4EE"/>
    <w:rsid w:val="76178B43"/>
    <w:rsid w:val="7617F28E"/>
    <w:rsid w:val="762CACF9"/>
    <w:rsid w:val="76C86193"/>
    <w:rsid w:val="76E88F8C"/>
    <w:rsid w:val="773FFBD5"/>
    <w:rsid w:val="77899BDA"/>
    <w:rsid w:val="77A09F44"/>
    <w:rsid w:val="77AF54FD"/>
    <w:rsid w:val="77B51267"/>
    <w:rsid w:val="77C3D304"/>
    <w:rsid w:val="77D7CA8B"/>
    <w:rsid w:val="77E13482"/>
    <w:rsid w:val="781CE9C5"/>
    <w:rsid w:val="7821CCD4"/>
    <w:rsid w:val="782BA6DD"/>
    <w:rsid w:val="784CCFFF"/>
    <w:rsid w:val="786196AB"/>
    <w:rsid w:val="786F5140"/>
    <w:rsid w:val="78E18DB2"/>
    <w:rsid w:val="790A1453"/>
    <w:rsid w:val="791078DA"/>
    <w:rsid w:val="793C476C"/>
    <w:rsid w:val="794B7F6D"/>
    <w:rsid w:val="794CF65E"/>
    <w:rsid w:val="79FC8118"/>
    <w:rsid w:val="7A0FE6FE"/>
    <w:rsid w:val="7A5AE865"/>
    <w:rsid w:val="7A69E202"/>
    <w:rsid w:val="7AA30682"/>
    <w:rsid w:val="7AB57049"/>
    <w:rsid w:val="7B148021"/>
    <w:rsid w:val="7B18FE30"/>
    <w:rsid w:val="7B42151B"/>
    <w:rsid w:val="7B4995A5"/>
    <w:rsid w:val="7B50E77A"/>
    <w:rsid w:val="7B57C6D3"/>
    <w:rsid w:val="7B5A1920"/>
    <w:rsid w:val="7BA8D832"/>
    <w:rsid w:val="7BBE9160"/>
    <w:rsid w:val="7BD02F12"/>
    <w:rsid w:val="7BDADFF0"/>
    <w:rsid w:val="7BED16E6"/>
    <w:rsid w:val="7BF64713"/>
    <w:rsid w:val="7C03ECF6"/>
    <w:rsid w:val="7C0D2FAF"/>
    <w:rsid w:val="7C3DC0AD"/>
    <w:rsid w:val="7C5734F7"/>
    <w:rsid w:val="7C8FDC58"/>
    <w:rsid w:val="7CDC9CBE"/>
    <w:rsid w:val="7CF6E5A0"/>
    <w:rsid w:val="7D23E322"/>
    <w:rsid w:val="7D295CA6"/>
    <w:rsid w:val="7D45E16B"/>
    <w:rsid w:val="7D89EC36"/>
    <w:rsid w:val="7DC62F14"/>
    <w:rsid w:val="7DF8A1B7"/>
    <w:rsid w:val="7E21BDAF"/>
    <w:rsid w:val="7E2D370A"/>
    <w:rsid w:val="7E7B213B"/>
    <w:rsid w:val="7E9770C6"/>
    <w:rsid w:val="7EAEF084"/>
    <w:rsid w:val="7EB76CE9"/>
    <w:rsid w:val="7EC8F63C"/>
    <w:rsid w:val="7ED089B3"/>
    <w:rsid w:val="7F03387C"/>
    <w:rsid w:val="7F281C3F"/>
    <w:rsid w:val="7F5D0747"/>
    <w:rsid w:val="7F64A556"/>
    <w:rsid w:val="7F7FBA5E"/>
    <w:rsid w:val="7F89FA31"/>
    <w:rsid w:val="7FDA9EC3"/>
    <w:rsid w:val="7FE544E8"/>
    <w:rsid w:val="7FEB56EA"/>
    <w:rsid w:val="7FE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E7798CB9-5AE2-4927-AC14-22C9C122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020CB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link w:val="EquationChar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link w:val="TitleChar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9F5063"/>
    <w:pPr>
      <w:suppressAutoHyphens/>
      <w:spacing w:after="160" w:line="240" w:lineRule="auto"/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B08F4"/>
    <w:pPr>
      <w:jc w:val="center"/>
    </w:pPr>
    <w:rPr>
      <w:noProof/>
      <w:sz w:val="18"/>
    </w:rPr>
  </w:style>
  <w:style w:type="character" w:customStyle="1" w:styleId="EquationChar">
    <w:name w:val="Equation Char"/>
    <w:basedOn w:val="DefaultParagraphFont"/>
    <w:link w:val="Equation"/>
    <w:rsid w:val="007B08F4"/>
    <w:rPr>
      <w:snapToGrid w:val="0"/>
      <w:sz w:val="22"/>
      <w:lang w:eastAsia="en-US"/>
    </w:rPr>
  </w:style>
  <w:style w:type="character" w:customStyle="1" w:styleId="EndNoteBibliographyTitleChar">
    <w:name w:val="EndNote Bibliography Title Char"/>
    <w:basedOn w:val="EquationChar"/>
    <w:link w:val="EndNoteBibliographyTitle"/>
    <w:rsid w:val="007B08F4"/>
    <w:rPr>
      <w:noProof/>
      <w:snapToGrid w:val="0"/>
      <w:sz w:val="18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7B08F4"/>
    <w:pPr>
      <w:spacing w:line="240" w:lineRule="exact"/>
    </w:pPr>
    <w:rPr>
      <w:noProof/>
      <w:sz w:val="18"/>
    </w:rPr>
  </w:style>
  <w:style w:type="character" w:customStyle="1" w:styleId="EndNoteBibliographyChar">
    <w:name w:val="EndNote Bibliography Char"/>
    <w:basedOn w:val="EquationChar"/>
    <w:link w:val="EndNoteBibliography"/>
    <w:rsid w:val="007B08F4"/>
    <w:rPr>
      <w:noProof/>
      <w:snapToGrid w:val="0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83DC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12897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8C2"/>
    <w:pPr>
      <w:tabs>
        <w:tab w:val="clear" w:pos="360"/>
        <w:tab w:val="clear" w:pos="720"/>
        <w:tab w:val="clear" w:pos="10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8C2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unhideWhenUsed/>
    <w:rsid w:val="009871B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Clean">
    <w:name w:val="Clean"/>
    <w:basedOn w:val="TableNormal"/>
    <w:uiPriority w:val="99"/>
    <w:rsid w:val="009871BE"/>
    <w:tblPr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705919"/>
    <w:rPr>
      <w:b/>
      <w:caps/>
      <w:snapToGrid w:val="0"/>
      <w:sz w:val="22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C0C13"/>
    <w:rPr>
      <w:snapToGrid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106150"/>
    <w:rPr>
      <w:b/>
      <w:caps/>
      <w:snapToGrid w:val="0"/>
      <w:sz w:val="22"/>
      <w:lang w:eastAsia="en-US"/>
    </w:rPr>
  </w:style>
  <w:style w:type="character" w:styleId="PlaceholderText">
    <w:name w:val="Placeholder Text"/>
    <w:basedOn w:val="DefaultParagraphFont"/>
    <w:uiPriority w:val="67"/>
    <w:semiHidden/>
    <w:rsid w:val="00D12E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cl.northwestern.edu/netlogo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osephmars.github.io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mart130@od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3853F-15D5-4147-BA4C-EE860CD06944}"/>
      </w:docPartPr>
      <w:docPartBody>
        <w:p w:rsidR="00DD5845" w:rsidRDefault="00DD5845">
          <w:r w:rsidRPr="004D6E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45"/>
    <w:rsid w:val="008B291A"/>
    <w:rsid w:val="0097178C"/>
    <w:rsid w:val="009C37A1"/>
    <w:rsid w:val="00A42BB7"/>
    <w:rsid w:val="00A5763D"/>
    <w:rsid w:val="00BC2901"/>
    <w:rsid w:val="00BD44CB"/>
    <w:rsid w:val="00DD5845"/>
    <w:rsid w:val="00F452A9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DD584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customXml/itemProps4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C:\Users\ehood\AppData\Local\Microsoft\Windows\INetCache\Content.Outlook\HQ1DZT9L\WSC2024_WordTemplate (002).dotx</Template>
  <TotalTime>2189</TotalTime>
  <Pages>6</Pages>
  <Words>1943</Words>
  <Characters>12078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13994</CharactersWithSpaces>
  <SharedDoc>false</SharedDoc>
  <HLinks>
    <vt:vector size="42" baseType="variant">
      <vt:variant>
        <vt:i4>1114147</vt:i4>
      </vt:variant>
      <vt:variant>
        <vt:i4>204</vt:i4>
      </vt:variant>
      <vt:variant>
        <vt:i4>0</vt:i4>
      </vt:variant>
      <vt:variant>
        <vt:i4>5</vt:i4>
      </vt:variant>
      <vt:variant>
        <vt:lpwstr>mailto:efrydenl@odu.edu</vt:lpwstr>
      </vt:variant>
      <vt:variant>
        <vt:lpwstr/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>mailto:jpadilla@odu.edu</vt:lpwstr>
      </vt:variant>
      <vt:variant>
        <vt:lpwstr/>
      </vt:variant>
      <vt:variant>
        <vt:i4>1769496</vt:i4>
      </vt:variant>
      <vt:variant>
        <vt:i4>198</vt:i4>
      </vt:variant>
      <vt:variant>
        <vt:i4>0</vt:i4>
      </vt:variant>
      <vt:variant>
        <vt:i4>5</vt:i4>
      </vt:variant>
      <vt:variant>
        <vt:lpwstr>https://jgbotello.github.io/</vt:lpwstr>
      </vt:variant>
      <vt:variant>
        <vt:lpwstr/>
      </vt:variant>
      <vt:variant>
        <vt:i4>6029346</vt:i4>
      </vt:variant>
      <vt:variant>
        <vt:i4>195</vt:i4>
      </vt:variant>
      <vt:variant>
        <vt:i4>0</vt:i4>
      </vt:variant>
      <vt:variant>
        <vt:i4>5</vt:i4>
      </vt:variant>
      <vt:variant>
        <vt:lpwstr>mailto:jbote001@odu.edu</vt:lpwstr>
      </vt:variant>
      <vt:variant>
        <vt:lpwstr/>
      </vt:variant>
      <vt:variant>
        <vt:i4>6029361</vt:i4>
      </vt:variant>
      <vt:variant>
        <vt:i4>192</vt:i4>
      </vt:variant>
      <vt:variant>
        <vt:i4>0</vt:i4>
      </vt:variant>
      <vt:variant>
        <vt:i4>5</vt:i4>
      </vt:variant>
      <vt:variant>
        <vt:lpwstr>mailto:bllin001@odu.edu</vt:lpwstr>
      </vt:variant>
      <vt:variant>
        <vt:lpwstr/>
      </vt:variant>
      <vt:variant>
        <vt:i4>4587538</vt:i4>
      </vt:variant>
      <vt:variant>
        <vt:i4>189</vt:i4>
      </vt:variant>
      <vt:variant>
        <vt:i4>0</vt:i4>
      </vt:variant>
      <vt:variant>
        <vt:i4>5</vt:i4>
      </vt:variant>
      <vt:variant>
        <vt:lpwstr>https://josephmars.github.io/</vt:lpwstr>
      </vt:variant>
      <vt:variant>
        <vt:lpwstr/>
      </vt:variant>
      <vt:variant>
        <vt:i4>4194347</vt:i4>
      </vt:variant>
      <vt:variant>
        <vt:i4>186</vt:i4>
      </vt:variant>
      <vt:variant>
        <vt:i4>0</vt:i4>
      </vt:variant>
      <vt:variant>
        <vt:i4>5</vt:i4>
      </vt:variant>
      <vt:variant>
        <vt:lpwstr>mailto:jmart130@odu.edu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Martinez et al - Enhancing GPT-3.5’s Proficiency in NetLogo</dc:title>
  <dc:subject/>
  <dc:creator>Joseph Martinez</dc:creator>
  <cp:keywords/>
  <dc:description/>
  <cp:lastModifiedBy>MARTINEZ SALCEDO, JOSEPH</cp:lastModifiedBy>
  <cp:revision>429</cp:revision>
  <cp:lastPrinted>2024-06-28T01:36:00Z</cp:lastPrinted>
  <dcterms:created xsi:type="dcterms:W3CDTF">2024-06-26T18:15:00Z</dcterms:created>
  <dcterms:modified xsi:type="dcterms:W3CDTF">2024-10-23T14:46:00Z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927c8d96bcef51d337a876dfd178e09748d3b1276b7d650f45e967f9f2375abc</vt:lpwstr>
  </property>
</Properties>
</file>